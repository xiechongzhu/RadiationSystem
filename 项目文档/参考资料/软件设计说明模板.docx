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329"/>
        <w:gridCol w:w="2136"/>
        <w:gridCol w:w="1680"/>
        <w:gridCol w:w="2670"/>
      </w:tblGrid>
      <w:tr w:rsidR="00E82917" w:rsidRPr="00EB0293" w:rsidTr="00423804">
        <w:trPr>
          <w:trHeight w:hRule="exact" w:val="567"/>
          <w:jc w:val="center"/>
        </w:trPr>
        <w:tc>
          <w:tcPr>
            <w:tcW w:w="2694" w:type="dxa"/>
            <w:gridSpan w:val="2"/>
            <w:vAlign w:val="center"/>
          </w:tcPr>
          <w:p w:rsidR="00E82917" w:rsidRPr="00EB0293" w:rsidRDefault="000D5B79" w:rsidP="00E45D97">
            <w:pPr>
              <w:spacing w:before="120" w:line="460" w:lineRule="exact"/>
              <w:rPr>
                <w:color w:val="FF0000"/>
                <w:sz w:val="28"/>
                <w:szCs w:val="28"/>
              </w:rPr>
            </w:pPr>
            <w:bookmarkStart w:id="0" w:name="封面_密级" w:colFirst="0" w:colLast="0"/>
            <w:bookmarkStart w:id="1" w:name="封面_文件编号" w:colFirst="1" w:colLast="1"/>
            <w:bookmarkStart w:id="2" w:name="封面页"/>
            <w:r>
              <w:rPr>
                <w:rFonts w:hint="eastAsia"/>
                <w:color w:val="000000"/>
                <w:sz w:val="28"/>
                <w:szCs w:val="28"/>
              </w:rPr>
              <w:t>密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级：</w:t>
            </w:r>
            <w:r w:rsidR="00E45D97" w:rsidRPr="00EB0293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6486" w:type="dxa"/>
            <w:gridSpan w:val="3"/>
            <w:vMerge w:val="restart"/>
            <w:vAlign w:val="center"/>
          </w:tcPr>
          <w:p w:rsidR="00E82917" w:rsidRPr="00EB0293" w:rsidRDefault="000D5B79" w:rsidP="00E45D97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文件编号：</w:t>
            </w:r>
          </w:p>
        </w:tc>
      </w:tr>
      <w:tr w:rsidR="00E82917" w:rsidRPr="00EB0293" w:rsidTr="00423804">
        <w:trPr>
          <w:trHeight w:hRule="exact" w:val="567"/>
          <w:jc w:val="center"/>
        </w:trPr>
        <w:tc>
          <w:tcPr>
            <w:tcW w:w="2694" w:type="dxa"/>
            <w:gridSpan w:val="2"/>
          </w:tcPr>
          <w:p w:rsidR="00E82917" w:rsidRPr="00EB0293" w:rsidRDefault="00E82917" w:rsidP="00423804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  <w:bookmarkStart w:id="3" w:name="封面_分类号" w:colFirst="0" w:colLast="0"/>
            <w:bookmarkEnd w:id="0"/>
            <w:bookmarkEnd w:id="1"/>
            <w:r w:rsidRPr="00EB0293">
              <w:rPr>
                <w:color w:val="000000"/>
                <w:sz w:val="28"/>
                <w:szCs w:val="28"/>
              </w:rPr>
              <w:t>分类号：</w:t>
            </w:r>
          </w:p>
        </w:tc>
        <w:tc>
          <w:tcPr>
            <w:tcW w:w="6486" w:type="dxa"/>
            <w:gridSpan w:val="3"/>
            <w:vMerge/>
          </w:tcPr>
          <w:p w:rsidR="00E82917" w:rsidRPr="00EB0293" w:rsidRDefault="00E82917" w:rsidP="00423804">
            <w:pPr>
              <w:spacing w:before="120" w:line="460" w:lineRule="exact"/>
              <w:rPr>
                <w:color w:val="000000"/>
                <w:sz w:val="28"/>
                <w:szCs w:val="28"/>
              </w:rPr>
            </w:pPr>
          </w:p>
        </w:tc>
      </w:tr>
      <w:bookmarkEnd w:id="3"/>
      <w:tr w:rsidR="00E82917" w:rsidRPr="00EB0293" w:rsidTr="00423804">
        <w:trPr>
          <w:trHeight w:hRule="exact" w:val="11624"/>
          <w:jc w:val="center"/>
        </w:trPr>
        <w:tc>
          <w:tcPr>
            <w:tcW w:w="9180" w:type="dxa"/>
            <w:gridSpan w:val="5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2"/>
                <w:szCs w:val="32"/>
              </w:rPr>
            </w:pPr>
            <w:bookmarkStart w:id="4" w:name="封面_编写单位"/>
            <w:bookmarkEnd w:id="4"/>
          </w:p>
          <w:p w:rsidR="00E82917" w:rsidRPr="00EB0293" w:rsidRDefault="000D5B79" w:rsidP="00423804">
            <w:pPr>
              <w:spacing w:line="460" w:lineRule="exact"/>
              <w:jc w:val="center"/>
              <w:rPr>
                <w:rFonts w:eastAsia="黑体"/>
                <w:b/>
                <w:color w:val="000000"/>
                <w:sz w:val="30"/>
                <w:szCs w:val="32"/>
              </w:rPr>
            </w:pPr>
            <w:bookmarkStart w:id="5" w:name="封面_文件名称"/>
            <w:bookmarkEnd w:id="5"/>
            <w:r>
              <w:rPr>
                <w:rFonts w:eastAsia="黑体" w:hint="eastAsia"/>
                <w:b/>
                <w:color w:val="000000"/>
                <w:sz w:val="30"/>
                <w:szCs w:val="32"/>
              </w:rPr>
              <w:t>重大装置项目文件</w:t>
            </w: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rFonts w:eastAsia="黑体"/>
                <w:color w:val="000000"/>
                <w:sz w:val="32"/>
              </w:rPr>
            </w:pPr>
          </w:p>
          <w:p w:rsidR="00E82917" w:rsidRPr="00EB0293" w:rsidRDefault="00E45D97" w:rsidP="000D5B79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  <w:bookmarkStart w:id="6" w:name="封面_标题"/>
            <w:bookmarkStart w:id="7" w:name="封面_题名"/>
            <w:bookmarkEnd w:id="6"/>
            <w:bookmarkEnd w:id="7"/>
            <w:r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XX</w:t>
            </w:r>
            <w:r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系</w:t>
            </w:r>
            <w:r w:rsidR="000D5B79">
              <w:rPr>
                <w:rFonts w:eastAsia="黑体" w:hint="eastAsia"/>
                <w:b/>
                <w:color w:val="000000"/>
                <w:sz w:val="48"/>
                <w:szCs w:val="48"/>
                <w:shd w:val="pct15" w:color="auto" w:fill="FFFFFF"/>
              </w:rPr>
              <w:t>统软件设计说明</w:t>
            </w:r>
          </w:p>
          <w:p w:rsidR="00E82917" w:rsidRDefault="00E82917" w:rsidP="00423804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E82917" w:rsidRDefault="00E82917" w:rsidP="00423804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E82917" w:rsidRPr="00EB0293" w:rsidRDefault="00E82917" w:rsidP="00423804">
            <w:pPr>
              <w:jc w:val="center"/>
              <w:rPr>
                <w:rFonts w:eastAsia="黑体"/>
                <w:b/>
                <w:color w:val="000000"/>
                <w:sz w:val="48"/>
                <w:szCs w:val="48"/>
                <w:shd w:val="pct15" w:color="auto" w:fill="FFFFFF"/>
              </w:rPr>
            </w:pPr>
          </w:p>
          <w:p w:rsidR="00E82917" w:rsidRDefault="00E82917" w:rsidP="00423804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所属项目：</w:t>
            </w:r>
            <w:bookmarkStart w:id="8" w:name="封面_项目名称"/>
            <w:bookmarkEnd w:id="8"/>
            <w:r w:rsidR="00E45D97">
              <w:rPr>
                <w:rFonts w:hint="eastAsia"/>
                <w:b/>
                <w:color w:val="000000"/>
                <w:sz w:val="28"/>
              </w:rPr>
              <w:t>XX</w:t>
            </w:r>
            <w:r w:rsidR="000D5B79">
              <w:rPr>
                <w:rFonts w:hint="eastAsia"/>
                <w:b/>
                <w:color w:val="000000"/>
                <w:sz w:val="28"/>
              </w:rPr>
              <w:t>工程设计</w:t>
            </w:r>
            <w:r>
              <w:rPr>
                <w:b/>
                <w:color w:val="000000"/>
                <w:sz w:val="28"/>
              </w:rPr>
              <w:t xml:space="preserve"> </w:t>
            </w:r>
          </w:p>
          <w:p w:rsidR="00E82917" w:rsidRPr="00EB0293" w:rsidRDefault="00E82917" w:rsidP="00423804">
            <w:pPr>
              <w:spacing w:line="460" w:lineRule="exact"/>
              <w:ind w:firstLineChars="800" w:firstLine="2249"/>
              <w:rPr>
                <w:b/>
                <w:color w:val="000000"/>
                <w:sz w:val="28"/>
              </w:rPr>
            </w:pPr>
            <w:r>
              <w:rPr>
                <w:rFonts w:hint="eastAsia"/>
                <w:b/>
                <w:color w:val="000000"/>
                <w:sz w:val="28"/>
              </w:rPr>
              <w:t>项目编号：</w:t>
            </w:r>
            <w:bookmarkStart w:id="9" w:name="封面_项目编号"/>
            <w:bookmarkEnd w:id="9"/>
            <w:r w:rsidR="000D5B79">
              <w:rPr>
                <w:b/>
                <w:color w:val="000000"/>
                <w:sz w:val="28"/>
              </w:rPr>
              <w:t>F2D08</w:t>
            </w:r>
          </w:p>
          <w:p w:rsidR="00E82917" w:rsidRDefault="00E82917" w:rsidP="00423804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b/>
                <w:color w:val="000000"/>
                <w:sz w:val="28"/>
              </w:rPr>
            </w:pPr>
          </w:p>
          <w:p w:rsidR="00E82917" w:rsidRPr="00EB0293" w:rsidRDefault="00E82917" w:rsidP="000D5B79">
            <w:pPr>
              <w:jc w:val="center"/>
              <w:rPr>
                <w:color w:val="000000"/>
              </w:rPr>
            </w:pPr>
            <w:bookmarkStart w:id="10" w:name="封面_Logo"/>
            <w:bookmarkEnd w:id="10"/>
          </w:p>
          <w:p w:rsidR="00E82917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</w:p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510"/>
          <w:jc w:val="center"/>
        </w:trPr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1" w:name="封面_附件" w:colFirst="1" w:colLast="1"/>
            <w:bookmarkStart w:id="12" w:name="封面_页数" w:colFirst="3" w:colLast="3"/>
            <w:r w:rsidRPr="00EB0293">
              <w:rPr>
                <w:color w:val="000000"/>
                <w:sz w:val="28"/>
              </w:rPr>
              <w:t>附</w:t>
            </w:r>
            <w:r w:rsidRPr="00EB0293">
              <w:rPr>
                <w:color w:val="000000"/>
                <w:sz w:val="28"/>
              </w:rPr>
              <w:t xml:space="preserve">   </w:t>
            </w:r>
            <w:r w:rsidRPr="00EB0293">
              <w:rPr>
                <w:color w:val="000000"/>
                <w:sz w:val="28"/>
              </w:rPr>
              <w:t>件</w:t>
            </w:r>
          </w:p>
        </w:tc>
        <w:tc>
          <w:tcPr>
            <w:tcW w:w="3465" w:type="dxa"/>
            <w:gridSpan w:val="2"/>
            <w:tcBorders>
              <w:bottom w:val="single" w:sz="4" w:space="0" w:color="auto"/>
            </w:tcBorders>
            <w:vAlign w:val="center"/>
          </w:tcPr>
          <w:p w:rsidR="00E82917" w:rsidRPr="00EB0293" w:rsidRDefault="000D5B79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无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页</w:t>
            </w:r>
            <w:r w:rsidRPr="00EB0293">
              <w:rPr>
                <w:color w:val="000000"/>
                <w:sz w:val="28"/>
              </w:rPr>
              <w:t xml:space="preserve">    </w:t>
            </w:r>
            <w:r w:rsidRPr="00EB0293">
              <w:rPr>
                <w:color w:val="000000"/>
                <w:sz w:val="28"/>
              </w:rPr>
              <w:t>数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E45D97">
            <w:pPr>
              <w:spacing w:line="460" w:lineRule="exact"/>
              <w:jc w:val="center"/>
              <w:rPr>
                <w:color w:val="FF0000"/>
                <w:sz w:val="28"/>
              </w:rPr>
            </w:pPr>
            <w:r w:rsidRPr="00E87A91">
              <w:rPr>
                <w:sz w:val="28"/>
              </w:rPr>
              <w:t>共</w:t>
            </w:r>
            <w:r w:rsidRPr="00E87A91">
              <w:rPr>
                <w:sz w:val="28"/>
              </w:rPr>
              <w:t xml:space="preserve"> </w:t>
            </w:r>
            <w:r w:rsidR="00E45D97">
              <w:rPr>
                <w:rFonts w:hint="eastAsia"/>
                <w:sz w:val="28"/>
              </w:rPr>
              <w:t xml:space="preserve">  </w:t>
            </w:r>
            <w:r w:rsidRPr="00E87A91">
              <w:rPr>
                <w:sz w:val="28"/>
              </w:rPr>
              <w:t>页</w:t>
            </w:r>
          </w:p>
        </w:tc>
      </w:tr>
      <w:tr w:rsidR="00E82917" w:rsidRPr="00EB0293" w:rsidTr="00423804">
        <w:trPr>
          <w:cantSplit/>
          <w:trHeight w:hRule="exact" w:val="510"/>
          <w:jc w:val="center"/>
        </w:trPr>
        <w:tc>
          <w:tcPr>
            <w:tcW w:w="1365" w:type="dxa"/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bookmarkStart w:id="13" w:name="封面_发布日期" w:colFirst="1" w:colLast="1"/>
            <w:bookmarkStart w:id="14" w:name="封面_文件版本" w:colFirst="3" w:colLast="3"/>
            <w:bookmarkEnd w:id="11"/>
            <w:bookmarkEnd w:id="12"/>
            <w:r w:rsidRPr="00EB0293">
              <w:rPr>
                <w:color w:val="000000"/>
                <w:sz w:val="28"/>
              </w:rPr>
              <w:t>发布时间</w:t>
            </w:r>
          </w:p>
        </w:tc>
        <w:tc>
          <w:tcPr>
            <w:tcW w:w="3465" w:type="dxa"/>
            <w:gridSpan w:val="2"/>
            <w:vAlign w:val="center"/>
          </w:tcPr>
          <w:p w:rsidR="00E82917" w:rsidRPr="00ED6139" w:rsidRDefault="007D33B8" w:rsidP="00E45D97">
            <w:pPr>
              <w:spacing w:line="460" w:lineRule="exact"/>
              <w:jc w:val="center"/>
              <w:rPr>
                <w:color w:val="000000" w:themeColor="text1"/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2019</w:t>
            </w:r>
            <w:r>
              <w:rPr>
                <w:rFonts w:hint="eastAsia"/>
                <w:color w:val="000000" w:themeColor="text1"/>
                <w:sz w:val="28"/>
              </w:rPr>
              <w:t>年</w:t>
            </w:r>
            <w:r w:rsidR="00E45D97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月</w:t>
            </w:r>
            <w:r w:rsidR="00E45D97">
              <w:rPr>
                <w:rFonts w:hint="eastAsia"/>
                <w:color w:val="000000" w:themeColor="text1"/>
                <w:sz w:val="28"/>
              </w:rPr>
              <w:t xml:space="preserve">  </w:t>
            </w:r>
            <w:r>
              <w:rPr>
                <w:rFonts w:hint="eastAsia"/>
                <w:color w:val="000000" w:themeColor="text1"/>
                <w:sz w:val="28"/>
              </w:rPr>
              <w:t>日</w:t>
            </w:r>
          </w:p>
        </w:tc>
        <w:tc>
          <w:tcPr>
            <w:tcW w:w="1680" w:type="dxa"/>
            <w:vAlign w:val="center"/>
          </w:tcPr>
          <w:p w:rsidR="00E82917" w:rsidRPr="00EB0293" w:rsidRDefault="00E82917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 w:rsidRPr="00EB0293">
              <w:rPr>
                <w:color w:val="000000"/>
                <w:sz w:val="28"/>
              </w:rPr>
              <w:t>文件版本</w:t>
            </w:r>
          </w:p>
        </w:tc>
        <w:tc>
          <w:tcPr>
            <w:tcW w:w="2670" w:type="dxa"/>
            <w:vAlign w:val="center"/>
          </w:tcPr>
          <w:p w:rsidR="00E82917" w:rsidRPr="00EB0293" w:rsidRDefault="000D5B79" w:rsidP="00423804">
            <w:pPr>
              <w:spacing w:line="460" w:lineRule="exact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 w:rsidR="00FB0052">
              <w:rPr>
                <w:rFonts w:hint="eastAsia"/>
                <w:color w:val="000000"/>
                <w:sz w:val="28"/>
              </w:rPr>
              <w:t>V1.0</w:t>
            </w:r>
          </w:p>
        </w:tc>
      </w:tr>
      <w:bookmarkEnd w:id="2"/>
      <w:bookmarkEnd w:id="13"/>
      <w:bookmarkEnd w:id="14"/>
    </w:tbl>
    <w:p w:rsidR="00E82917" w:rsidRDefault="00E82917" w:rsidP="00E82917">
      <w:pPr>
        <w:sectPr w:rsidR="00E82917" w:rsidSect="00423804"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7728"/>
      </w:tblGrid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bookmarkStart w:id="15" w:name="签署页_签署表1" w:colFirst="0" w:colLast="0"/>
            <w:r w:rsidRPr="006D5B0A">
              <w:rPr>
                <w:b/>
                <w:bCs/>
                <w:color w:val="000000"/>
                <w:sz w:val="32"/>
              </w:rPr>
              <w:lastRenderedPageBreak/>
              <w:t>编写人</w:t>
            </w:r>
          </w:p>
        </w:tc>
        <w:tc>
          <w:tcPr>
            <w:tcW w:w="7728" w:type="dxa"/>
            <w:tcBorders>
              <w:top w:val="nil"/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bookmarkEnd w:id="15"/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参加人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52" w:left="-108" w:hanging="1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ind w:leftChars="-52" w:left="-108" w:hanging="1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核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会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签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rPr>
                <w:b/>
                <w:bCs/>
                <w:color w:val="000000"/>
                <w:sz w:val="32"/>
              </w:rPr>
            </w:pP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标准化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E36BB2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审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="00E36BB2">
              <w:rPr>
                <w:rFonts w:hint="eastAsia"/>
                <w:b/>
                <w:bCs/>
                <w:color w:val="000000"/>
                <w:sz w:val="32"/>
              </w:rPr>
              <w:t>批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autoSpaceDE w:val="0"/>
              <w:autoSpaceDN w:val="0"/>
              <w:adjustRightInd w:val="0"/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  <w:tr w:rsidR="00E82917" w:rsidRPr="006D5B0A" w:rsidTr="00423804">
        <w:trPr>
          <w:trHeight w:hRule="exact" w:val="737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2917" w:rsidRPr="006D5B0A" w:rsidRDefault="00E82917" w:rsidP="00423804">
            <w:pPr>
              <w:spacing w:line="460" w:lineRule="exact"/>
              <w:ind w:leftChars="-1" w:left="-1" w:hanging="1"/>
              <w:rPr>
                <w:b/>
                <w:bCs/>
                <w:color w:val="000000"/>
                <w:sz w:val="32"/>
              </w:rPr>
            </w:pPr>
            <w:r w:rsidRPr="006D5B0A">
              <w:rPr>
                <w:b/>
                <w:bCs/>
                <w:color w:val="000000"/>
                <w:sz w:val="32"/>
              </w:rPr>
              <w:t>批</w:t>
            </w:r>
            <w:r w:rsidRPr="006D5B0A">
              <w:rPr>
                <w:b/>
                <w:bCs/>
                <w:color w:val="000000"/>
                <w:sz w:val="32"/>
              </w:rPr>
              <w:t xml:space="preserve">  </w:t>
            </w:r>
            <w:r w:rsidRPr="006D5B0A">
              <w:rPr>
                <w:b/>
                <w:bCs/>
                <w:color w:val="000000"/>
                <w:sz w:val="32"/>
              </w:rPr>
              <w:t>准</w:t>
            </w:r>
          </w:p>
        </w:tc>
        <w:tc>
          <w:tcPr>
            <w:tcW w:w="7728" w:type="dxa"/>
            <w:tcBorders>
              <w:left w:val="nil"/>
              <w:right w:val="nil"/>
            </w:tcBorders>
            <w:vAlign w:val="bottom"/>
          </w:tcPr>
          <w:p w:rsidR="00E82917" w:rsidRPr="006D5B0A" w:rsidRDefault="00E82917" w:rsidP="00423804">
            <w:pPr>
              <w:autoSpaceDE w:val="0"/>
              <w:autoSpaceDN w:val="0"/>
              <w:adjustRightInd w:val="0"/>
              <w:spacing w:beforeLines="50" w:before="156" w:afterLines="50" w:after="156" w:line="460" w:lineRule="exact"/>
              <w:jc w:val="left"/>
              <w:rPr>
                <w:b/>
                <w:bCs/>
                <w:color w:val="000000"/>
                <w:sz w:val="32"/>
              </w:rPr>
            </w:pPr>
          </w:p>
        </w:tc>
      </w:tr>
    </w:tbl>
    <w:p w:rsidR="00E82917" w:rsidRPr="00EB0293" w:rsidRDefault="00E82917" w:rsidP="00423804">
      <w:pPr>
        <w:spacing w:beforeLines="50" w:before="156" w:after="50" w:line="360" w:lineRule="auto"/>
        <w:jc w:val="left"/>
        <w:rPr>
          <w:b/>
          <w:bCs/>
          <w:color w:val="000000"/>
          <w:sz w:val="28"/>
        </w:rPr>
      </w:pPr>
    </w:p>
    <w:p w:rsidR="00E82917" w:rsidRPr="00EB0293" w:rsidRDefault="00E82917" w:rsidP="00423804">
      <w:pPr>
        <w:jc w:val="left"/>
        <w:rPr>
          <w:color w:val="000000"/>
          <w:sz w:val="28"/>
        </w:rPr>
      </w:pPr>
      <w:r w:rsidRPr="00EB0293">
        <w:rPr>
          <w:b/>
          <w:bCs/>
          <w:color w:val="000000"/>
          <w:sz w:val="28"/>
        </w:rPr>
        <w:t>说明：</w:t>
      </w:r>
      <w:r w:rsidRPr="00EB0293">
        <w:rPr>
          <w:color w:val="000000"/>
          <w:sz w:val="28"/>
        </w:rPr>
        <w:t xml:space="preserve"> </w:t>
      </w:r>
    </w:p>
    <w:p w:rsidR="00E82917" w:rsidRPr="00EB0293" w:rsidRDefault="00E82917" w:rsidP="00423804">
      <w:pPr>
        <w:spacing w:line="460" w:lineRule="exact"/>
        <w:jc w:val="left"/>
        <w:rPr>
          <w:color w:val="000000"/>
          <w:sz w:val="28"/>
        </w:rPr>
      </w:pPr>
    </w:p>
    <w:p w:rsidR="00E82917" w:rsidRPr="00EB0293" w:rsidRDefault="00E82917" w:rsidP="00423804">
      <w:pPr>
        <w:spacing w:line="460" w:lineRule="exact"/>
        <w:jc w:val="left"/>
        <w:rPr>
          <w:color w:val="000000"/>
          <w:sz w:val="28"/>
        </w:rPr>
      </w:pPr>
    </w:p>
    <w:tbl>
      <w:tblPr>
        <w:tblpPr w:leftFromText="180" w:rightFromText="180" w:vertAnchor="text" w:horzAnchor="margin" w:tblpXSpec="center" w:tblpY="102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181"/>
        <w:gridCol w:w="1050"/>
        <w:gridCol w:w="900"/>
        <w:gridCol w:w="786"/>
        <w:gridCol w:w="789"/>
        <w:gridCol w:w="1214"/>
        <w:gridCol w:w="992"/>
        <w:gridCol w:w="851"/>
      </w:tblGrid>
      <w:tr w:rsidR="00E82917" w:rsidRPr="00EB0293" w:rsidTr="00423804">
        <w:trPr>
          <w:cantSplit/>
          <w:trHeight w:hRule="exact" w:val="397"/>
        </w:trPr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  <w:bookmarkStart w:id="16" w:name="签署页_签署表2"/>
          </w:p>
        </w:tc>
        <w:tc>
          <w:tcPr>
            <w:tcW w:w="8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397"/>
        </w:trPr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397"/>
        </w:trPr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C67AE4">
        <w:trPr>
          <w:cantSplit/>
          <w:trHeight w:hRule="exact" w:val="39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789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82917" w:rsidRPr="00EB0293" w:rsidRDefault="00E82917" w:rsidP="00423804">
            <w:pPr>
              <w:rPr>
                <w:color w:val="000000"/>
              </w:rPr>
            </w:pPr>
          </w:p>
        </w:tc>
      </w:tr>
      <w:tr w:rsidR="00E82917" w:rsidRPr="00EB0293" w:rsidTr="00423804">
        <w:trPr>
          <w:cantSplit/>
          <w:trHeight w:hRule="exact" w:val="397"/>
        </w:trPr>
        <w:tc>
          <w:tcPr>
            <w:tcW w:w="851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850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181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1050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900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  <w:tc>
          <w:tcPr>
            <w:tcW w:w="786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标记</w:t>
            </w:r>
          </w:p>
        </w:tc>
        <w:tc>
          <w:tcPr>
            <w:tcW w:w="789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proofErr w:type="gramStart"/>
            <w:r w:rsidRPr="00EB0293">
              <w:rPr>
                <w:color w:val="000000"/>
                <w:sz w:val="24"/>
              </w:rPr>
              <w:t>处数</w:t>
            </w:r>
            <w:proofErr w:type="gramEnd"/>
          </w:p>
        </w:tc>
        <w:tc>
          <w:tcPr>
            <w:tcW w:w="1214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更改文号</w:t>
            </w:r>
          </w:p>
        </w:tc>
        <w:tc>
          <w:tcPr>
            <w:tcW w:w="992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签</w:t>
            </w:r>
            <w:r w:rsidRPr="00EB0293">
              <w:rPr>
                <w:color w:val="000000"/>
                <w:sz w:val="24"/>
              </w:rPr>
              <w:t xml:space="preserve"> </w:t>
            </w:r>
            <w:r w:rsidRPr="00EB0293">
              <w:rPr>
                <w:color w:val="000000"/>
                <w:sz w:val="24"/>
              </w:rPr>
              <w:t>字</w:t>
            </w:r>
          </w:p>
        </w:tc>
        <w:tc>
          <w:tcPr>
            <w:tcW w:w="851" w:type="dxa"/>
          </w:tcPr>
          <w:p w:rsidR="00E82917" w:rsidRPr="00EB0293" w:rsidRDefault="00E82917" w:rsidP="00423804">
            <w:pPr>
              <w:rPr>
                <w:color w:val="000000"/>
                <w:sz w:val="24"/>
              </w:rPr>
            </w:pPr>
            <w:r w:rsidRPr="00EB0293">
              <w:rPr>
                <w:color w:val="000000"/>
                <w:sz w:val="24"/>
              </w:rPr>
              <w:t>日期</w:t>
            </w:r>
          </w:p>
        </w:tc>
      </w:tr>
      <w:bookmarkEnd w:id="16"/>
    </w:tbl>
    <w:p w:rsidR="00E82917" w:rsidRDefault="00E82917" w:rsidP="00E82917">
      <w:pPr>
        <w:sectPr w:rsidR="00E82917" w:rsidSect="00423804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E82917" w:rsidRPr="00E82917" w:rsidRDefault="00E82917" w:rsidP="00423804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bookmarkStart w:id="17" w:name="目录页"/>
      <w:bookmarkEnd w:id="17"/>
      <w:r w:rsidRPr="00E82917">
        <w:rPr>
          <w:rFonts w:ascii="黑体" w:eastAsia="黑体" w:hAnsi="黑体"/>
          <w:color w:val="000000"/>
          <w:sz w:val="32"/>
          <w:szCs w:val="32"/>
        </w:rPr>
        <w:lastRenderedPageBreak/>
        <w:t>目  录</w:t>
      </w:r>
    </w:p>
    <w:p w:rsidR="00E82917" w:rsidRPr="00E82917" w:rsidRDefault="00E82917" w:rsidP="00423804">
      <w:pPr>
        <w:spacing w:line="4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</w:p>
    <w:p w:rsidR="002C767E" w:rsidRDefault="00E82917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r w:rsidRPr="00E82917">
        <w:rPr>
          <w:color w:val="000000"/>
        </w:rPr>
        <w:fldChar w:fldCharType="begin"/>
      </w:r>
      <w:r w:rsidRPr="00E82917">
        <w:rPr>
          <w:color w:val="000000"/>
        </w:rPr>
        <w:instrText xml:space="preserve"> TOC \o "1-3" \h \z \u </w:instrText>
      </w:r>
      <w:r w:rsidRPr="00E82917">
        <w:rPr>
          <w:color w:val="000000"/>
        </w:rPr>
        <w:fldChar w:fldCharType="separate"/>
      </w:r>
      <w:hyperlink w:anchor="_Toc5279469" w:history="1">
        <w:r w:rsidR="002C767E" w:rsidRPr="00C07604">
          <w:rPr>
            <w:rStyle w:val="aff2"/>
            <w:noProof/>
          </w:rPr>
          <w:t>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引言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_Toc5279469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0" w:history="1">
        <w:r w:rsidR="002C767E" w:rsidRPr="00C07604">
          <w:rPr>
            <w:rStyle w:val="aff2"/>
            <w:noProof/>
          </w:rPr>
          <w:t>2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目的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_Toc5279470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1" w:history="1">
        <w:r w:rsidR="002C767E" w:rsidRPr="00C07604">
          <w:rPr>
            <w:rStyle w:val="aff2"/>
            <w:noProof/>
          </w:rPr>
          <w:t>2.1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背景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_Toc5279471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2" w:history="1">
        <w:r w:rsidR="002C767E" w:rsidRPr="00C07604">
          <w:rPr>
            <w:rStyle w:val="aff2"/>
            <w:noProof/>
          </w:rPr>
          <w:t>2.2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参考资料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_Toc5279472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3" w:history="1">
        <w:r w:rsidR="002C767E" w:rsidRPr="00C07604">
          <w:rPr>
            <w:rStyle w:val="aff2"/>
            <w:noProof/>
          </w:rPr>
          <w:t>2.3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定义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_Toc5279473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4" w:history="1">
        <w:r w:rsidR="002C767E" w:rsidRPr="00C07604">
          <w:rPr>
            <w:rStyle w:val="aff2"/>
            <w:noProof/>
          </w:rPr>
          <w:t>3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软件结构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_Toc5279474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5" w:history="1">
        <w:r w:rsidR="002C767E" w:rsidRPr="00C07604">
          <w:rPr>
            <w:rStyle w:val="aff2"/>
            <w:noProof/>
          </w:rPr>
          <w:t>3.1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软件总体结构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_Toc5279475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2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6" w:history="1">
        <w:r w:rsidR="002C767E" w:rsidRPr="00C07604">
          <w:rPr>
            <w:rStyle w:val="aff2"/>
            <w:noProof/>
          </w:rPr>
          <w:t>3.2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软件功能结构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_Toc5279476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3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1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7" w:history="1">
        <w:r w:rsidR="002C767E" w:rsidRPr="00C07604">
          <w:rPr>
            <w:rStyle w:val="aff2"/>
            <w:noProof/>
          </w:rPr>
          <w:t>4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计划管理组件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_Toc5279477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4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>
      <w:pPr>
        <w:pStyle w:val="20"/>
        <w:tabs>
          <w:tab w:val="right" w:leader="dot" w:pos="9060"/>
        </w:tabs>
        <w:rPr>
          <w:rFonts w:asciiTheme="minorHAnsi" w:hAnsiTheme="minorHAnsi"/>
          <w:noProof/>
          <w:sz w:val="21"/>
        </w:rPr>
      </w:pPr>
      <w:hyperlink w:anchor="_Toc5279478" w:history="1">
        <w:r w:rsidR="002C767E" w:rsidRPr="00C07604">
          <w:rPr>
            <w:rStyle w:val="aff2"/>
            <w:noProof/>
          </w:rPr>
          <w:t>4.1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实验计划执行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_Toc5279478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5</w:t>
        </w:r>
        <w:r w:rsidR="002C767E">
          <w:rPr>
            <w:noProof/>
            <w:webHidden/>
          </w:rPr>
          <w:fldChar w:fldCharType="end"/>
        </w:r>
      </w:hyperlink>
    </w:p>
    <w:p w:rsidR="002C767E" w:rsidRDefault="001F7D2A" w:rsidP="002C767E">
      <w:pPr>
        <w:pStyle w:val="30"/>
        <w:tabs>
          <w:tab w:val="right" w:leader="dot" w:pos="9060"/>
        </w:tabs>
        <w:ind w:firstLine="560"/>
        <w:rPr>
          <w:rFonts w:asciiTheme="minorHAnsi" w:hAnsiTheme="minorHAnsi"/>
          <w:noProof/>
          <w:sz w:val="21"/>
        </w:rPr>
      </w:pPr>
      <w:hyperlink w:anchor="_Toc5279479" w:history="1">
        <w:r w:rsidR="002C767E" w:rsidRPr="00C07604">
          <w:rPr>
            <w:rStyle w:val="aff2"/>
            <w:rFonts w:cs="Times New Roman"/>
            <w:noProof/>
          </w:rPr>
          <w:t>4.1.1</w:t>
        </w:r>
        <w:r w:rsidR="002C767E" w:rsidRPr="00C07604">
          <w:rPr>
            <w:rStyle w:val="aff2"/>
            <w:rFonts w:hint="eastAsia"/>
            <w:noProof/>
          </w:rPr>
          <w:t xml:space="preserve"> </w:t>
        </w:r>
        <w:r w:rsidR="002C767E" w:rsidRPr="00C07604">
          <w:rPr>
            <w:rStyle w:val="aff2"/>
            <w:rFonts w:hint="eastAsia"/>
            <w:noProof/>
          </w:rPr>
          <w:t>年度运行计划制定</w:t>
        </w:r>
        <w:r w:rsidR="002C767E">
          <w:rPr>
            <w:noProof/>
            <w:webHidden/>
          </w:rPr>
          <w:tab/>
        </w:r>
        <w:r w:rsidR="002C767E">
          <w:rPr>
            <w:noProof/>
            <w:webHidden/>
          </w:rPr>
          <w:fldChar w:fldCharType="begin"/>
        </w:r>
        <w:r w:rsidR="002C767E">
          <w:rPr>
            <w:noProof/>
            <w:webHidden/>
          </w:rPr>
          <w:instrText xml:space="preserve"> PAGEREF _Toc5279479 \h </w:instrText>
        </w:r>
        <w:r w:rsidR="002C767E">
          <w:rPr>
            <w:noProof/>
            <w:webHidden/>
          </w:rPr>
        </w:r>
        <w:r w:rsidR="002C767E">
          <w:rPr>
            <w:noProof/>
            <w:webHidden/>
          </w:rPr>
          <w:fldChar w:fldCharType="separate"/>
        </w:r>
        <w:r w:rsidR="002C767E">
          <w:rPr>
            <w:noProof/>
            <w:webHidden/>
          </w:rPr>
          <w:t>6</w:t>
        </w:r>
        <w:r w:rsidR="002C767E">
          <w:rPr>
            <w:noProof/>
            <w:webHidden/>
          </w:rPr>
          <w:fldChar w:fldCharType="end"/>
        </w:r>
      </w:hyperlink>
    </w:p>
    <w:p w:rsidR="00E82917" w:rsidRDefault="00E82917" w:rsidP="00E82917">
      <w:pPr>
        <w:spacing w:line="400" w:lineRule="exact"/>
        <w:rPr>
          <w:color w:val="000000"/>
        </w:rPr>
        <w:sectPr w:rsidR="00E82917" w:rsidSect="00E82917">
          <w:headerReference w:type="default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 w:rsidRPr="00E82917">
        <w:rPr>
          <w:color w:val="000000"/>
        </w:rPr>
        <w:fldChar w:fldCharType="end"/>
      </w:r>
    </w:p>
    <w:p w:rsidR="00E82917" w:rsidRPr="00ED01A6" w:rsidRDefault="00E45D97" w:rsidP="00423804">
      <w:pPr>
        <w:jc w:val="center"/>
        <w:rPr>
          <w:b/>
          <w:noProof/>
          <w:sz w:val="36"/>
          <w:szCs w:val="36"/>
        </w:rPr>
      </w:pPr>
      <w:bookmarkStart w:id="18" w:name="正文_标题"/>
      <w:bookmarkEnd w:id="18"/>
      <w:r>
        <w:rPr>
          <w:rFonts w:hint="eastAsia"/>
          <w:b/>
          <w:noProof/>
          <w:sz w:val="36"/>
          <w:szCs w:val="36"/>
        </w:rPr>
        <w:lastRenderedPageBreak/>
        <w:t>XX</w:t>
      </w:r>
      <w:r>
        <w:rPr>
          <w:rFonts w:hint="eastAsia"/>
          <w:b/>
          <w:noProof/>
          <w:sz w:val="36"/>
          <w:szCs w:val="36"/>
        </w:rPr>
        <w:t>系统</w:t>
      </w:r>
      <w:r w:rsidR="000D5B79">
        <w:rPr>
          <w:rFonts w:hint="eastAsia"/>
          <w:b/>
          <w:noProof/>
          <w:sz w:val="36"/>
          <w:szCs w:val="36"/>
        </w:rPr>
        <w:t>软件设计说明</w:t>
      </w:r>
    </w:p>
    <w:p w:rsidR="00E82917" w:rsidRDefault="00E82917" w:rsidP="00E82917">
      <w:pPr>
        <w:pStyle w:val="a1"/>
        <w:spacing w:before="156" w:after="156"/>
      </w:pPr>
      <w:bookmarkStart w:id="19" w:name="_Toc533067797"/>
      <w:bookmarkStart w:id="20" w:name="_Toc10295"/>
      <w:bookmarkStart w:id="21" w:name="_Toc533432184"/>
      <w:bookmarkStart w:id="22" w:name="_Toc5279469"/>
      <w:r>
        <w:rPr>
          <w:rFonts w:hint="eastAsia"/>
        </w:rPr>
        <w:t>引言</w:t>
      </w:r>
      <w:bookmarkEnd w:id="19"/>
      <w:bookmarkEnd w:id="20"/>
      <w:bookmarkEnd w:id="21"/>
      <w:bookmarkEnd w:id="22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本文档以实际环境为基础，为了满足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的具体需求，以实现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开发为目标，结合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软件需求分析报告，详细描述了功能组件、功能点、对外接口等方面的设计以及具体、细化的相应功能开发指南。</w:t>
      </w:r>
    </w:p>
    <w:p w:rsidR="00E82917" w:rsidRDefault="00E82917" w:rsidP="00E82917">
      <w:pPr>
        <w:pStyle w:val="a1"/>
        <w:spacing w:before="156" w:after="156"/>
      </w:pPr>
      <w:bookmarkStart w:id="23" w:name="_Toc533067798"/>
      <w:bookmarkStart w:id="24" w:name="_Toc3535"/>
      <w:bookmarkStart w:id="25" w:name="_Toc533432185"/>
      <w:bookmarkStart w:id="26" w:name="_Toc5279470"/>
      <w:r>
        <w:rPr>
          <w:rFonts w:hint="eastAsia"/>
        </w:rPr>
        <w:t>目的</w:t>
      </w:r>
      <w:bookmarkEnd w:id="23"/>
      <w:bookmarkEnd w:id="24"/>
      <w:bookmarkEnd w:id="25"/>
      <w:bookmarkEnd w:id="26"/>
    </w:p>
    <w:p w:rsidR="00E82917" w:rsidRDefault="00E82917" w:rsidP="00E82917">
      <w:pPr>
        <w:pStyle w:val="a2"/>
        <w:spacing w:before="156" w:after="156"/>
      </w:pPr>
      <w:bookmarkStart w:id="27" w:name="_Toc32172"/>
      <w:bookmarkStart w:id="28" w:name="_Toc533067799"/>
      <w:bookmarkStart w:id="29" w:name="_Toc533432186"/>
      <w:bookmarkStart w:id="30" w:name="_Toc5279471"/>
      <w:r>
        <w:rPr>
          <w:rFonts w:hint="eastAsia"/>
        </w:rPr>
        <w:t>背景</w:t>
      </w:r>
      <w:bookmarkEnd w:id="27"/>
      <w:bookmarkEnd w:id="28"/>
      <w:bookmarkEnd w:id="29"/>
      <w:bookmarkEnd w:id="30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本设计说明是以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软件需求分析报告为基础，需求分析过程中提供的补充资料为依据，在充分了解装置现有模式下，对运行团队、装置其他系统</w:t>
      </w:r>
      <w:r>
        <w:rPr>
          <w:rFonts w:hint="eastAsia"/>
        </w:rPr>
        <w:t>/</w:t>
      </w:r>
      <w:r>
        <w:rPr>
          <w:rFonts w:hint="eastAsia"/>
        </w:rPr>
        <w:t>分系统的设计人员等相关人员进行充分调研后编写完成。</w:t>
      </w:r>
    </w:p>
    <w:p w:rsidR="00E82917" w:rsidRDefault="00E82917" w:rsidP="00E82917">
      <w:pPr>
        <w:pStyle w:val="a2"/>
        <w:spacing w:before="156" w:after="156"/>
      </w:pPr>
      <w:bookmarkStart w:id="31" w:name="_Toc2200"/>
      <w:bookmarkStart w:id="32" w:name="_Toc533067800"/>
      <w:bookmarkStart w:id="33" w:name="_Toc533432187"/>
      <w:bookmarkStart w:id="34" w:name="_Toc5279472"/>
      <w:r>
        <w:rPr>
          <w:rFonts w:hint="eastAsia"/>
        </w:rPr>
        <w:t>参考资料</w:t>
      </w:r>
      <w:bookmarkEnd w:id="31"/>
      <w:bookmarkEnd w:id="32"/>
      <w:bookmarkEnd w:id="33"/>
      <w:bookmarkEnd w:id="34"/>
    </w:p>
    <w:p w:rsidR="00E82917" w:rsidRDefault="00E82917" w:rsidP="005C0667">
      <w:pPr>
        <w:pStyle w:val="a7"/>
      </w:pPr>
      <w:r>
        <w:rPr>
          <w:rFonts w:hint="eastAsia"/>
        </w:rPr>
        <w:t>《</w:t>
      </w:r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>
        <w:rPr>
          <w:rFonts w:hint="eastAsia"/>
        </w:rPr>
        <w:t>软件需求分析报告》</w:t>
      </w:r>
      <w:r w:rsidR="005C0667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《软件设计程序</w:t>
      </w:r>
      <w:r>
        <w:t>v1.0</w:t>
      </w:r>
      <w:r>
        <w:rPr>
          <w:rFonts w:hint="eastAsia"/>
        </w:rPr>
        <w:t>》</w:t>
      </w:r>
      <w:r w:rsidR="000114AD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《重大装置软件工程化规范手册》</w:t>
      </w:r>
      <w:r w:rsidR="005C0667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《重大装置电气工程设计规范手册》</w:t>
      </w:r>
      <w:r w:rsidR="005C0667">
        <w:rPr>
          <w:rFonts w:hint="eastAsia"/>
        </w:rPr>
        <w:t>；</w:t>
      </w:r>
    </w:p>
    <w:p w:rsidR="00E82917" w:rsidRDefault="00E82917" w:rsidP="005C0667">
      <w:pPr>
        <w:pStyle w:val="a7"/>
      </w:pPr>
      <w:r>
        <w:rPr>
          <w:rFonts w:hint="eastAsia"/>
        </w:rPr>
        <w:t>《重大装置光学工程设计规范手册》</w:t>
      </w:r>
      <w:r w:rsidR="005C0667">
        <w:rPr>
          <w:rFonts w:hint="eastAsia"/>
        </w:rPr>
        <w:t>。</w:t>
      </w:r>
    </w:p>
    <w:p w:rsidR="00E82917" w:rsidRDefault="00E82917" w:rsidP="00E82917">
      <w:pPr>
        <w:pStyle w:val="a2"/>
        <w:spacing w:before="156" w:after="156"/>
        <w:rPr>
          <w:szCs w:val="32"/>
        </w:rPr>
      </w:pPr>
      <w:bookmarkStart w:id="35" w:name="_Toc25340"/>
      <w:bookmarkStart w:id="36" w:name="_Toc533067801"/>
      <w:bookmarkStart w:id="37" w:name="_Toc533432188"/>
      <w:bookmarkStart w:id="38" w:name="_Toc5279473"/>
      <w:r>
        <w:rPr>
          <w:rFonts w:hint="eastAsia"/>
        </w:rPr>
        <w:t>定义</w:t>
      </w:r>
      <w:bookmarkEnd w:id="35"/>
      <w:bookmarkEnd w:id="36"/>
      <w:bookmarkEnd w:id="37"/>
      <w:bookmarkEnd w:id="38"/>
      <w:r>
        <w:t xml:space="preserve"> </w:t>
      </w:r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工作流：整体或者部分业务过程在计算机支持下的自动化。</w:t>
      </w:r>
    </w:p>
    <w:p w:rsidR="00E82917" w:rsidRDefault="00E82917" w:rsidP="00E82917">
      <w:pPr>
        <w:pStyle w:val="a1"/>
        <w:spacing w:before="156" w:after="156"/>
      </w:pPr>
      <w:bookmarkStart w:id="39" w:name="_Toc533067802"/>
      <w:bookmarkStart w:id="40" w:name="_Toc533432189"/>
      <w:bookmarkStart w:id="41" w:name="_Toc5279474"/>
      <w:r>
        <w:rPr>
          <w:rFonts w:hint="eastAsia"/>
        </w:rPr>
        <w:t>软件结构</w:t>
      </w:r>
      <w:bookmarkEnd w:id="39"/>
      <w:bookmarkEnd w:id="40"/>
      <w:bookmarkEnd w:id="41"/>
    </w:p>
    <w:p w:rsidR="00E82917" w:rsidRDefault="00E82917" w:rsidP="00E82917">
      <w:pPr>
        <w:pStyle w:val="a2"/>
        <w:spacing w:before="156" w:after="156"/>
      </w:pPr>
      <w:bookmarkStart w:id="42" w:name="_Toc533067803"/>
      <w:bookmarkStart w:id="43" w:name="_Toc533432190"/>
      <w:bookmarkStart w:id="44" w:name="_Toc5279475"/>
      <w:r>
        <w:rPr>
          <w:rFonts w:hint="eastAsia"/>
        </w:rPr>
        <w:t>软件总体结构</w:t>
      </w:r>
      <w:bookmarkEnd w:id="42"/>
      <w:bookmarkEnd w:id="43"/>
      <w:bookmarkEnd w:id="44"/>
    </w:p>
    <w:p w:rsidR="00E82917" w:rsidRDefault="00E45D97" w:rsidP="00E82917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rPr>
          <w:rFonts w:hint="eastAsia"/>
        </w:rPr>
        <w:t>软件结构如</w:t>
      </w:r>
      <w:r w:rsidR="002953FE">
        <w:fldChar w:fldCharType="begin"/>
      </w:r>
      <w:r w:rsidR="002953FE">
        <w:instrText xml:space="preserve"> </w:instrText>
      </w:r>
      <w:r w:rsidR="002953FE">
        <w:rPr>
          <w:rFonts w:hint="eastAsia"/>
        </w:rPr>
        <w:instrText>REF _Ref533436815 \r \h</w:instrText>
      </w:r>
      <w:r w:rsidR="002953FE">
        <w:instrText xml:space="preserve"> </w:instrText>
      </w:r>
      <w:r w:rsidR="002953FE">
        <w:fldChar w:fldCharType="separate"/>
      </w:r>
      <w:r w:rsidR="002953FE">
        <w:rPr>
          <w:rFonts w:hint="eastAsia"/>
        </w:rPr>
        <w:t>图</w:t>
      </w:r>
      <w:r w:rsidR="002953FE">
        <w:rPr>
          <w:rFonts w:hint="eastAsia"/>
        </w:rPr>
        <w:t>3.1</w:t>
      </w:r>
      <w:r w:rsidR="002953FE">
        <w:fldChar w:fldCharType="end"/>
      </w:r>
      <w:r w:rsidR="00E82917">
        <w:rPr>
          <w:rFonts w:hint="eastAsia"/>
        </w:rPr>
        <w:t>，根据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t>PBS</w:t>
      </w:r>
      <w:r w:rsidR="00E82917">
        <w:rPr>
          <w:rFonts w:hint="eastAsia"/>
        </w:rPr>
        <w:t>和软件工程化的要求，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rPr>
          <w:rFonts w:hint="eastAsia"/>
        </w:rPr>
        <w:t>位于集成控制层和系统服务层，</w:t>
      </w:r>
      <w:r w:rsidR="00DE4B53">
        <w:rPr>
          <w:rFonts w:hint="eastAsia"/>
        </w:rPr>
        <w:t>规划了</w:t>
      </w:r>
      <w:r>
        <w:rPr>
          <w:rFonts w:hint="eastAsia"/>
        </w:rPr>
        <w:t>？</w:t>
      </w:r>
      <w:proofErr w:type="gramStart"/>
      <w:r w:rsidR="00DE4B53">
        <w:rPr>
          <w:rFonts w:hint="eastAsia"/>
        </w:rPr>
        <w:t>个</w:t>
      </w:r>
      <w:proofErr w:type="gramEnd"/>
      <w:r w:rsidR="00DE4B53">
        <w:rPr>
          <w:rFonts w:hint="eastAsia"/>
        </w:rPr>
        <w:t>控制软件，</w:t>
      </w:r>
      <w:r>
        <w:rPr>
          <w:rFonts w:hint="eastAsia"/>
        </w:rPr>
        <w:t>？</w:t>
      </w:r>
      <w:proofErr w:type="gramStart"/>
      <w:r w:rsidR="00DE4B53">
        <w:rPr>
          <w:rFonts w:hint="eastAsia"/>
        </w:rPr>
        <w:t>个</w:t>
      </w:r>
      <w:proofErr w:type="gramEnd"/>
      <w:r w:rsidR="00DE4B53">
        <w:rPr>
          <w:rFonts w:hint="eastAsia"/>
        </w:rPr>
        <w:t>系统级服务。</w:t>
      </w:r>
    </w:p>
    <w:p w:rsidR="00B4684E" w:rsidRPr="007E1E6D" w:rsidRDefault="00B4684E" w:rsidP="007E1E6D">
      <w:pPr>
        <w:jc w:val="center"/>
        <w:rPr>
          <w:rFonts w:eastAsia="宋体" w:cs="Times New Roman"/>
          <w:sz w:val="28"/>
          <w:szCs w:val="24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1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2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3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4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5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6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7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Pr="007E1E6D" w:rsidRDefault="007E1E6D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45" w:name="_Ref533436815"/>
      <w:r w:rsidR="00E45D97">
        <w:t>XX</w:t>
      </w:r>
      <w:r w:rsidR="00E45D97">
        <w:t>系统</w:t>
      </w:r>
      <w:r w:rsidR="00E82917" w:rsidRPr="007E1E6D">
        <w:t>软件总体结构</w:t>
      </w:r>
      <w:bookmarkEnd w:id="45"/>
    </w:p>
    <w:p w:rsidR="00BA5454" w:rsidRDefault="00E45D97" w:rsidP="007E1E6D">
      <w:pPr>
        <w:pStyle w:val="af9"/>
        <w:ind w:firstLine="560"/>
      </w:pPr>
      <w:r>
        <w:rPr>
          <w:rFonts w:hint="eastAsia"/>
        </w:rPr>
        <w:lastRenderedPageBreak/>
        <w:t>XX</w:t>
      </w:r>
      <w:r>
        <w:rPr>
          <w:rFonts w:hint="eastAsia"/>
        </w:rPr>
        <w:t>系统</w:t>
      </w:r>
      <w:r w:rsidR="00E82917">
        <w:rPr>
          <w:rFonts w:hint="eastAsia"/>
        </w:rPr>
        <w:t>主要业务关系如</w:t>
      </w:r>
      <w:r w:rsidR="00AF1E57">
        <w:fldChar w:fldCharType="begin"/>
      </w:r>
      <w:r w:rsidR="00AF1E57">
        <w:instrText xml:space="preserve"> </w:instrText>
      </w:r>
      <w:r w:rsidR="00AF1E57">
        <w:rPr>
          <w:rFonts w:hint="eastAsia"/>
        </w:rPr>
        <w:instrText>REF _Ref533436837 \r \h</w:instrText>
      </w:r>
      <w:r w:rsidR="00AF1E57">
        <w:instrText xml:space="preserve"> </w:instrText>
      </w:r>
      <w:r w:rsidR="00AF1E57">
        <w:fldChar w:fldCharType="separate"/>
      </w:r>
      <w:r w:rsidR="00AF1E57">
        <w:rPr>
          <w:rFonts w:hint="eastAsia"/>
        </w:rPr>
        <w:t>图</w:t>
      </w:r>
      <w:r w:rsidR="00AF1E57">
        <w:rPr>
          <w:rFonts w:hint="eastAsia"/>
        </w:rPr>
        <w:t>3.2</w:t>
      </w:r>
      <w:r w:rsidR="00AF1E57">
        <w:fldChar w:fldCharType="end"/>
      </w:r>
      <w:r w:rsidR="00E82917">
        <w:rPr>
          <w:rFonts w:hint="eastAsia"/>
        </w:rPr>
        <w:t>。以数据驱动为主，将</w:t>
      </w:r>
      <w:r>
        <w:rPr>
          <w:rFonts w:hint="eastAsia"/>
        </w:rPr>
        <w:t>XXX</w:t>
      </w:r>
      <w:r w:rsidR="00E82917">
        <w:rPr>
          <w:rFonts w:hint="eastAsia"/>
        </w:rPr>
        <w:t>、</w:t>
      </w:r>
      <w:r>
        <w:rPr>
          <w:rFonts w:hint="eastAsia"/>
        </w:rPr>
        <w:t>XXX</w:t>
      </w:r>
      <w:r w:rsidR="00E82917">
        <w:rPr>
          <w:rFonts w:hint="eastAsia"/>
        </w:rPr>
        <w:t>和</w:t>
      </w:r>
      <w:r>
        <w:rPr>
          <w:rFonts w:hint="eastAsia"/>
        </w:rPr>
        <w:t>XXX</w:t>
      </w:r>
      <w:r w:rsidR="00E82917">
        <w:rPr>
          <w:rFonts w:hint="eastAsia"/>
        </w:rPr>
        <w:t>等数据存储到数据库，同时采集并存储装置其他系统</w:t>
      </w:r>
      <w:r w:rsidR="00E82917">
        <w:t>/</w:t>
      </w:r>
      <w:r w:rsidR="00E82917">
        <w:rPr>
          <w:rFonts w:hint="eastAsia"/>
        </w:rPr>
        <w:t>分系统的测量数据</w:t>
      </w:r>
      <w:r w:rsidR="00E82917">
        <w:t>/</w:t>
      </w:r>
      <w:r w:rsidR="00E82917">
        <w:rPr>
          <w:rFonts w:hint="eastAsia"/>
        </w:rPr>
        <w:t>故障数据</w:t>
      </w:r>
      <w:r w:rsidR="00E82917">
        <w:t>/</w:t>
      </w:r>
      <w:r w:rsidR="00E82917">
        <w:rPr>
          <w:rFonts w:hint="eastAsia"/>
        </w:rPr>
        <w:t>状态数据</w:t>
      </w:r>
      <w:r w:rsidR="00E82917">
        <w:t>/</w:t>
      </w:r>
      <w:r w:rsidR="00E82917">
        <w:rPr>
          <w:rFonts w:hint="eastAsia"/>
        </w:rPr>
        <w:t>运行日志等</w:t>
      </w:r>
      <w:r w:rsidR="00BD46E7">
        <w:rPr>
          <w:rFonts w:hint="eastAsia"/>
        </w:rPr>
        <w:t>数据</w:t>
      </w:r>
      <w:r w:rsidR="00E82917">
        <w:rPr>
          <w:rFonts w:hint="eastAsia"/>
        </w:rPr>
        <w:t>，供</w:t>
      </w:r>
      <w:r>
        <w:rPr>
          <w:rFonts w:hint="eastAsia"/>
        </w:rPr>
        <w:t>XXX</w:t>
      </w:r>
      <w:r w:rsidR="00E82917">
        <w:rPr>
          <w:rFonts w:hint="eastAsia"/>
        </w:rPr>
        <w:t>、</w:t>
      </w:r>
      <w:r>
        <w:rPr>
          <w:rFonts w:hint="eastAsia"/>
        </w:rPr>
        <w:t>XXX</w:t>
      </w:r>
      <w:r w:rsidR="00E82917">
        <w:rPr>
          <w:rFonts w:hint="eastAsia"/>
        </w:rPr>
        <w:t>分析和</w:t>
      </w:r>
      <w:r>
        <w:rPr>
          <w:rFonts w:hint="eastAsia"/>
        </w:rPr>
        <w:t>XXX</w:t>
      </w:r>
      <w:r w:rsidR="00E82917">
        <w:rPr>
          <w:rFonts w:hint="eastAsia"/>
        </w:rPr>
        <w:t>分析使用。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E82917">
        <w:rPr>
          <w:rFonts w:hint="eastAsia"/>
        </w:rPr>
        <w:t>与装置其他系统</w:t>
      </w:r>
      <w:r w:rsidR="00E82917">
        <w:t>/</w:t>
      </w:r>
      <w:r w:rsidR="00E82917">
        <w:rPr>
          <w:rFonts w:hint="eastAsia"/>
        </w:rPr>
        <w:t>分系统的接口通过数据库服务接口</w:t>
      </w:r>
      <w:r w:rsidR="00D40724">
        <w:rPr>
          <w:rFonts w:hint="eastAsia"/>
        </w:rPr>
        <w:t>将数据存储在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D40724">
        <w:rPr>
          <w:rFonts w:hint="eastAsia"/>
        </w:rPr>
        <w:t>数据库中</w:t>
      </w:r>
      <w:r w:rsidR="00BA5454">
        <w:rPr>
          <w:rFonts w:hint="eastAsia"/>
        </w:rPr>
        <w:t>。</w:t>
      </w:r>
    </w:p>
    <w:p w:rsidR="00E82917" w:rsidRDefault="00E82917" w:rsidP="00D63A2B">
      <w:pPr>
        <w:ind w:firstLine="560"/>
        <w:jc w:val="center"/>
      </w:pPr>
    </w:p>
    <w:p w:rsidR="00E82917" w:rsidRDefault="007E1E6D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46" w:name="_Ref533436837"/>
      <w:r w:rsidR="00E45D97">
        <w:rPr>
          <w:rFonts w:hint="eastAsia"/>
        </w:rPr>
        <w:t>XX</w:t>
      </w:r>
      <w:r w:rsidR="00E45D97">
        <w:rPr>
          <w:rFonts w:hint="eastAsia"/>
        </w:rPr>
        <w:t>系统</w:t>
      </w:r>
      <w:r w:rsidR="00E82917" w:rsidRPr="00B4684E">
        <w:rPr>
          <w:rFonts w:hint="eastAsia"/>
        </w:rPr>
        <w:t>业务关系</w:t>
      </w:r>
      <w:bookmarkEnd w:id="46"/>
    </w:p>
    <w:p w:rsidR="00E82917" w:rsidRDefault="00E82917" w:rsidP="00E82917">
      <w:pPr>
        <w:pStyle w:val="a2"/>
        <w:spacing w:before="156" w:after="156"/>
      </w:pPr>
      <w:bookmarkStart w:id="47" w:name="_Toc533067804"/>
      <w:bookmarkStart w:id="48" w:name="_Toc533432191"/>
      <w:bookmarkStart w:id="49" w:name="_Toc5279476"/>
      <w:r>
        <w:rPr>
          <w:rFonts w:hint="eastAsia"/>
        </w:rPr>
        <w:t>软件功能结构</w:t>
      </w:r>
      <w:bookmarkEnd w:id="47"/>
      <w:bookmarkEnd w:id="48"/>
      <w:bookmarkEnd w:id="49"/>
    </w:p>
    <w:p w:rsidR="0030299B" w:rsidRDefault="00E45D97" w:rsidP="006A2492">
      <w:pPr>
        <w:pStyle w:val="af9"/>
        <w:ind w:firstLine="56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6A2492">
        <w:rPr>
          <w:rFonts w:hint="eastAsia"/>
        </w:rPr>
        <w:t>软件功能结构见</w:t>
      </w:r>
      <w:r w:rsidR="006A2492">
        <w:fldChar w:fldCharType="begin"/>
      </w:r>
      <w:r w:rsidR="006A2492">
        <w:instrText xml:space="preserve"> </w:instrText>
      </w:r>
      <w:r w:rsidR="006A2492">
        <w:rPr>
          <w:rFonts w:hint="eastAsia"/>
        </w:rPr>
        <w:instrText>REF _Ref534188459 \r \h</w:instrText>
      </w:r>
      <w:r w:rsidR="006A2492">
        <w:instrText xml:space="preserve"> </w:instrText>
      </w:r>
      <w:r w:rsidR="006A2492">
        <w:fldChar w:fldCharType="separate"/>
      </w:r>
      <w:r w:rsidR="006A2492">
        <w:rPr>
          <w:rFonts w:hint="eastAsia"/>
        </w:rPr>
        <w:t>表</w:t>
      </w:r>
      <w:r w:rsidR="006A2492">
        <w:rPr>
          <w:rFonts w:hint="eastAsia"/>
        </w:rPr>
        <w:t>3.1</w:t>
      </w:r>
      <w:r w:rsidR="006A2492">
        <w:fldChar w:fldCharType="end"/>
      </w:r>
      <w:r w:rsidR="006A2492">
        <w:rPr>
          <w:rFonts w:hint="eastAsia"/>
        </w:rPr>
        <w:t>。</w:t>
      </w:r>
      <w:r w:rsidR="0030299B">
        <w:rPr>
          <w:rFonts w:hint="eastAsia"/>
        </w:rPr>
        <w:t>设计标识：</w:t>
      </w:r>
      <w:r>
        <w:rPr>
          <w:rFonts w:hint="eastAsia"/>
        </w:rPr>
        <w:t>XX</w:t>
      </w:r>
      <w:r>
        <w:rPr>
          <w:rFonts w:hint="eastAsia"/>
        </w:rPr>
        <w:t>系统</w:t>
      </w:r>
      <w:r w:rsidR="0030299B">
        <w:t>(YXGK)_</w:t>
      </w:r>
      <w:r w:rsidR="0030299B">
        <w:rPr>
          <w:rFonts w:hint="eastAsia"/>
        </w:rPr>
        <w:t>组件</w:t>
      </w:r>
      <w:r w:rsidR="0030299B">
        <w:t>/</w:t>
      </w:r>
      <w:r w:rsidR="0030299B">
        <w:rPr>
          <w:rFonts w:hint="eastAsia"/>
        </w:rPr>
        <w:t>分系统（</w:t>
      </w:r>
      <w:r w:rsidR="0030299B">
        <w:t>JHGL</w:t>
      </w:r>
      <w:r w:rsidR="0030299B">
        <w:rPr>
          <w:rFonts w:hint="eastAsia"/>
        </w:rPr>
        <w:t>）</w:t>
      </w:r>
      <w:r w:rsidR="0030299B">
        <w:t>_</w:t>
      </w:r>
      <w:r w:rsidR="0030299B">
        <w:rPr>
          <w:rFonts w:hint="eastAsia"/>
        </w:rPr>
        <w:t>序号（</w:t>
      </w:r>
      <w:r w:rsidR="0030299B">
        <w:t>001</w:t>
      </w:r>
      <w:r w:rsidR="0030299B">
        <w:rPr>
          <w:rFonts w:hint="eastAsia"/>
        </w:rPr>
        <w:t>）。</w:t>
      </w: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1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2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3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4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5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6"/>
          <w:numId w:val="155"/>
        </w:numPr>
        <w:tabs>
          <w:tab w:val="left" w:pos="629"/>
          <w:tab w:val="right" w:leader="dot" w:pos="9345"/>
        </w:tabs>
        <w:spacing w:before="156" w:after="156"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E82917" w:rsidRDefault="008511C3" w:rsidP="00D06AB7">
      <w:pPr>
        <w:pStyle w:val="FIF-8"/>
        <w:numPr>
          <w:ilvl w:val="7"/>
          <w:numId w:val="155"/>
        </w:numPr>
        <w:ind w:left="561"/>
        <w:rPr>
          <w:szCs w:val="28"/>
        </w:rPr>
      </w:pPr>
      <w:r>
        <w:rPr>
          <w:rFonts w:hint="eastAsia"/>
          <w:szCs w:val="28"/>
        </w:rPr>
        <w:t xml:space="preserve">  </w:t>
      </w:r>
      <w:bookmarkStart w:id="50" w:name="_Ref534188459"/>
      <w:r w:rsidR="00E45D97">
        <w:rPr>
          <w:rFonts w:hint="eastAsia"/>
          <w:szCs w:val="28"/>
        </w:rPr>
        <w:t>XX</w:t>
      </w:r>
      <w:r w:rsidR="00E45D97">
        <w:rPr>
          <w:rFonts w:hint="eastAsia"/>
          <w:szCs w:val="28"/>
        </w:rPr>
        <w:t>系统</w:t>
      </w:r>
      <w:r w:rsidR="00E82917">
        <w:rPr>
          <w:rFonts w:hint="eastAsia"/>
          <w:szCs w:val="28"/>
        </w:rPr>
        <w:t>软件功能结构</w:t>
      </w:r>
      <w:bookmarkEnd w:id="50"/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9"/>
        <w:gridCol w:w="1266"/>
        <w:gridCol w:w="2097"/>
        <w:gridCol w:w="2385"/>
        <w:gridCol w:w="2096"/>
      </w:tblGrid>
      <w:tr w:rsidR="00CA0FCE" w:rsidTr="00544BB0">
        <w:trPr>
          <w:trHeight w:val="627"/>
          <w:jc w:val="center"/>
        </w:trPr>
        <w:tc>
          <w:tcPr>
            <w:tcW w:w="6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所属组件 </w:t>
            </w:r>
          </w:p>
        </w:tc>
        <w:tc>
          <w:tcPr>
            <w:tcW w:w="707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设计标识</w:t>
            </w:r>
          </w:p>
        </w:tc>
        <w:tc>
          <w:tcPr>
            <w:tcW w:w="133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功能名称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0FCE" w:rsidRDefault="002B4B1D" w:rsidP="00CA0FC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对应</w:t>
            </w:r>
            <w:r w:rsidR="00CA0FCE">
              <w:rPr>
                <w:rFonts w:ascii="宋体" w:hAnsi="宋体" w:hint="eastAsia"/>
                <w:sz w:val="24"/>
                <w:szCs w:val="24"/>
              </w:rPr>
              <w:t>需求标识</w:t>
            </w:r>
          </w:p>
        </w:tc>
      </w:tr>
      <w:tr w:rsidR="00CA0FCE" w:rsidTr="00544BB0">
        <w:trPr>
          <w:trHeight w:val="466"/>
          <w:jc w:val="center"/>
        </w:trPr>
        <w:tc>
          <w:tcPr>
            <w:tcW w:w="62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计划管理组件</w:t>
            </w:r>
          </w:p>
        </w:tc>
        <w:tc>
          <w:tcPr>
            <w:tcW w:w="707" w:type="pct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E45D97" w:rsidP="00E45D97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XXX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  <w:r w:rsidRPr="00544BB0">
              <w:rPr>
                <w:sz w:val="24"/>
                <w:szCs w:val="24"/>
              </w:rPr>
              <w:t>YXGK_JHGL_001</w:t>
            </w:r>
          </w:p>
        </w:tc>
        <w:tc>
          <w:tcPr>
            <w:tcW w:w="133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实验计划统计</w:t>
            </w:r>
          </w:p>
        </w:tc>
        <w:tc>
          <w:tcPr>
            <w:tcW w:w="1171" w:type="pct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A0FCE" w:rsidRDefault="00CA0FCE" w:rsidP="009B2E8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YXGK_JHGL_001</w:t>
            </w: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A0FCE" w:rsidRDefault="00CA0FCE" w:rsidP="009B2E8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bookmarkStart w:id="51" w:name="_GoBack"/>
            <w:bookmarkEnd w:id="51"/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CA0FCE" w:rsidRDefault="00CA0FCE" w:rsidP="009B2E8E">
            <w:pPr>
              <w:pStyle w:val="FIF-zhengwen"/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A0FCE" w:rsidRDefault="00CA0FC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CA0FCE" w:rsidTr="00E45D97">
        <w:trPr>
          <w:trHeight w:val="466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0FCE" w:rsidRDefault="00CA0FC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0FCE" w:rsidRPr="00544BB0" w:rsidRDefault="00CA0FC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A0FCE" w:rsidRDefault="00CA0FC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A0FCE" w:rsidRDefault="00CA0FC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2E8E" w:rsidTr="00E45D97">
        <w:trPr>
          <w:trHeight w:val="482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E45D97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YYY</w:t>
            </w: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E8E" w:rsidRPr="00544BB0" w:rsidRDefault="009B2E8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B2E8E" w:rsidRDefault="009B2E8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2E8E" w:rsidRDefault="009B2E8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2E8E" w:rsidTr="00E45D97">
        <w:trPr>
          <w:trHeight w:val="482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E8E" w:rsidRPr="00544BB0" w:rsidRDefault="009B2E8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9B2E8E" w:rsidRDefault="009B2E8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B2E8E" w:rsidRDefault="009B2E8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9B2E8E" w:rsidTr="00E45D97">
        <w:trPr>
          <w:trHeight w:val="482"/>
          <w:jc w:val="center"/>
        </w:trPr>
        <w:tc>
          <w:tcPr>
            <w:tcW w:w="62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7" w:type="pct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9B2E8E" w:rsidRDefault="009B2E8E" w:rsidP="00423804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B2E8E" w:rsidRPr="00544BB0" w:rsidRDefault="009B2E8E" w:rsidP="00423804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E8E" w:rsidRDefault="009B2E8E" w:rsidP="00423804">
            <w:pPr>
              <w:pStyle w:val="FIF-zhengwen"/>
              <w:spacing w:line="460" w:lineRule="exact"/>
              <w:ind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2E8E" w:rsidRDefault="009B2E8E" w:rsidP="004559EB">
            <w:pPr>
              <w:pStyle w:val="FIF-zhengwen"/>
              <w:spacing w:line="460" w:lineRule="exact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E82917" w:rsidRPr="00E45D97" w:rsidRDefault="00C171CA" w:rsidP="00E45D97">
      <w:pPr>
        <w:pStyle w:val="af9"/>
        <w:ind w:firstLine="560"/>
      </w:pPr>
      <w:r>
        <w:rPr>
          <w:rFonts w:hint="eastAsia"/>
        </w:rPr>
        <w:t>组件功能结构见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_Ref3880208 \r \h</w:instrText>
      </w:r>
      <w:r>
        <w:instrText xml:space="preserve"> </w:instrText>
      </w:r>
      <w:r w:rsidR="00E45D97">
        <w:instrText xml:space="preserve">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3.3</w:t>
      </w:r>
      <w:r>
        <w:fldChar w:fldCharType="end"/>
      </w:r>
      <w:r>
        <w:rPr>
          <w:rFonts w:hint="eastAsia"/>
        </w:rPr>
        <w:t>。</w:t>
      </w:r>
    </w:p>
    <w:p w:rsidR="00E82917" w:rsidRDefault="00C171CA" w:rsidP="00B2282A">
      <w:pPr>
        <w:autoSpaceDN w:val="0"/>
        <w:jc w:val="center"/>
      </w:pPr>
      <w:r>
        <w:rPr>
          <w:rFonts w:eastAsia="宋体" w:cs="Times New Roman"/>
          <w:sz w:val="28"/>
          <w:szCs w:val="24"/>
        </w:rPr>
        <w:object w:dxaOrig="9750" w:dyaOrig="7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324pt" o:ole="">
            <v:imagedata r:id="rId13" o:title=""/>
          </v:shape>
          <o:OLEObject Type="Embed" ProgID="Visio.Drawing.11" ShapeID="_x0000_i1025" DrawAspect="Content" ObjectID="_1630220476" r:id="rId14"/>
        </w:object>
      </w:r>
    </w:p>
    <w:p w:rsidR="00E82917" w:rsidRPr="00B4684E" w:rsidRDefault="002C348A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52" w:name="_Ref3880208"/>
      <w:r w:rsidR="002C767E">
        <w:rPr>
          <w:rFonts w:hint="eastAsia"/>
        </w:rPr>
        <w:t>XXX</w:t>
      </w:r>
      <w:r w:rsidR="00E82917" w:rsidRPr="00B4684E">
        <w:rPr>
          <w:rFonts w:hint="eastAsia"/>
        </w:rPr>
        <w:t>组件功能结构</w:t>
      </w:r>
      <w:bookmarkEnd w:id="52"/>
    </w:p>
    <w:p w:rsidR="00E82917" w:rsidRDefault="00E82917" w:rsidP="002C767E">
      <w:pPr>
        <w:pStyle w:val="af9"/>
        <w:ind w:firstLine="560"/>
      </w:pPr>
    </w:p>
    <w:p w:rsidR="00E82917" w:rsidRDefault="00E82917" w:rsidP="00E82917">
      <w:pPr>
        <w:pStyle w:val="a1"/>
        <w:spacing w:before="156" w:after="156"/>
      </w:pPr>
      <w:bookmarkStart w:id="53" w:name="_Toc533067805"/>
      <w:bookmarkStart w:id="54" w:name="_Toc533432192"/>
      <w:bookmarkStart w:id="55" w:name="_Toc5279477"/>
      <w:r>
        <w:rPr>
          <w:rFonts w:hint="eastAsia"/>
        </w:rPr>
        <w:t>计划管理组件</w:t>
      </w:r>
      <w:bookmarkEnd w:id="53"/>
      <w:bookmarkEnd w:id="54"/>
      <w:bookmarkEnd w:id="55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计划管理服务提供实验计划评估、实验计划执行、维护计划管控、任务跟踪功能。</w:t>
      </w:r>
      <w:r w:rsidR="00C171CA">
        <w:rPr>
          <w:rFonts w:hint="eastAsia"/>
        </w:rPr>
        <w:t>计划管理服务流程见</w:t>
      </w:r>
      <w:r w:rsidR="00C171CA">
        <w:fldChar w:fldCharType="begin"/>
      </w:r>
      <w:r w:rsidR="00C171CA">
        <w:instrText xml:space="preserve"> </w:instrText>
      </w:r>
      <w:r w:rsidR="00C171CA">
        <w:rPr>
          <w:rFonts w:hint="eastAsia"/>
        </w:rPr>
        <w:instrText>REF _Ref3880469 \r \h</w:instrText>
      </w:r>
      <w:r w:rsidR="00C171CA">
        <w:instrText xml:space="preserve"> </w:instrText>
      </w:r>
      <w:r w:rsidR="00C171CA">
        <w:fldChar w:fldCharType="separate"/>
      </w:r>
      <w:r w:rsidR="00C171CA">
        <w:rPr>
          <w:rFonts w:hint="eastAsia"/>
        </w:rPr>
        <w:t>图</w:t>
      </w:r>
      <w:r w:rsidR="00C171CA">
        <w:rPr>
          <w:rFonts w:hint="eastAsia"/>
        </w:rPr>
        <w:t>4.1</w:t>
      </w:r>
      <w:r w:rsidR="00C171CA">
        <w:fldChar w:fldCharType="end"/>
      </w:r>
      <w:r w:rsidR="00C171CA">
        <w:rPr>
          <w:rFonts w:hint="eastAsia"/>
        </w:rPr>
        <w:t>。</w:t>
      </w:r>
    </w:p>
    <w:p w:rsidR="00E82917" w:rsidRDefault="00E82917" w:rsidP="00E82917">
      <w:pPr>
        <w:ind w:firstLine="560"/>
        <w:jc w:val="center"/>
      </w:pPr>
      <w:r>
        <w:rPr>
          <w:rFonts w:eastAsia="宋体" w:cs="Times New Roman"/>
          <w:sz w:val="28"/>
          <w:szCs w:val="24"/>
        </w:rPr>
        <w:object w:dxaOrig="6390" w:dyaOrig="11355">
          <v:shape id="_x0000_i1026" type="#_x0000_t75" style="width:318pt;height:568pt" o:ole="">
            <v:imagedata r:id="rId15" o:title=""/>
          </v:shape>
          <o:OLEObject Type="Embed" ProgID="Visio.Drawing.11" ShapeID="_x0000_i1026" DrawAspect="Content" ObjectID="_1630220477" r:id="rId16"/>
        </w:object>
      </w:r>
    </w:p>
    <w:p w:rsidR="00E82917" w:rsidRDefault="00E82917" w:rsidP="000625A0">
      <w:pPr>
        <w:pStyle w:val="afa"/>
        <w:keepNext/>
        <w:keepLines/>
        <w:widowControl/>
        <w:numPr>
          <w:ilvl w:val="0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1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2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3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4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5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6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E82917" w:rsidP="000625A0">
      <w:pPr>
        <w:pStyle w:val="afa"/>
        <w:keepNext/>
        <w:keepLines/>
        <w:widowControl/>
        <w:numPr>
          <w:ilvl w:val="7"/>
          <w:numId w:val="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eastAsia="黑体"/>
          <w:bCs/>
          <w:vanish/>
          <w:szCs w:val="32"/>
        </w:rPr>
      </w:pPr>
    </w:p>
    <w:p w:rsidR="00E82917" w:rsidRDefault="002C348A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56" w:name="_Ref3880469"/>
      <w:r w:rsidR="00E82917">
        <w:rPr>
          <w:rFonts w:hint="eastAsia"/>
        </w:rPr>
        <w:t>计划管理流程</w:t>
      </w:r>
      <w:bookmarkEnd w:id="56"/>
    </w:p>
    <w:p w:rsidR="00E82917" w:rsidRDefault="00E82917" w:rsidP="00E82917">
      <w:pPr>
        <w:pStyle w:val="a2"/>
        <w:spacing w:before="156" w:after="156"/>
      </w:pPr>
      <w:bookmarkStart w:id="57" w:name="_Toc533067806"/>
      <w:bookmarkStart w:id="58" w:name="_Toc18530"/>
      <w:bookmarkStart w:id="59" w:name="_Toc533432193"/>
      <w:bookmarkStart w:id="60" w:name="_Toc5279478"/>
      <w:bookmarkStart w:id="61" w:name="_Toc31008"/>
      <w:r>
        <w:rPr>
          <w:rFonts w:hint="eastAsia"/>
        </w:rPr>
        <w:t>实验计划执行</w:t>
      </w:r>
      <w:bookmarkEnd w:id="57"/>
      <w:bookmarkEnd w:id="58"/>
      <w:bookmarkEnd w:id="59"/>
      <w:bookmarkEnd w:id="60"/>
    </w:p>
    <w:p w:rsidR="00E82917" w:rsidRDefault="00E82917" w:rsidP="00E82917">
      <w:pPr>
        <w:pStyle w:val="af9"/>
        <w:ind w:firstLine="560"/>
      </w:pPr>
      <w:r>
        <w:rPr>
          <w:rFonts w:hint="eastAsia"/>
        </w:rPr>
        <w:t>实验计划执行模块实现了年度实验计划的制定、年度实验计划的具体分解、运行任务发布、实验计划更改的功能。</w:t>
      </w:r>
      <w:r>
        <w:t xml:space="preserve"> </w:t>
      </w:r>
    </w:p>
    <w:p w:rsidR="00E82917" w:rsidRDefault="00E82917" w:rsidP="009729A8">
      <w:pPr>
        <w:pStyle w:val="a3"/>
        <w:rPr>
          <w:rFonts w:ascii="宋体" w:hAnsi="宋体"/>
          <w:i/>
        </w:rPr>
      </w:pPr>
      <w:bookmarkStart w:id="62" w:name="_Toc21440"/>
      <w:bookmarkStart w:id="63" w:name="_Toc533067807"/>
      <w:bookmarkStart w:id="64" w:name="_Toc533432194"/>
      <w:bookmarkStart w:id="65" w:name="_Toc5279479"/>
      <w:r>
        <w:rPr>
          <w:rFonts w:hint="eastAsia"/>
        </w:rPr>
        <w:lastRenderedPageBreak/>
        <w:t>年度运行计划制定</w:t>
      </w:r>
      <w:bookmarkEnd w:id="62"/>
      <w:bookmarkEnd w:id="63"/>
      <w:bookmarkEnd w:id="64"/>
      <w:bookmarkEnd w:id="65"/>
    </w:p>
    <w:p w:rsidR="00E82917" w:rsidRDefault="00E82917" w:rsidP="00A43A0B">
      <w:pPr>
        <w:pStyle w:val="a4"/>
        <w:ind w:left="748" w:hanging="748"/>
      </w:pPr>
      <w:bookmarkStart w:id="66" w:name="_Toc6805"/>
      <w:r>
        <w:rPr>
          <w:rFonts w:hint="eastAsia"/>
        </w:rPr>
        <w:t>功能</w:t>
      </w:r>
      <w:bookmarkEnd w:id="66"/>
      <w:r>
        <w:t xml:space="preserve"> </w:t>
      </w:r>
    </w:p>
    <w:p w:rsidR="0058604D" w:rsidRDefault="0058604D" w:rsidP="0058604D">
      <w:pPr>
        <w:pStyle w:val="af9"/>
        <w:ind w:firstLine="560"/>
      </w:pPr>
      <w:r>
        <w:rPr>
          <w:rFonts w:hint="eastAsia"/>
        </w:rPr>
        <w:t>由授权的运行团队成员在系统中编制装置年度运行计划，年度运行计划界定装置全年实验时间、维护时间以及</w:t>
      </w:r>
      <w:r w:rsidR="00A258F4">
        <w:rPr>
          <w:rFonts w:hint="eastAsia"/>
        </w:rPr>
        <w:t>假期时间</w:t>
      </w:r>
      <w:r>
        <w:rPr>
          <w:rFonts w:hint="eastAsia"/>
        </w:rPr>
        <w:t>，由运行团队成员维护，最终用“供光时间表”的方式呈现。</w:t>
      </w:r>
    </w:p>
    <w:p w:rsidR="00E82917" w:rsidRDefault="0058604D" w:rsidP="0058604D">
      <w:pPr>
        <w:pStyle w:val="af9"/>
        <w:ind w:firstLine="560"/>
        <w:rPr>
          <w:rFonts w:ascii="宋体" w:hAnsi="宋体"/>
          <w:i/>
        </w:rPr>
      </w:pPr>
      <w:r>
        <w:rPr>
          <w:rFonts w:hint="eastAsia"/>
        </w:rPr>
        <w:t>运行团队成员根据物理需求、装置状态和保障条件等匡定年度发次目标</w:t>
      </w:r>
      <w:r w:rsidR="00D46EC8">
        <w:rPr>
          <w:rFonts w:hint="eastAsia"/>
          <w:sz w:val="24"/>
        </w:rPr>
        <w:t>{</w:t>
      </w:r>
      <w:r>
        <w:rPr>
          <w:rFonts w:hint="eastAsia"/>
        </w:rPr>
        <w:t>可使用束组、能量类型（高能量：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x</w:t>
      </w:r>
      <w:r>
        <w:t>~</w:t>
      </w:r>
      <w:r w:rsidRPr="00F52B21">
        <w:rPr>
          <w:rFonts w:hint="eastAsia"/>
        </w:rPr>
        <w:t xml:space="preserve">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xMJ</w:t>
      </w:r>
      <w:proofErr w:type="spellEnd"/>
      <w:r w:rsidR="00D46EC8">
        <w:rPr>
          <w:rFonts w:hint="eastAsia"/>
        </w:rPr>
        <w:t>；</w:t>
      </w:r>
      <w:r>
        <w:rPr>
          <w:rFonts w:hint="eastAsia"/>
        </w:rPr>
        <w:t>中能量：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x</w:t>
      </w:r>
      <w:r>
        <w:t xml:space="preserve"> ~</w:t>
      </w:r>
      <w:r w:rsidRPr="00F52B21">
        <w:rPr>
          <w:rFonts w:hint="eastAsia"/>
        </w:rPr>
        <w:t xml:space="preserve">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x</w:t>
      </w:r>
      <w:r w:rsidRPr="000A5C97">
        <w:t xml:space="preserve"> </w:t>
      </w:r>
      <w:r>
        <w:rPr>
          <w:rFonts w:hint="eastAsia"/>
        </w:rPr>
        <w:t>MJ</w:t>
      </w:r>
      <w:r w:rsidR="00D46EC8">
        <w:rPr>
          <w:rFonts w:hint="eastAsia"/>
        </w:rPr>
        <w:t>；</w:t>
      </w:r>
      <w:r>
        <w:rPr>
          <w:rFonts w:hint="eastAsia"/>
        </w:rPr>
        <w:t>低能量：</w:t>
      </w:r>
      <w:r>
        <w:t>&lt;</w:t>
      </w:r>
      <w:r w:rsidRPr="00F52B21">
        <w:rPr>
          <w:rFonts w:hint="eastAsia"/>
        </w:rPr>
        <w:t xml:space="preserve">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xMJ</w:t>
      </w:r>
      <w:proofErr w:type="spellEnd"/>
      <w:r>
        <w:rPr>
          <w:rFonts w:hint="eastAsia"/>
        </w:rPr>
        <w:t>）、对应的发次数量</w:t>
      </w:r>
      <w:r w:rsidR="000E7B63">
        <w:rPr>
          <w:rFonts w:hint="eastAsia"/>
          <w:sz w:val="24"/>
        </w:rPr>
        <w:t>}</w:t>
      </w:r>
      <w:r>
        <w:rPr>
          <w:rFonts w:hint="eastAsia"/>
        </w:rPr>
        <w:t>。</w:t>
      </w:r>
      <w:r w:rsidR="00E82917">
        <w:rPr>
          <w:rFonts w:ascii="宋体" w:hAnsi="宋体" w:hint="eastAsia"/>
          <w:i/>
        </w:rPr>
        <w:t xml:space="preserve"> </w:t>
      </w:r>
    </w:p>
    <w:p w:rsidR="00E82917" w:rsidRDefault="00E82917" w:rsidP="00D06AB7">
      <w:pPr>
        <w:pStyle w:val="a7"/>
        <w:numPr>
          <w:ilvl w:val="0"/>
          <w:numId w:val="162"/>
        </w:numPr>
      </w:pPr>
      <w:r>
        <w:rPr>
          <w:rFonts w:hint="eastAsia"/>
        </w:rPr>
        <w:t>模块标识</w:t>
      </w:r>
      <w:r w:rsidR="00892B93">
        <w:rPr>
          <w:rFonts w:hint="eastAsia"/>
        </w:rPr>
        <w:t>：</w:t>
      </w:r>
      <w:r>
        <w:t>YXGK_JHGL_005</w:t>
      </w:r>
      <w:r>
        <w:rPr>
          <w:rFonts w:hint="eastAsia"/>
        </w:rPr>
        <w:t>；</w:t>
      </w:r>
    </w:p>
    <w:p w:rsidR="00E82917" w:rsidRDefault="00E82917" w:rsidP="00D06AB7">
      <w:pPr>
        <w:pStyle w:val="a7"/>
        <w:numPr>
          <w:ilvl w:val="0"/>
          <w:numId w:val="162"/>
        </w:numPr>
      </w:pPr>
      <w:r>
        <w:rPr>
          <w:rFonts w:hint="eastAsia"/>
        </w:rPr>
        <w:t>调用方式：页面调用。</w:t>
      </w:r>
    </w:p>
    <w:p w:rsidR="00E82917" w:rsidRDefault="00E82917" w:rsidP="00A43A0B">
      <w:pPr>
        <w:pStyle w:val="a4"/>
        <w:ind w:left="748" w:hanging="748"/>
      </w:pPr>
      <w:bookmarkStart w:id="67" w:name="_Toc2075"/>
      <w:r>
        <w:rPr>
          <w:rFonts w:hint="eastAsia"/>
        </w:rPr>
        <w:t>输入项</w:t>
      </w:r>
      <w:bookmarkEnd w:id="67"/>
      <w:r>
        <w:t xml:space="preserve"> </w:t>
      </w:r>
    </w:p>
    <w:p w:rsidR="00B128A9" w:rsidRPr="00B128A9" w:rsidRDefault="00B128A9" w:rsidP="00B128A9">
      <w:pPr>
        <w:pStyle w:val="af9"/>
        <w:ind w:firstLine="560"/>
      </w:pPr>
      <w:r>
        <w:rPr>
          <w:rFonts w:hint="eastAsia"/>
        </w:rPr>
        <w:t>年度运行计划制定数据项见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_Ref535394416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>4.1</w:t>
      </w:r>
      <w:r>
        <w:fldChar w:fldCharType="end"/>
      </w:r>
      <w:r>
        <w:rPr>
          <w:rFonts w:hint="eastAsia"/>
        </w:rPr>
        <w:t>，主要包含年度、时间类型等。</w:t>
      </w:r>
    </w:p>
    <w:p w:rsidR="008511C3" w:rsidRPr="008511C3" w:rsidRDefault="008511C3" w:rsidP="00D06AB7">
      <w:pPr>
        <w:pStyle w:val="afa"/>
        <w:keepNext/>
        <w:keepLines/>
        <w:widowControl/>
        <w:numPr>
          <w:ilvl w:val="0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1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2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3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4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5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8511C3" w:rsidRPr="008511C3" w:rsidRDefault="008511C3" w:rsidP="00D06AB7">
      <w:pPr>
        <w:pStyle w:val="afa"/>
        <w:keepNext/>
        <w:keepLines/>
        <w:widowControl/>
        <w:numPr>
          <w:ilvl w:val="6"/>
          <w:numId w:val="155"/>
        </w:numPr>
        <w:tabs>
          <w:tab w:val="left" w:pos="629"/>
          <w:tab w:val="right" w:leader="dot" w:pos="9345"/>
        </w:tabs>
        <w:spacing w:line="460" w:lineRule="exact"/>
        <w:ind w:firstLineChars="0"/>
        <w:jc w:val="center"/>
        <w:rPr>
          <w:rFonts w:asciiTheme="minorHAnsi" w:eastAsia="黑体" w:hAnsiTheme="minorHAnsi"/>
          <w:bCs/>
          <w:vanish/>
          <w:sz w:val="28"/>
          <w:szCs w:val="28"/>
        </w:rPr>
      </w:pPr>
    </w:p>
    <w:p w:rsidR="00E82917" w:rsidRDefault="008511C3" w:rsidP="00D06AB7">
      <w:pPr>
        <w:pStyle w:val="FIF-8"/>
        <w:numPr>
          <w:ilvl w:val="7"/>
          <w:numId w:val="155"/>
        </w:numPr>
        <w:ind w:left="561"/>
        <w:rPr>
          <w:szCs w:val="28"/>
        </w:rPr>
      </w:pPr>
      <w:r>
        <w:rPr>
          <w:rFonts w:hint="eastAsia"/>
          <w:szCs w:val="28"/>
        </w:rPr>
        <w:t xml:space="preserve">  </w:t>
      </w:r>
      <w:bookmarkStart w:id="68" w:name="_Ref535394416"/>
      <w:r>
        <w:rPr>
          <w:rFonts w:hint="eastAsia"/>
          <w:szCs w:val="28"/>
        </w:rPr>
        <w:t>年度运行计划</w:t>
      </w:r>
      <w:r w:rsidR="00B128A9">
        <w:rPr>
          <w:rFonts w:hint="eastAsia"/>
          <w:szCs w:val="28"/>
        </w:rPr>
        <w:t>制定</w:t>
      </w:r>
      <w:r>
        <w:rPr>
          <w:rFonts w:hint="eastAsia"/>
          <w:szCs w:val="28"/>
        </w:rPr>
        <w:t>数据项</w:t>
      </w:r>
      <w:bookmarkEnd w:id="68"/>
    </w:p>
    <w:tbl>
      <w:tblPr>
        <w:tblW w:w="89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2436"/>
        <w:gridCol w:w="1468"/>
        <w:gridCol w:w="1842"/>
        <w:gridCol w:w="2208"/>
      </w:tblGrid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序号</w:t>
            </w:r>
          </w:p>
        </w:tc>
        <w:tc>
          <w:tcPr>
            <w:tcW w:w="243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数据名称</w:t>
            </w:r>
          </w:p>
        </w:tc>
        <w:tc>
          <w:tcPr>
            <w:tcW w:w="14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数据类型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显示属性</w:t>
            </w:r>
          </w:p>
        </w:tc>
        <w:tc>
          <w:tcPr>
            <w:tcW w:w="22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说明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4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年度</w:t>
            </w:r>
          </w:p>
        </w:tc>
        <w:tc>
          <w:tcPr>
            <w:tcW w:w="14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下拉框</w:t>
            </w:r>
          </w:p>
        </w:tc>
        <w:tc>
          <w:tcPr>
            <w:tcW w:w="22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用户界面选择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时间类型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选择项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  <w:r>
              <w:rPr>
                <w:rFonts w:ascii="Times New Roman" w:hint="eastAsia"/>
                <w:sz w:val="24"/>
              </w:rPr>
              <w:t>/</w:t>
            </w:r>
            <w:r>
              <w:rPr>
                <w:rFonts w:ascii="Times New Roman" w:hint="eastAsia"/>
                <w:sz w:val="24"/>
              </w:rPr>
              <w:t>维护时间</w:t>
            </w:r>
            <w:r>
              <w:rPr>
                <w:rFonts w:ascii="Times New Roman" w:hint="eastAsia"/>
                <w:sz w:val="24"/>
              </w:rPr>
              <w:t>/</w:t>
            </w:r>
            <w:r>
              <w:rPr>
                <w:rFonts w:ascii="Times New Roman" w:hint="eastAsia"/>
                <w:sz w:val="24"/>
              </w:rPr>
              <w:t>假期时间</w:t>
            </w:r>
          </w:p>
        </w:tc>
      </w:tr>
      <w:tr w:rsidR="00B128A9" w:rsidTr="007733F8">
        <w:trPr>
          <w:trHeight w:val="59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3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高能量发次数量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4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中能量发次数量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5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gramStart"/>
            <w:r>
              <w:rPr>
                <w:rFonts w:ascii="Times New Roman" w:hint="eastAsia"/>
                <w:sz w:val="24"/>
              </w:rPr>
              <w:t>低能量发次数</w:t>
            </w:r>
            <w:proofErr w:type="gramEnd"/>
            <w:r>
              <w:rPr>
                <w:rFonts w:ascii="Times New Roman" w:hint="eastAsia"/>
                <w:sz w:val="24"/>
              </w:rPr>
              <w:t>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6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可</w:t>
            </w:r>
            <w:proofErr w:type="gramStart"/>
            <w:r>
              <w:rPr>
                <w:rFonts w:ascii="Times New Roman" w:hint="eastAsia"/>
                <w:sz w:val="24"/>
              </w:rPr>
              <w:t>使用束组</w:t>
            </w:r>
            <w:proofErr w:type="gramEnd"/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String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可选项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用户界面选择</w:t>
            </w:r>
          </w:p>
        </w:tc>
      </w:tr>
      <w:tr w:rsidR="00B128A9" w:rsidTr="007733F8">
        <w:trPr>
          <w:trHeight w:val="340"/>
          <w:jc w:val="center"/>
        </w:trPr>
        <w:tc>
          <w:tcPr>
            <w:tcW w:w="10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7</w:t>
            </w:r>
          </w:p>
        </w:tc>
        <w:tc>
          <w:tcPr>
            <w:tcW w:w="24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发次冗余量</w:t>
            </w:r>
          </w:p>
        </w:tc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文本输入框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28A9" w:rsidRDefault="00B128A9" w:rsidP="007733F8">
            <w:pPr>
              <w:pStyle w:val="afffa"/>
              <w:ind w:firstLineChars="0" w:firstLine="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用户界面输入</w:t>
            </w:r>
          </w:p>
        </w:tc>
      </w:tr>
    </w:tbl>
    <w:p w:rsidR="00E82917" w:rsidRPr="009729A8" w:rsidRDefault="00E82917" w:rsidP="00A43A0B">
      <w:pPr>
        <w:pStyle w:val="a4"/>
        <w:ind w:left="748" w:hanging="748"/>
      </w:pPr>
      <w:bookmarkStart w:id="69" w:name="_Toc24067"/>
      <w:r w:rsidRPr="009729A8">
        <w:rPr>
          <w:rFonts w:hint="eastAsia"/>
        </w:rPr>
        <w:t>输出项</w:t>
      </w:r>
      <w:bookmarkEnd w:id="69"/>
    </w:p>
    <w:p w:rsidR="002B1B88" w:rsidRDefault="002B1B88" w:rsidP="00D06AB7">
      <w:pPr>
        <w:pStyle w:val="a7"/>
        <w:numPr>
          <w:ilvl w:val="0"/>
          <w:numId w:val="163"/>
        </w:numPr>
      </w:pPr>
      <w:r>
        <w:rPr>
          <w:rFonts w:hint="eastAsia"/>
        </w:rPr>
        <w:t>保存年度运行计划，界面提示“保存成功”或者“保存失败”；</w:t>
      </w:r>
    </w:p>
    <w:p w:rsidR="002B1B88" w:rsidRDefault="002B1B88" w:rsidP="00D06AB7">
      <w:pPr>
        <w:pStyle w:val="a7"/>
        <w:numPr>
          <w:ilvl w:val="0"/>
          <w:numId w:val="163"/>
        </w:numPr>
      </w:pPr>
      <w:r>
        <w:rPr>
          <w:rFonts w:hint="eastAsia"/>
        </w:rPr>
        <w:t>用“供光时间表”的形式显示年度运行计划。</w:t>
      </w:r>
    </w:p>
    <w:p w:rsidR="00E82917" w:rsidRDefault="00E82917" w:rsidP="00A43A0B">
      <w:pPr>
        <w:pStyle w:val="a4"/>
        <w:ind w:left="748" w:hanging="748"/>
      </w:pPr>
      <w:r>
        <w:rPr>
          <w:rFonts w:hint="eastAsia"/>
        </w:rPr>
        <w:t>业务逻辑</w:t>
      </w:r>
    </w:p>
    <w:p w:rsidR="00E82917" w:rsidRDefault="00E82917" w:rsidP="004656D0">
      <w:pPr>
        <w:pStyle w:val="a7"/>
        <w:numPr>
          <w:ilvl w:val="0"/>
          <w:numId w:val="9"/>
        </w:numPr>
      </w:pPr>
      <w:r>
        <w:rPr>
          <w:rFonts w:hint="eastAsia"/>
        </w:rPr>
        <w:t>授权的运行团队成员登录系统</w:t>
      </w:r>
      <w:r w:rsidR="00D806F1">
        <w:rPr>
          <w:rFonts w:hint="eastAsia"/>
        </w:rPr>
        <w:t>，</w:t>
      </w:r>
      <w:r>
        <w:rPr>
          <w:rFonts w:hint="eastAsia"/>
        </w:rPr>
        <w:t>进入年度运行计划</w:t>
      </w:r>
      <w:r w:rsidR="0082755F">
        <w:rPr>
          <w:rFonts w:hint="eastAsia"/>
        </w:rPr>
        <w:t>制定</w:t>
      </w:r>
      <w:r w:rsidR="00D806F1">
        <w:rPr>
          <w:rFonts w:hint="eastAsia"/>
        </w:rPr>
        <w:t>页面。页面默认会展示“供光时间表”</w:t>
      </w:r>
      <w:r>
        <w:rPr>
          <w:rFonts w:hint="eastAsia"/>
        </w:rPr>
        <w:t>编辑区域</w:t>
      </w:r>
      <w:r w:rsidR="001644A2">
        <w:rPr>
          <w:rFonts w:hint="eastAsia"/>
        </w:rPr>
        <w:t>，</w:t>
      </w:r>
      <w:r w:rsidR="00171A59">
        <w:rPr>
          <w:rFonts w:hint="eastAsia"/>
        </w:rPr>
        <w:t>默认周六为维护日期，以黄色显示，周日为假期，以绿色显示</w:t>
      </w:r>
      <w:r w:rsidR="001644A2">
        <w:rPr>
          <w:rFonts w:hint="eastAsia"/>
        </w:rPr>
        <w:t>；</w:t>
      </w:r>
    </w:p>
    <w:p w:rsidR="00E82917" w:rsidRDefault="00624E77" w:rsidP="004656D0">
      <w:pPr>
        <w:pStyle w:val="a7"/>
        <w:numPr>
          <w:ilvl w:val="0"/>
          <w:numId w:val="9"/>
        </w:numPr>
      </w:pPr>
      <w:r>
        <w:rPr>
          <w:rFonts w:hint="eastAsia"/>
        </w:rPr>
        <w:t>选择年度，</w:t>
      </w:r>
      <w:r w:rsidR="00E82917">
        <w:rPr>
          <w:rFonts w:hint="eastAsia"/>
        </w:rPr>
        <w:t>选择</w:t>
      </w:r>
      <w:r w:rsidR="00171A59">
        <w:rPr>
          <w:rFonts w:hint="eastAsia"/>
        </w:rPr>
        <w:t>某一个或者多个日期，点击“实验时间”</w:t>
      </w:r>
      <w:r w:rsidR="00171A59">
        <w:rPr>
          <w:rFonts w:hint="eastAsia"/>
        </w:rPr>
        <w:t>/</w:t>
      </w:r>
      <w:r w:rsidR="00171A59">
        <w:rPr>
          <w:rFonts w:hint="eastAsia"/>
        </w:rPr>
        <w:t>“维护</w:t>
      </w:r>
      <w:r w:rsidR="00171A59">
        <w:rPr>
          <w:rFonts w:hint="eastAsia"/>
        </w:rPr>
        <w:lastRenderedPageBreak/>
        <w:t>时间”</w:t>
      </w:r>
      <w:r w:rsidR="00171A59">
        <w:rPr>
          <w:rFonts w:hint="eastAsia"/>
        </w:rPr>
        <w:t>/</w:t>
      </w:r>
      <w:r w:rsidR="00171A59">
        <w:rPr>
          <w:rFonts w:hint="eastAsia"/>
        </w:rPr>
        <w:t>“假期时间”</w:t>
      </w:r>
      <w:r w:rsidR="00D46EC8">
        <w:rPr>
          <w:rFonts w:hint="eastAsia"/>
        </w:rPr>
        <w:t>，</w:t>
      </w:r>
      <w:r w:rsidR="00171A59">
        <w:rPr>
          <w:rFonts w:hint="eastAsia"/>
        </w:rPr>
        <w:t>即可将选择的日期设置为实验</w:t>
      </w:r>
      <w:r w:rsidR="00171A59">
        <w:rPr>
          <w:rFonts w:hint="eastAsia"/>
        </w:rPr>
        <w:t>/</w:t>
      </w:r>
      <w:r w:rsidR="00171A59">
        <w:rPr>
          <w:rFonts w:hint="eastAsia"/>
        </w:rPr>
        <w:t>维护</w:t>
      </w:r>
      <w:r w:rsidR="00171A59">
        <w:rPr>
          <w:rFonts w:hint="eastAsia"/>
        </w:rPr>
        <w:t>/</w:t>
      </w:r>
      <w:r w:rsidR="00171A59">
        <w:rPr>
          <w:rFonts w:hint="eastAsia"/>
        </w:rPr>
        <w:t>假期时间</w:t>
      </w:r>
      <w:r w:rsidR="001644A2">
        <w:rPr>
          <w:rFonts w:hint="eastAsia"/>
        </w:rPr>
        <w:t>；</w:t>
      </w:r>
    </w:p>
    <w:p w:rsidR="00E82917" w:rsidRDefault="00624E77" w:rsidP="004656D0">
      <w:pPr>
        <w:pStyle w:val="a7"/>
        <w:numPr>
          <w:ilvl w:val="0"/>
          <w:numId w:val="9"/>
        </w:numPr>
      </w:pPr>
      <w:r>
        <w:rPr>
          <w:rFonts w:hint="eastAsia"/>
        </w:rPr>
        <w:t>点击“保存”，将年度运行时间安排保存至数据库中</w:t>
      </w:r>
      <w:r w:rsidR="001644A2">
        <w:rPr>
          <w:rFonts w:hint="eastAsia"/>
        </w:rPr>
        <w:t>；</w:t>
      </w:r>
    </w:p>
    <w:p w:rsidR="00E82917" w:rsidRDefault="00624E77" w:rsidP="004656D0">
      <w:pPr>
        <w:pStyle w:val="a7"/>
        <w:numPr>
          <w:ilvl w:val="0"/>
          <w:numId w:val="9"/>
        </w:numPr>
      </w:pPr>
      <w:r>
        <w:rPr>
          <w:rFonts w:hint="eastAsia"/>
        </w:rPr>
        <w:t>输入高能量发次数量、中能量发次数量、</w:t>
      </w:r>
      <w:proofErr w:type="gramStart"/>
      <w:r>
        <w:rPr>
          <w:rFonts w:hint="eastAsia"/>
        </w:rPr>
        <w:t>低能量发次数</w:t>
      </w:r>
      <w:proofErr w:type="gramEnd"/>
      <w:r>
        <w:rPr>
          <w:rFonts w:hint="eastAsia"/>
        </w:rPr>
        <w:t>量、发次冗余量，选择可使用束组，</w:t>
      </w:r>
      <w:r w:rsidR="00E82917">
        <w:rPr>
          <w:rFonts w:hint="eastAsia"/>
        </w:rPr>
        <w:t>点击</w:t>
      </w:r>
      <w:r>
        <w:rPr>
          <w:rFonts w:hint="eastAsia"/>
        </w:rPr>
        <w:t>“保存”</w:t>
      </w:r>
      <w:r w:rsidR="00E82917">
        <w:rPr>
          <w:rFonts w:hint="eastAsia"/>
        </w:rPr>
        <w:t>，</w:t>
      </w:r>
      <w:r>
        <w:rPr>
          <w:rFonts w:hint="eastAsia"/>
        </w:rPr>
        <w:t>将</w:t>
      </w:r>
      <w:r w:rsidR="00E82917">
        <w:rPr>
          <w:rFonts w:hint="eastAsia"/>
        </w:rPr>
        <w:t>年度</w:t>
      </w:r>
      <w:r>
        <w:rPr>
          <w:rFonts w:hint="eastAsia"/>
        </w:rPr>
        <w:t>运行计划的发次目标保存至</w:t>
      </w:r>
      <w:r w:rsidR="00E82917">
        <w:rPr>
          <w:rFonts w:hint="eastAsia"/>
        </w:rPr>
        <w:t>数据库。</w:t>
      </w:r>
    </w:p>
    <w:p w:rsidR="00E46238" w:rsidRDefault="00E46238" w:rsidP="00A43A0B">
      <w:pPr>
        <w:pStyle w:val="a4"/>
        <w:ind w:left="748" w:hanging="748"/>
      </w:pPr>
      <w:r>
        <w:rPr>
          <w:rFonts w:hint="eastAsia"/>
        </w:rPr>
        <w:t>接口</w:t>
      </w:r>
    </w:p>
    <w:p w:rsidR="00C171CA" w:rsidRPr="00C171CA" w:rsidRDefault="00AC1B56" w:rsidP="00C171CA">
      <w:pPr>
        <w:pStyle w:val="af9"/>
        <w:ind w:firstLine="560"/>
      </w:pPr>
      <w:r>
        <w:rPr>
          <w:rFonts w:hint="eastAsia"/>
        </w:rPr>
        <w:t>根据业务逻辑，设计</w:t>
      </w:r>
      <w:r w:rsidR="00C171CA">
        <w:rPr>
          <w:rFonts w:hint="eastAsia"/>
        </w:rPr>
        <w:t>年度运行计划安排和运行目标</w:t>
      </w:r>
      <w:r>
        <w:rPr>
          <w:rFonts w:hint="eastAsia"/>
        </w:rPr>
        <w:t>的</w:t>
      </w:r>
      <w:r w:rsidR="00E15884">
        <w:rPr>
          <w:rFonts w:hint="eastAsia"/>
        </w:rPr>
        <w:t>参考界面，见</w:t>
      </w:r>
      <w:r w:rsidR="00C171CA">
        <w:fldChar w:fldCharType="begin"/>
      </w:r>
      <w:r w:rsidR="00C171CA">
        <w:instrText xml:space="preserve"> </w:instrText>
      </w:r>
      <w:r w:rsidR="00C171CA">
        <w:rPr>
          <w:rFonts w:hint="eastAsia"/>
        </w:rPr>
        <w:instrText>REF _Ref3880605 \r \h</w:instrText>
      </w:r>
      <w:r w:rsidR="00C171CA">
        <w:instrText xml:space="preserve"> </w:instrText>
      </w:r>
      <w:r w:rsidR="00C171CA">
        <w:fldChar w:fldCharType="separate"/>
      </w:r>
      <w:r w:rsidR="00C171CA">
        <w:rPr>
          <w:rFonts w:hint="eastAsia"/>
        </w:rPr>
        <w:t>图</w:t>
      </w:r>
      <w:r w:rsidR="00C171CA">
        <w:rPr>
          <w:rFonts w:hint="eastAsia"/>
        </w:rPr>
        <w:t>4.2</w:t>
      </w:r>
      <w:r w:rsidR="00C171CA">
        <w:fldChar w:fldCharType="end"/>
      </w:r>
      <w:r w:rsidR="00C171CA">
        <w:rPr>
          <w:rFonts w:hint="eastAsia"/>
        </w:rPr>
        <w:t>和</w:t>
      </w:r>
      <w:r w:rsidR="00C171CA">
        <w:fldChar w:fldCharType="begin"/>
      </w:r>
      <w:r w:rsidR="00C171CA">
        <w:instrText xml:space="preserve"> REF _Ref3880607 \r \h </w:instrText>
      </w:r>
      <w:r w:rsidR="00C171CA">
        <w:fldChar w:fldCharType="separate"/>
      </w:r>
      <w:r w:rsidR="00C171CA">
        <w:rPr>
          <w:rFonts w:hint="eastAsia"/>
        </w:rPr>
        <w:t>图</w:t>
      </w:r>
      <w:r w:rsidR="00C171CA">
        <w:rPr>
          <w:rFonts w:hint="eastAsia"/>
        </w:rPr>
        <w:t>4.3</w:t>
      </w:r>
      <w:r w:rsidR="00C171CA">
        <w:fldChar w:fldCharType="end"/>
      </w:r>
      <w:r w:rsidR="00C171CA">
        <w:rPr>
          <w:rFonts w:hint="eastAsia"/>
        </w:rPr>
        <w:t>。</w:t>
      </w:r>
    </w:p>
    <w:p w:rsidR="00E46238" w:rsidRDefault="009E6EF3" w:rsidP="00775A9D">
      <w:pPr>
        <w:pStyle w:val="af9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3B556D8" wp14:editId="2ED14D40">
            <wp:extent cx="5072332" cy="26741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" b="2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32" cy="267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38" w:rsidRPr="009E6EF3" w:rsidRDefault="00E46238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 w:rsidRPr="009E6EF3">
        <w:rPr>
          <w:rFonts w:hint="eastAsia"/>
        </w:rPr>
        <w:t xml:space="preserve">  </w:t>
      </w:r>
      <w:bookmarkStart w:id="70" w:name="_Ref3880605"/>
      <w:r w:rsidRPr="009E6EF3">
        <w:rPr>
          <w:rFonts w:hint="eastAsia"/>
        </w:rPr>
        <w:t>年度计划安排界面</w:t>
      </w:r>
      <w:bookmarkEnd w:id="70"/>
    </w:p>
    <w:p w:rsidR="00E46238" w:rsidRDefault="009E6EF3" w:rsidP="00775A9D">
      <w:pPr>
        <w:pStyle w:val="af9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E8D4D3E" wp14:editId="7DD917D0">
            <wp:extent cx="5037826" cy="2743199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0" b="2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82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38" w:rsidRPr="00E46238" w:rsidRDefault="00E46238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71" w:name="_Ref3880607"/>
      <w:r>
        <w:rPr>
          <w:rFonts w:hint="eastAsia"/>
        </w:rPr>
        <w:t>年度</w:t>
      </w:r>
      <w:r w:rsidR="00F92728">
        <w:rPr>
          <w:rFonts w:hint="eastAsia"/>
        </w:rPr>
        <w:t>运行</w:t>
      </w:r>
      <w:r>
        <w:rPr>
          <w:rFonts w:hint="eastAsia"/>
        </w:rPr>
        <w:t>目标界面</w:t>
      </w:r>
      <w:bookmarkEnd w:id="71"/>
    </w:p>
    <w:bookmarkEnd w:id="61"/>
    <w:p w:rsidR="00C00AEE" w:rsidRDefault="00C00AEE" w:rsidP="00C00AEE">
      <w:pPr>
        <w:pStyle w:val="af9"/>
        <w:spacing w:line="240" w:lineRule="auto"/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650FD55F" wp14:editId="2B7978C7">
            <wp:extent cx="4633415" cy="2586251"/>
            <wp:effectExtent l="0" t="0" r="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7301" r="15535" b="8849"/>
                    <a:stretch/>
                  </pic:blipFill>
                  <pic:spPr bwMode="auto">
                    <a:xfrm>
                      <a:off x="0" y="0"/>
                      <a:ext cx="4634070" cy="258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A18" w:rsidRPr="00C00AEE" w:rsidRDefault="00C14A18" w:rsidP="00D06AB7">
      <w:pPr>
        <w:pStyle w:val="FIF-9"/>
        <w:numPr>
          <w:ilvl w:val="8"/>
          <w:numId w:val="151"/>
        </w:numPr>
        <w:tabs>
          <w:tab w:val="left" w:pos="629"/>
          <w:tab w:val="right" w:leader="dot" w:pos="9345"/>
        </w:tabs>
      </w:pPr>
      <w:r>
        <w:rPr>
          <w:rFonts w:hint="eastAsia"/>
        </w:rPr>
        <w:t xml:space="preserve">  </w:t>
      </w:r>
      <w:bookmarkStart w:id="72" w:name="_Ref3881675"/>
      <w:r>
        <w:rPr>
          <w:rFonts w:hint="eastAsia"/>
        </w:rPr>
        <w:t>维护事项制定界面</w:t>
      </w:r>
      <w:bookmarkEnd w:id="72"/>
    </w:p>
    <w:sectPr w:rsidR="00C14A18" w:rsidRPr="00C00AEE" w:rsidSect="00826623">
      <w:headerReference w:type="default" r:id="rId20"/>
      <w:footerReference w:type="default" r:id="rId21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D2A" w:rsidRDefault="001F7D2A" w:rsidP="00E82917">
      <w:r>
        <w:separator/>
      </w:r>
    </w:p>
  </w:endnote>
  <w:endnote w:type="continuationSeparator" w:id="0">
    <w:p w:rsidR="001F7D2A" w:rsidRDefault="001F7D2A" w:rsidP="00E8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1F3666">
      <w:rPr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>
    <w:pPr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1F366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D2A" w:rsidRDefault="001F7D2A" w:rsidP="00E82917">
      <w:r>
        <w:separator/>
      </w:r>
    </w:p>
  </w:footnote>
  <w:footnote w:type="continuationSeparator" w:id="0">
    <w:p w:rsidR="001F7D2A" w:rsidRDefault="001F7D2A" w:rsidP="00E8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89D" w:rsidRPr="00E82917" w:rsidRDefault="00F4489D" w:rsidP="00E829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98729"/>
    <w:multiLevelType w:val="multilevel"/>
    <w:tmpl w:val="335E0FB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8"/>
    <w:multiLevelType w:val="multilevel"/>
    <w:tmpl w:val="B2B2E42C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2">
    <w:nsid w:val="0000003F"/>
    <w:multiLevelType w:val="multilevel"/>
    <w:tmpl w:val="07F8182A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  <w:rPr>
        <w:rFonts w:ascii="黑体" w:eastAsia="黑体" w:hAnsi="黑体"/>
      </w:r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007A7B6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">
    <w:nsid w:val="02436CB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">
    <w:nsid w:val="045F6D8F"/>
    <w:multiLevelType w:val="multilevel"/>
    <w:tmpl w:val="8B666EB0"/>
    <w:lvl w:ilvl="0">
      <w:start w:val="1"/>
      <w:numFmt w:val="decimal"/>
      <w:pStyle w:val="a"/>
      <w:suff w:val="nothing"/>
      <w:lvlText w:val="图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a0"/>
      <w:suff w:val="nothing"/>
      <w:lvlText w:val="表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lvlText w:val="[%4]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0" w:firstLine="0"/>
      </w:pPr>
      <w:rPr>
        <w:rFonts w:hint="eastAsia"/>
      </w:rPr>
    </w:lvl>
  </w:abstractNum>
  <w:abstractNum w:abstractNumId="6">
    <w:nsid w:val="04C3659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">
    <w:nsid w:val="04CA73D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">
    <w:nsid w:val="05860D59"/>
    <w:multiLevelType w:val="multilevel"/>
    <w:tmpl w:val="7F2C4C3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">
    <w:nsid w:val="07B5617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">
    <w:nsid w:val="0807263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">
    <w:nsid w:val="09C7359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">
    <w:nsid w:val="09F94D8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">
    <w:nsid w:val="0A8839C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">
    <w:nsid w:val="0AAE654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">
    <w:nsid w:val="0AEC4282"/>
    <w:multiLevelType w:val="multilevel"/>
    <w:tmpl w:val="C0A627E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">
    <w:nsid w:val="0B9912F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">
    <w:nsid w:val="0C3214F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8">
    <w:nsid w:val="0CD866E3"/>
    <w:multiLevelType w:val="multilevel"/>
    <w:tmpl w:val="8BD6244E"/>
    <w:lvl w:ilvl="0">
      <w:start w:val="3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1.%2"/>
      <w:lvlJc w:val="left"/>
      <w:pPr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ind w:left="0" w:firstLine="0"/>
      </w:pPr>
    </w:lvl>
    <w:lvl w:ilvl="6">
      <w:start w:val="1"/>
      <w:numFmt w:val="decimal"/>
      <w:lvlRestart w:val="4"/>
      <w:suff w:val="nothing"/>
      <w:lvlText w:val="%7. "/>
      <w:lvlJc w:val="left"/>
      <w:pPr>
        <w:ind w:left="480" w:firstLine="0"/>
      </w:pPr>
    </w:lvl>
    <w:lvl w:ilvl="7">
      <w:start w:val="1"/>
      <w:numFmt w:val="decimal"/>
      <w:lvlRestart w:val="1"/>
      <w:suff w:val="nothing"/>
      <w:lvlText w:val="表%1.%8"/>
      <w:lvlJc w:val="left"/>
      <w:pPr>
        <w:ind w:left="4680" w:firstLine="0"/>
      </w:pPr>
    </w:lvl>
    <w:lvl w:ilvl="8">
      <w:start w:val="1"/>
      <w:numFmt w:val="decimal"/>
      <w:lvlRestart w:val="1"/>
      <w:suff w:val="nothing"/>
      <w:lvlText w:val="图%1.%9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19">
    <w:nsid w:val="0CF005C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0">
    <w:nsid w:val="0CF836EF"/>
    <w:multiLevelType w:val="multilevel"/>
    <w:tmpl w:val="B87A9198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1">
    <w:nsid w:val="0ECF573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2">
    <w:nsid w:val="0EEB0CF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3">
    <w:nsid w:val="0F47459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4">
    <w:nsid w:val="101E0A2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5">
    <w:nsid w:val="10263F7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6">
    <w:nsid w:val="103A282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7">
    <w:nsid w:val="10703EC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8">
    <w:nsid w:val="107508A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29">
    <w:nsid w:val="11051C5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0">
    <w:nsid w:val="12AE4E7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1">
    <w:nsid w:val="12B43A5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2">
    <w:nsid w:val="1326574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3">
    <w:nsid w:val="1449769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4">
    <w:nsid w:val="150C160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5">
    <w:nsid w:val="15504B51"/>
    <w:multiLevelType w:val="multilevel"/>
    <w:tmpl w:val="3AA2A5F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6">
    <w:nsid w:val="16CC4A9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7">
    <w:nsid w:val="16ED232A"/>
    <w:multiLevelType w:val="multilevel"/>
    <w:tmpl w:val="00000008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suff w:val="nothing"/>
      <w:lvlText w:val="(%6)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Restart w:val="0"/>
      <w:suff w:val="nothing"/>
      <w:lvlText w:val="%7. "/>
      <w:lvlJc w:val="left"/>
      <w:pPr>
        <w:tabs>
          <w:tab w:val="num" w:pos="0"/>
        </w:tabs>
        <w:ind w:left="480" w:firstLine="0"/>
      </w:pPr>
    </w:lvl>
    <w:lvl w:ilvl="7">
      <w:start w:val="1"/>
      <w:numFmt w:val="decimal"/>
      <w:lvlRestart w:val="0"/>
      <w:suff w:val="nothing"/>
      <w:lvlText w:val="表%1.%8"/>
      <w:lvlJc w:val="left"/>
      <w:pPr>
        <w:tabs>
          <w:tab w:val="num" w:pos="0"/>
        </w:tabs>
        <w:ind w:left="4680" w:firstLine="0"/>
      </w:pPr>
    </w:lvl>
    <w:lvl w:ilvl="8">
      <w:start w:val="1"/>
      <w:numFmt w:val="decimal"/>
      <w:lvlRestart w:val="0"/>
      <w:suff w:val="nothing"/>
      <w:lvlText w:val="图%1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8">
    <w:nsid w:val="16ED34B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39">
    <w:nsid w:val="1788726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0">
    <w:nsid w:val="19E63DB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1">
    <w:nsid w:val="19FE5094"/>
    <w:multiLevelType w:val="multilevel"/>
    <w:tmpl w:val="82824CE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2">
    <w:nsid w:val="1B4146A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3">
    <w:nsid w:val="1BF2446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4">
    <w:nsid w:val="1C661C5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5">
    <w:nsid w:val="1C9A74B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6">
    <w:nsid w:val="1CA8061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7">
    <w:nsid w:val="1D806F0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8">
    <w:nsid w:val="1DF44D9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49">
    <w:nsid w:val="1E01314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0">
    <w:nsid w:val="1E196E5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1">
    <w:nsid w:val="1FCD30D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2">
    <w:nsid w:val="1FE36C7A"/>
    <w:multiLevelType w:val="multilevel"/>
    <w:tmpl w:val="3C90C11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3">
    <w:nsid w:val="209C392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4">
    <w:nsid w:val="221C481D"/>
    <w:multiLevelType w:val="multilevel"/>
    <w:tmpl w:val="35BA724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5">
    <w:nsid w:val="23AF250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6">
    <w:nsid w:val="25A02441"/>
    <w:multiLevelType w:val="multilevel"/>
    <w:tmpl w:val="1FBE279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7">
    <w:nsid w:val="270D5ED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8">
    <w:nsid w:val="270D60D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59">
    <w:nsid w:val="284647D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0">
    <w:nsid w:val="288A649A"/>
    <w:multiLevelType w:val="multilevel"/>
    <w:tmpl w:val="2536D2A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1">
    <w:nsid w:val="288A711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2">
    <w:nsid w:val="2A11107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3">
    <w:nsid w:val="2A54221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4">
    <w:nsid w:val="2E69361C"/>
    <w:multiLevelType w:val="multilevel"/>
    <w:tmpl w:val="6F6C0CA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5">
    <w:nsid w:val="300A3B67"/>
    <w:multiLevelType w:val="multilevel"/>
    <w:tmpl w:val="418615D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6">
    <w:nsid w:val="307B2CF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7">
    <w:nsid w:val="30B9591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8">
    <w:nsid w:val="31C0492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69">
    <w:nsid w:val="32616538"/>
    <w:multiLevelType w:val="multilevel"/>
    <w:tmpl w:val="93407F0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0">
    <w:nsid w:val="328B4481"/>
    <w:multiLevelType w:val="multilevel"/>
    <w:tmpl w:val="5040FA58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1">
    <w:nsid w:val="32CD178A"/>
    <w:multiLevelType w:val="multilevel"/>
    <w:tmpl w:val="472CC740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2">
    <w:nsid w:val="33520D5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3">
    <w:nsid w:val="3368498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4">
    <w:nsid w:val="33836A2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5">
    <w:nsid w:val="3460136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6">
    <w:nsid w:val="351F2E8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7">
    <w:nsid w:val="368D01A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8">
    <w:nsid w:val="378C348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79">
    <w:nsid w:val="379801C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0">
    <w:nsid w:val="37FC080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1">
    <w:nsid w:val="382C2800"/>
    <w:multiLevelType w:val="multilevel"/>
    <w:tmpl w:val="43BC130E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2">
    <w:nsid w:val="3954794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3">
    <w:nsid w:val="3A84092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4">
    <w:nsid w:val="3BF7290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5">
    <w:nsid w:val="3C5303D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6">
    <w:nsid w:val="3C8D272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7">
    <w:nsid w:val="3CEE31D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8">
    <w:nsid w:val="3D105E6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89">
    <w:nsid w:val="3E5E6486"/>
    <w:multiLevelType w:val="multilevel"/>
    <w:tmpl w:val="477E0AF4"/>
    <w:lvl w:ilvl="0">
      <w:start w:val="1"/>
      <w:numFmt w:val="decimal"/>
      <w:pStyle w:val="a1"/>
      <w:suff w:val="nothing"/>
      <w:lvlText w:val="%1　"/>
      <w:lvlJc w:val="left"/>
      <w:pPr>
        <w:ind w:left="561" w:hanging="561"/>
      </w:pPr>
      <w:rPr>
        <w:rFonts w:hint="eastAsia"/>
        <w:b/>
        <w:i w:val="0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561" w:hanging="561"/>
      </w:pPr>
      <w:rPr>
        <w:rFonts w:hint="eastAsia"/>
        <w:b/>
        <w:i w:val="0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561" w:hanging="561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1554" w:hanging="561"/>
      </w:pPr>
      <w:rPr>
        <w:rFonts w:ascii="Times New Roman" w:hAnsi="Times New Roman" w:cs="Times New Roman" w:hint="default"/>
        <w:b w:val="0"/>
        <w:i w:val="0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561" w:hanging="561"/>
      </w:pPr>
      <w:rPr>
        <w:rFonts w:hint="eastAsia"/>
        <w:b w:val="0"/>
        <w:i w:val="0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561" w:hanging="561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1"/>
        </w:tabs>
        <w:ind w:left="561" w:hanging="56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1"/>
        </w:tabs>
        <w:ind w:left="561" w:hanging="561"/>
      </w:pPr>
      <w:rPr>
        <w:rFonts w:hint="eastAsia"/>
      </w:rPr>
    </w:lvl>
  </w:abstractNum>
  <w:abstractNum w:abstractNumId="90">
    <w:nsid w:val="3F013DBA"/>
    <w:multiLevelType w:val="multilevel"/>
    <w:tmpl w:val="BEFE9FF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1">
    <w:nsid w:val="401777D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2">
    <w:nsid w:val="4068212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3">
    <w:nsid w:val="406D5FB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4">
    <w:nsid w:val="415934D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5">
    <w:nsid w:val="428B079D"/>
    <w:multiLevelType w:val="multilevel"/>
    <w:tmpl w:val="B556250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6">
    <w:nsid w:val="437D66E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7">
    <w:nsid w:val="442A416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8">
    <w:nsid w:val="44FE7D6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99">
    <w:nsid w:val="45284B86"/>
    <w:multiLevelType w:val="multilevel"/>
    <w:tmpl w:val="F500881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0">
    <w:nsid w:val="46281CD3"/>
    <w:multiLevelType w:val="multilevel"/>
    <w:tmpl w:val="6D7EF86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1">
    <w:nsid w:val="48204675"/>
    <w:multiLevelType w:val="multilevel"/>
    <w:tmpl w:val="15D86232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2">
    <w:nsid w:val="48860CB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3">
    <w:nsid w:val="489427B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4">
    <w:nsid w:val="48B0390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5">
    <w:nsid w:val="499F0EC2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6">
    <w:nsid w:val="4AC23FC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7">
    <w:nsid w:val="4BB3694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8">
    <w:nsid w:val="4BDC0B9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09">
    <w:nsid w:val="4D271D0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0">
    <w:nsid w:val="4DAB5C3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1">
    <w:nsid w:val="4E926D4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2">
    <w:nsid w:val="4ED1756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3">
    <w:nsid w:val="4F547E19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4">
    <w:nsid w:val="4FC33979"/>
    <w:multiLevelType w:val="multilevel"/>
    <w:tmpl w:val="2FB239BE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5">
    <w:nsid w:val="4FFA6ED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6">
    <w:nsid w:val="517831B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7">
    <w:nsid w:val="51E57CB5"/>
    <w:multiLevelType w:val="multilevel"/>
    <w:tmpl w:val="FB3CCFEC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8">
    <w:nsid w:val="53B21B7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19">
    <w:nsid w:val="563D1AD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0">
    <w:nsid w:val="56B950D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1">
    <w:nsid w:val="57C324C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2">
    <w:nsid w:val="58CC44C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3">
    <w:nsid w:val="5AD56F5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4">
    <w:nsid w:val="5B336D7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5">
    <w:nsid w:val="5C1256E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6">
    <w:nsid w:val="5D2C3B1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7">
    <w:nsid w:val="5E4710C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8">
    <w:nsid w:val="5E687A3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29">
    <w:nsid w:val="5E7738E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0">
    <w:nsid w:val="603100F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1">
    <w:nsid w:val="60475F7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2">
    <w:nsid w:val="611C46A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3">
    <w:nsid w:val="62010A9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4">
    <w:nsid w:val="620A61C0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5">
    <w:nsid w:val="625A59CE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6">
    <w:nsid w:val="6265197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7">
    <w:nsid w:val="62A470E6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8">
    <w:nsid w:val="64247296"/>
    <w:multiLevelType w:val="multilevel"/>
    <w:tmpl w:val="8A0A396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  <w:color w:val="auto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39">
    <w:nsid w:val="65DD261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0">
    <w:nsid w:val="65ED04B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1">
    <w:nsid w:val="65ED75D2"/>
    <w:multiLevelType w:val="hybridMultilevel"/>
    <w:tmpl w:val="ECB8F43C"/>
    <w:lvl w:ilvl="0" w:tplc="C158F684">
      <w:start w:val="1"/>
      <w:numFmt w:val="decimal"/>
      <w:pStyle w:val="FIF-9"/>
      <w:lvlText w:val="图%1 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2">
    <w:nsid w:val="66B9101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3">
    <w:nsid w:val="67712F9B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4">
    <w:nsid w:val="69926423"/>
    <w:multiLevelType w:val="multilevel"/>
    <w:tmpl w:val="2DEC10C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5">
    <w:nsid w:val="6A824E1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6">
    <w:nsid w:val="6D4B2E3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7">
    <w:nsid w:val="6DAF2B7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8">
    <w:nsid w:val="6E503A5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49">
    <w:nsid w:val="6E7C4C6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0">
    <w:nsid w:val="6E96398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1">
    <w:nsid w:val="6EFC035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2">
    <w:nsid w:val="70EF5233"/>
    <w:multiLevelType w:val="multilevel"/>
    <w:tmpl w:val="174ABE26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3">
    <w:nsid w:val="71384BC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4">
    <w:nsid w:val="73B07605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5">
    <w:nsid w:val="73D458A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6">
    <w:nsid w:val="743F686C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7">
    <w:nsid w:val="75116EE7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8">
    <w:nsid w:val="7525702A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59">
    <w:nsid w:val="75FE5EF1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0">
    <w:nsid w:val="7606098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1">
    <w:nsid w:val="761C713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2">
    <w:nsid w:val="76486B43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3">
    <w:nsid w:val="76E863A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4">
    <w:nsid w:val="77153EA0"/>
    <w:multiLevelType w:val="multilevel"/>
    <w:tmpl w:val="E6B65F82"/>
    <w:lvl w:ilvl="0">
      <w:start w:val="1"/>
      <w:numFmt w:val="lowerLetter"/>
      <w:pStyle w:val="a7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pStyle w:val="a8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pStyle w:val="a9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pStyle w:val="aa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5">
    <w:nsid w:val="77E901B4"/>
    <w:multiLevelType w:val="multilevel"/>
    <w:tmpl w:val="79BC93DC"/>
    <w:lvl w:ilvl="0">
      <w:start w:val="1"/>
      <w:numFmt w:val="upperLetter"/>
      <w:pStyle w:val="ab"/>
      <w:suff w:val="nothing"/>
      <w:lvlText w:val="附录%1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560" w:hanging="560"/>
      </w:pPr>
      <w:rPr>
        <w:rFonts w:hint="eastAsia"/>
        <w:b/>
        <w:i w:val="0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hint="eastAsia"/>
        <w:b/>
        <w:i w:val="0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hint="eastAsia"/>
        <w:b/>
        <w:i w:val="0"/>
      </w:rPr>
    </w:lvl>
    <w:lvl w:ilvl="7">
      <w:start w:val="1"/>
      <w:numFmt w:val="decimal"/>
      <w:lvlRestart w:val="1"/>
      <w:pStyle w:val="af2"/>
      <w:suff w:val="nothing"/>
      <w:lvlText w:val="图%1.%8　"/>
      <w:lvlJc w:val="left"/>
      <w:pPr>
        <w:ind w:left="2694" w:firstLine="0"/>
      </w:pPr>
      <w:rPr>
        <w:rFonts w:hint="eastAsia"/>
      </w:rPr>
    </w:lvl>
    <w:lvl w:ilvl="8">
      <w:start w:val="1"/>
      <w:numFmt w:val="decimal"/>
      <w:lvlRestart w:val="1"/>
      <w:pStyle w:val="af3"/>
      <w:suff w:val="nothing"/>
      <w:lvlText w:val="表%1.%9　"/>
      <w:lvlJc w:val="left"/>
      <w:pPr>
        <w:ind w:left="0" w:firstLine="0"/>
      </w:pPr>
      <w:rPr>
        <w:rFonts w:hint="eastAsia"/>
      </w:rPr>
    </w:lvl>
  </w:abstractNum>
  <w:abstractNum w:abstractNumId="166">
    <w:nsid w:val="794D3FC4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7">
    <w:nsid w:val="7BBB07C4"/>
    <w:multiLevelType w:val="multilevel"/>
    <w:tmpl w:val="5FE67BD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8">
    <w:nsid w:val="7C9648A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69">
    <w:nsid w:val="7D1B54AF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0">
    <w:nsid w:val="7D88131B"/>
    <w:multiLevelType w:val="multilevel"/>
    <w:tmpl w:val="4734E714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1">
    <w:nsid w:val="7ED0389D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2">
    <w:nsid w:val="7F4E23F8"/>
    <w:multiLevelType w:val="multilevel"/>
    <w:tmpl w:val="E3FA944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abstractNum w:abstractNumId="173">
    <w:nsid w:val="7FAE1881"/>
    <w:multiLevelType w:val="multilevel"/>
    <w:tmpl w:val="D992540A"/>
    <w:lvl w:ilvl="0">
      <w:start w:val="1"/>
      <w:numFmt w:val="lowerLetter"/>
      <w:lvlText w:val="%1)"/>
      <w:lvlJc w:val="left"/>
      <w:pPr>
        <w:ind w:left="1120" w:hanging="560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ind w:left="1680" w:hanging="56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left"/>
      <w:pPr>
        <w:ind w:left="1680" w:firstLine="0"/>
      </w:pPr>
      <w:rPr>
        <w:rFonts w:hint="eastAsia"/>
        <w:b/>
        <w:i w:val="0"/>
      </w:rPr>
    </w:lvl>
    <w:lvl w:ilvl="3">
      <w:start w:val="1"/>
      <w:numFmt w:val="decimal"/>
      <w:lvlRestart w:val="0"/>
      <w:lvlText w:val="[%4]"/>
      <w:lvlJc w:val="left"/>
      <w:pPr>
        <w:ind w:left="560" w:hanging="5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5876"/>
        </w:tabs>
        <w:ind w:left="1680" w:hanging="5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76"/>
        </w:tabs>
        <w:ind w:left="1680" w:hanging="560"/>
      </w:pPr>
      <w:rPr>
        <w:rFonts w:hint="eastAsia"/>
      </w:rPr>
    </w:lvl>
  </w:abstractNum>
  <w:num w:numId="1">
    <w:abstractNumId w:val="89"/>
  </w:num>
  <w:num w:numId="2">
    <w:abstractNumId w:val="5"/>
  </w:num>
  <w:num w:numId="3">
    <w:abstractNumId w:val="16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83"/>
  </w:num>
  <w:num w:numId="19">
    <w:abstractNumId w:val="88"/>
  </w:num>
  <w:num w:numId="20">
    <w:abstractNumId w:val="19"/>
  </w:num>
  <w:num w:numId="21">
    <w:abstractNumId w:val="119"/>
  </w:num>
  <w:num w:numId="22">
    <w:abstractNumId w:val="162"/>
  </w:num>
  <w:num w:numId="23">
    <w:abstractNumId w:val="10"/>
  </w:num>
  <w:num w:numId="24">
    <w:abstractNumId w:val="80"/>
  </w:num>
  <w:num w:numId="25">
    <w:abstractNumId w:val="103"/>
  </w:num>
  <w:num w:numId="26">
    <w:abstractNumId w:val="53"/>
  </w:num>
  <w:num w:numId="27">
    <w:abstractNumId w:val="93"/>
  </w:num>
  <w:num w:numId="28">
    <w:abstractNumId w:val="51"/>
  </w:num>
  <w:num w:numId="29">
    <w:abstractNumId w:val="118"/>
  </w:num>
  <w:num w:numId="30">
    <w:abstractNumId w:val="67"/>
  </w:num>
  <w:num w:numId="31">
    <w:abstractNumId w:val="16"/>
  </w:num>
  <w:num w:numId="32">
    <w:abstractNumId w:val="156"/>
  </w:num>
  <w:num w:numId="33">
    <w:abstractNumId w:val="112"/>
  </w:num>
  <w:num w:numId="34">
    <w:abstractNumId w:val="72"/>
  </w:num>
  <w:num w:numId="35">
    <w:abstractNumId w:val="86"/>
  </w:num>
  <w:num w:numId="36">
    <w:abstractNumId w:val="137"/>
  </w:num>
  <w:num w:numId="37">
    <w:abstractNumId w:val="92"/>
  </w:num>
  <w:num w:numId="38">
    <w:abstractNumId w:val="38"/>
  </w:num>
  <w:num w:numId="39">
    <w:abstractNumId w:val="4"/>
  </w:num>
  <w:num w:numId="40">
    <w:abstractNumId w:val="168"/>
  </w:num>
  <w:num w:numId="41">
    <w:abstractNumId w:val="139"/>
  </w:num>
  <w:num w:numId="42">
    <w:abstractNumId w:val="75"/>
  </w:num>
  <w:num w:numId="43">
    <w:abstractNumId w:val="45"/>
  </w:num>
  <w:num w:numId="44">
    <w:abstractNumId w:val="79"/>
  </w:num>
  <w:num w:numId="45">
    <w:abstractNumId w:val="48"/>
  </w:num>
  <w:num w:numId="46">
    <w:abstractNumId w:val="12"/>
  </w:num>
  <w:num w:numId="47">
    <w:abstractNumId w:val="106"/>
  </w:num>
  <w:num w:numId="48">
    <w:abstractNumId w:val="163"/>
  </w:num>
  <w:num w:numId="49">
    <w:abstractNumId w:val="43"/>
  </w:num>
  <w:num w:numId="50">
    <w:abstractNumId w:val="148"/>
  </w:num>
  <w:num w:numId="51">
    <w:abstractNumId w:val="14"/>
  </w:num>
  <w:num w:numId="52">
    <w:abstractNumId w:val="77"/>
  </w:num>
  <w:num w:numId="53">
    <w:abstractNumId w:val="172"/>
  </w:num>
  <w:num w:numId="54">
    <w:abstractNumId w:val="82"/>
  </w:num>
  <w:num w:numId="55">
    <w:abstractNumId w:val="24"/>
  </w:num>
  <w:num w:numId="56">
    <w:abstractNumId w:val="32"/>
  </w:num>
  <w:num w:numId="57">
    <w:abstractNumId w:val="155"/>
  </w:num>
  <w:num w:numId="58">
    <w:abstractNumId w:val="22"/>
  </w:num>
  <w:num w:numId="59">
    <w:abstractNumId w:val="127"/>
  </w:num>
  <w:num w:numId="60">
    <w:abstractNumId w:val="109"/>
  </w:num>
  <w:num w:numId="61">
    <w:abstractNumId w:val="13"/>
  </w:num>
  <w:num w:numId="62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9"/>
  </w:num>
  <w:num w:numId="64">
    <w:abstractNumId w:val="126"/>
  </w:num>
  <w:num w:numId="65">
    <w:abstractNumId w:val="26"/>
  </w:num>
  <w:num w:numId="66">
    <w:abstractNumId w:val="113"/>
  </w:num>
  <w:num w:numId="67">
    <w:abstractNumId w:val="132"/>
  </w:num>
  <w:num w:numId="68">
    <w:abstractNumId w:val="143"/>
  </w:num>
  <w:num w:numId="69">
    <w:abstractNumId w:val="6"/>
  </w:num>
  <w:num w:numId="70">
    <w:abstractNumId w:val="158"/>
  </w:num>
  <w:num w:numId="71">
    <w:abstractNumId w:val="105"/>
  </w:num>
  <w:num w:numId="72">
    <w:abstractNumId w:val="9"/>
  </w:num>
  <w:num w:numId="73">
    <w:abstractNumId w:val="147"/>
  </w:num>
  <w:num w:numId="74">
    <w:abstractNumId w:val="149"/>
  </w:num>
  <w:num w:numId="75">
    <w:abstractNumId w:val="128"/>
  </w:num>
  <w:num w:numId="76">
    <w:abstractNumId w:val="46"/>
  </w:num>
  <w:num w:numId="77">
    <w:abstractNumId w:val="17"/>
  </w:num>
  <w:num w:numId="78">
    <w:abstractNumId w:val="23"/>
  </w:num>
  <w:num w:numId="79">
    <w:abstractNumId w:val="171"/>
  </w:num>
  <w:num w:numId="80">
    <w:abstractNumId w:val="91"/>
  </w:num>
  <w:num w:numId="81">
    <w:abstractNumId w:val="140"/>
  </w:num>
  <w:num w:numId="82">
    <w:abstractNumId w:val="44"/>
  </w:num>
  <w:num w:numId="83">
    <w:abstractNumId w:val="87"/>
  </w:num>
  <w:num w:numId="84">
    <w:abstractNumId w:val="153"/>
  </w:num>
  <w:num w:numId="85">
    <w:abstractNumId w:val="131"/>
  </w:num>
  <w:num w:numId="86">
    <w:abstractNumId w:val="154"/>
  </w:num>
  <w:num w:numId="87">
    <w:abstractNumId w:val="49"/>
  </w:num>
  <w:num w:numId="88">
    <w:abstractNumId w:val="166"/>
  </w:num>
  <w:num w:numId="89">
    <w:abstractNumId w:val="47"/>
  </w:num>
  <w:num w:numId="90">
    <w:abstractNumId w:val="42"/>
  </w:num>
  <w:num w:numId="91">
    <w:abstractNumId w:val="31"/>
  </w:num>
  <w:num w:numId="92">
    <w:abstractNumId w:val="104"/>
  </w:num>
  <w:num w:numId="93">
    <w:abstractNumId w:val="33"/>
  </w:num>
  <w:num w:numId="94">
    <w:abstractNumId w:val="21"/>
  </w:num>
  <w:num w:numId="95">
    <w:abstractNumId w:val="125"/>
  </w:num>
  <w:num w:numId="96">
    <w:abstractNumId w:val="85"/>
  </w:num>
  <w:num w:numId="97">
    <w:abstractNumId w:val="123"/>
  </w:num>
  <w:num w:numId="98">
    <w:abstractNumId w:val="73"/>
  </w:num>
  <w:num w:numId="99">
    <w:abstractNumId w:val="63"/>
  </w:num>
  <w:num w:numId="100">
    <w:abstractNumId w:val="98"/>
  </w:num>
  <w:num w:numId="101">
    <w:abstractNumId w:val="34"/>
  </w:num>
  <w:num w:numId="102">
    <w:abstractNumId w:val="11"/>
  </w:num>
  <w:num w:numId="103">
    <w:abstractNumId w:val="58"/>
  </w:num>
  <w:num w:numId="104">
    <w:abstractNumId w:val="122"/>
  </w:num>
  <w:num w:numId="105">
    <w:abstractNumId w:val="146"/>
  </w:num>
  <w:num w:numId="106">
    <w:abstractNumId w:val="107"/>
  </w:num>
  <w:num w:numId="107">
    <w:abstractNumId w:val="30"/>
  </w:num>
  <w:num w:numId="108">
    <w:abstractNumId w:val="84"/>
  </w:num>
  <w:num w:numId="109">
    <w:abstractNumId w:val="97"/>
  </w:num>
  <w:num w:numId="110">
    <w:abstractNumId w:val="76"/>
  </w:num>
  <w:num w:numId="111">
    <w:abstractNumId w:val="102"/>
  </w:num>
  <w:num w:numId="112">
    <w:abstractNumId w:val="121"/>
  </w:num>
  <w:num w:numId="113">
    <w:abstractNumId w:val="145"/>
  </w:num>
  <w:num w:numId="114">
    <w:abstractNumId w:val="68"/>
  </w:num>
  <w:num w:numId="115">
    <w:abstractNumId w:val="150"/>
  </w:num>
  <w:num w:numId="116">
    <w:abstractNumId w:val="3"/>
  </w:num>
  <w:num w:numId="117">
    <w:abstractNumId w:val="61"/>
  </w:num>
  <w:num w:numId="118">
    <w:abstractNumId w:val="36"/>
  </w:num>
  <w:num w:numId="119">
    <w:abstractNumId w:val="160"/>
  </w:num>
  <w:num w:numId="120">
    <w:abstractNumId w:val="134"/>
  </w:num>
  <w:num w:numId="121">
    <w:abstractNumId w:val="130"/>
  </w:num>
  <w:num w:numId="122">
    <w:abstractNumId w:val="135"/>
  </w:num>
  <w:num w:numId="123">
    <w:abstractNumId w:val="39"/>
  </w:num>
  <w:num w:numId="124">
    <w:abstractNumId w:val="74"/>
  </w:num>
  <w:num w:numId="125">
    <w:abstractNumId w:val="124"/>
  </w:num>
  <w:num w:numId="126">
    <w:abstractNumId w:val="157"/>
  </w:num>
  <w:num w:numId="127">
    <w:abstractNumId w:val="129"/>
  </w:num>
  <w:num w:numId="128">
    <w:abstractNumId w:val="159"/>
  </w:num>
  <w:num w:numId="129">
    <w:abstractNumId w:val="29"/>
  </w:num>
  <w:num w:numId="130">
    <w:abstractNumId w:val="142"/>
  </w:num>
  <w:num w:numId="131">
    <w:abstractNumId w:val="55"/>
  </w:num>
  <w:num w:numId="132">
    <w:abstractNumId w:val="161"/>
  </w:num>
  <w:num w:numId="133">
    <w:abstractNumId w:val="133"/>
  </w:num>
  <w:num w:numId="134">
    <w:abstractNumId w:val="50"/>
  </w:num>
  <w:num w:numId="135">
    <w:abstractNumId w:val="111"/>
  </w:num>
  <w:num w:numId="136">
    <w:abstractNumId w:val="136"/>
  </w:num>
  <w:num w:numId="137">
    <w:abstractNumId w:val="169"/>
  </w:num>
  <w:num w:numId="138">
    <w:abstractNumId w:val="96"/>
  </w:num>
  <w:num w:numId="139">
    <w:abstractNumId w:val="116"/>
  </w:num>
  <w:num w:numId="140">
    <w:abstractNumId w:val="94"/>
  </w:num>
  <w:num w:numId="141">
    <w:abstractNumId w:val="151"/>
  </w:num>
  <w:num w:numId="142">
    <w:abstractNumId w:val="40"/>
  </w:num>
  <w:num w:numId="143">
    <w:abstractNumId w:val="120"/>
  </w:num>
  <w:num w:numId="144">
    <w:abstractNumId w:val="25"/>
  </w:num>
  <w:num w:numId="145">
    <w:abstractNumId w:val="110"/>
  </w:num>
  <w:num w:numId="146">
    <w:abstractNumId w:val="57"/>
  </w:num>
  <w:num w:numId="147">
    <w:abstractNumId w:val="28"/>
  </w:num>
  <w:num w:numId="148">
    <w:abstractNumId w:val="62"/>
  </w:num>
  <w:num w:numId="149">
    <w:abstractNumId w:val="115"/>
  </w:num>
  <w:num w:numId="150">
    <w:abstractNumId w:val="141"/>
  </w:num>
  <w:num w:numId="151">
    <w:abstractNumId w:val="1"/>
  </w:num>
  <w:num w:numId="152">
    <w:abstractNumId w:val="78"/>
  </w:num>
  <w:num w:numId="153">
    <w:abstractNumId w:val="66"/>
  </w:num>
  <w:num w:numId="15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2"/>
  </w:num>
  <w:num w:numId="1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108"/>
  </w:num>
  <w:num w:numId="15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100"/>
  </w:num>
  <w:num w:numId="169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164"/>
  </w:num>
  <w:num w:numId="179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17"/>
    <w:rsid w:val="000003D9"/>
    <w:rsid w:val="00003FB5"/>
    <w:rsid w:val="00006FE2"/>
    <w:rsid w:val="00010BC3"/>
    <w:rsid w:val="000114AD"/>
    <w:rsid w:val="00011EDB"/>
    <w:rsid w:val="000160AA"/>
    <w:rsid w:val="000229B5"/>
    <w:rsid w:val="00026F3D"/>
    <w:rsid w:val="00027991"/>
    <w:rsid w:val="00030377"/>
    <w:rsid w:val="0003177C"/>
    <w:rsid w:val="00032075"/>
    <w:rsid w:val="00035ECB"/>
    <w:rsid w:val="000411B9"/>
    <w:rsid w:val="000416BD"/>
    <w:rsid w:val="00045477"/>
    <w:rsid w:val="00047132"/>
    <w:rsid w:val="000506CD"/>
    <w:rsid w:val="00051642"/>
    <w:rsid w:val="00052C19"/>
    <w:rsid w:val="000537D5"/>
    <w:rsid w:val="000541D2"/>
    <w:rsid w:val="0005473C"/>
    <w:rsid w:val="00055F6E"/>
    <w:rsid w:val="00060743"/>
    <w:rsid w:val="0006143D"/>
    <w:rsid w:val="00061CBC"/>
    <w:rsid w:val="000625A0"/>
    <w:rsid w:val="00065DFB"/>
    <w:rsid w:val="00066FFE"/>
    <w:rsid w:val="0006775C"/>
    <w:rsid w:val="0007042A"/>
    <w:rsid w:val="00071C9D"/>
    <w:rsid w:val="00076339"/>
    <w:rsid w:val="00080ECD"/>
    <w:rsid w:val="0008195A"/>
    <w:rsid w:val="00082EAE"/>
    <w:rsid w:val="00083266"/>
    <w:rsid w:val="00083721"/>
    <w:rsid w:val="000838F4"/>
    <w:rsid w:val="00084171"/>
    <w:rsid w:val="000859BC"/>
    <w:rsid w:val="0008705C"/>
    <w:rsid w:val="00090542"/>
    <w:rsid w:val="00091498"/>
    <w:rsid w:val="00091CA8"/>
    <w:rsid w:val="00095EBF"/>
    <w:rsid w:val="0009670D"/>
    <w:rsid w:val="00097368"/>
    <w:rsid w:val="00097D88"/>
    <w:rsid w:val="000A46E8"/>
    <w:rsid w:val="000A5762"/>
    <w:rsid w:val="000A5EE8"/>
    <w:rsid w:val="000A69A9"/>
    <w:rsid w:val="000A75D8"/>
    <w:rsid w:val="000B1E75"/>
    <w:rsid w:val="000B30DE"/>
    <w:rsid w:val="000B44AD"/>
    <w:rsid w:val="000B68B3"/>
    <w:rsid w:val="000D0BC7"/>
    <w:rsid w:val="000D2230"/>
    <w:rsid w:val="000D4A4C"/>
    <w:rsid w:val="000D5B79"/>
    <w:rsid w:val="000D6931"/>
    <w:rsid w:val="000D746B"/>
    <w:rsid w:val="000E2C15"/>
    <w:rsid w:val="000E6CF0"/>
    <w:rsid w:val="000E7381"/>
    <w:rsid w:val="000E7B63"/>
    <w:rsid w:val="000F2259"/>
    <w:rsid w:val="000F2D68"/>
    <w:rsid w:val="000F33A6"/>
    <w:rsid w:val="000F70F1"/>
    <w:rsid w:val="00100B5B"/>
    <w:rsid w:val="001014C0"/>
    <w:rsid w:val="00103606"/>
    <w:rsid w:val="00103C1B"/>
    <w:rsid w:val="00104EB1"/>
    <w:rsid w:val="00105FCA"/>
    <w:rsid w:val="00106A3D"/>
    <w:rsid w:val="00115562"/>
    <w:rsid w:val="0011728C"/>
    <w:rsid w:val="001174DF"/>
    <w:rsid w:val="00117C71"/>
    <w:rsid w:val="00120105"/>
    <w:rsid w:val="00120E03"/>
    <w:rsid w:val="00122F18"/>
    <w:rsid w:val="00124A3B"/>
    <w:rsid w:val="0013084B"/>
    <w:rsid w:val="001366AF"/>
    <w:rsid w:val="00141300"/>
    <w:rsid w:val="00142AFD"/>
    <w:rsid w:val="001457B5"/>
    <w:rsid w:val="00146F03"/>
    <w:rsid w:val="00147409"/>
    <w:rsid w:val="0015090E"/>
    <w:rsid w:val="00151178"/>
    <w:rsid w:val="001538BB"/>
    <w:rsid w:val="00161680"/>
    <w:rsid w:val="00161755"/>
    <w:rsid w:val="001635BF"/>
    <w:rsid w:val="001644A2"/>
    <w:rsid w:val="00166ED1"/>
    <w:rsid w:val="0016717C"/>
    <w:rsid w:val="00171A59"/>
    <w:rsid w:val="001729AC"/>
    <w:rsid w:val="00172B5A"/>
    <w:rsid w:val="001769EB"/>
    <w:rsid w:val="00180F8E"/>
    <w:rsid w:val="001832F3"/>
    <w:rsid w:val="0019034B"/>
    <w:rsid w:val="001916DC"/>
    <w:rsid w:val="001926B8"/>
    <w:rsid w:val="00193198"/>
    <w:rsid w:val="00193FE7"/>
    <w:rsid w:val="001941EC"/>
    <w:rsid w:val="001968FB"/>
    <w:rsid w:val="001A297C"/>
    <w:rsid w:val="001A3BFC"/>
    <w:rsid w:val="001A403A"/>
    <w:rsid w:val="001A6A6C"/>
    <w:rsid w:val="001A6ED2"/>
    <w:rsid w:val="001B17D2"/>
    <w:rsid w:val="001B2B22"/>
    <w:rsid w:val="001B6B53"/>
    <w:rsid w:val="001C2F86"/>
    <w:rsid w:val="001C489D"/>
    <w:rsid w:val="001C677F"/>
    <w:rsid w:val="001C7FA7"/>
    <w:rsid w:val="001D0F57"/>
    <w:rsid w:val="001D12C4"/>
    <w:rsid w:val="001D16E2"/>
    <w:rsid w:val="001D261D"/>
    <w:rsid w:val="001D3803"/>
    <w:rsid w:val="001D6695"/>
    <w:rsid w:val="001D7B3E"/>
    <w:rsid w:val="001E0652"/>
    <w:rsid w:val="001F1452"/>
    <w:rsid w:val="001F207D"/>
    <w:rsid w:val="001F25A8"/>
    <w:rsid w:val="001F31C4"/>
    <w:rsid w:val="001F3666"/>
    <w:rsid w:val="001F36FB"/>
    <w:rsid w:val="001F37A2"/>
    <w:rsid w:val="001F4228"/>
    <w:rsid w:val="001F4E8B"/>
    <w:rsid w:val="001F7D2A"/>
    <w:rsid w:val="00204CE6"/>
    <w:rsid w:val="002064F3"/>
    <w:rsid w:val="0020788B"/>
    <w:rsid w:val="00211F8B"/>
    <w:rsid w:val="00212581"/>
    <w:rsid w:val="00214E89"/>
    <w:rsid w:val="00214F00"/>
    <w:rsid w:val="002166C7"/>
    <w:rsid w:val="0022024C"/>
    <w:rsid w:val="0022519B"/>
    <w:rsid w:val="002264CB"/>
    <w:rsid w:val="00226834"/>
    <w:rsid w:val="002278E9"/>
    <w:rsid w:val="00234000"/>
    <w:rsid w:val="002410B5"/>
    <w:rsid w:val="002416FD"/>
    <w:rsid w:val="002431BE"/>
    <w:rsid w:val="0025089F"/>
    <w:rsid w:val="002517CF"/>
    <w:rsid w:val="00252C54"/>
    <w:rsid w:val="002536E1"/>
    <w:rsid w:val="00257A10"/>
    <w:rsid w:val="002658D1"/>
    <w:rsid w:val="00272172"/>
    <w:rsid w:val="00276C01"/>
    <w:rsid w:val="00277FB8"/>
    <w:rsid w:val="00283751"/>
    <w:rsid w:val="00286EEF"/>
    <w:rsid w:val="002878C7"/>
    <w:rsid w:val="002917BE"/>
    <w:rsid w:val="00292A40"/>
    <w:rsid w:val="00293A50"/>
    <w:rsid w:val="002953FE"/>
    <w:rsid w:val="00295E8C"/>
    <w:rsid w:val="002976C9"/>
    <w:rsid w:val="00297FCA"/>
    <w:rsid w:val="002A1755"/>
    <w:rsid w:val="002A2F12"/>
    <w:rsid w:val="002A4647"/>
    <w:rsid w:val="002A53EB"/>
    <w:rsid w:val="002A55BD"/>
    <w:rsid w:val="002A6762"/>
    <w:rsid w:val="002A7270"/>
    <w:rsid w:val="002A7A7B"/>
    <w:rsid w:val="002B1B88"/>
    <w:rsid w:val="002B24C8"/>
    <w:rsid w:val="002B26F4"/>
    <w:rsid w:val="002B3059"/>
    <w:rsid w:val="002B3131"/>
    <w:rsid w:val="002B4B1D"/>
    <w:rsid w:val="002B73C8"/>
    <w:rsid w:val="002C01EA"/>
    <w:rsid w:val="002C038A"/>
    <w:rsid w:val="002C19FC"/>
    <w:rsid w:val="002C22A4"/>
    <w:rsid w:val="002C2D0B"/>
    <w:rsid w:val="002C348A"/>
    <w:rsid w:val="002C3682"/>
    <w:rsid w:val="002C4BFE"/>
    <w:rsid w:val="002C5C78"/>
    <w:rsid w:val="002C6CED"/>
    <w:rsid w:val="002C6E24"/>
    <w:rsid w:val="002C767E"/>
    <w:rsid w:val="002D1021"/>
    <w:rsid w:val="002D1B92"/>
    <w:rsid w:val="002D2CC4"/>
    <w:rsid w:val="002D4BE0"/>
    <w:rsid w:val="002D5125"/>
    <w:rsid w:val="002D7181"/>
    <w:rsid w:val="002E0FB6"/>
    <w:rsid w:val="002E14D4"/>
    <w:rsid w:val="002E2D3C"/>
    <w:rsid w:val="002E36DD"/>
    <w:rsid w:val="002E41F9"/>
    <w:rsid w:val="002E59FE"/>
    <w:rsid w:val="002E5CDE"/>
    <w:rsid w:val="002E6691"/>
    <w:rsid w:val="002E743C"/>
    <w:rsid w:val="002F0679"/>
    <w:rsid w:val="002F66B7"/>
    <w:rsid w:val="0030299B"/>
    <w:rsid w:val="00303679"/>
    <w:rsid w:val="00303F01"/>
    <w:rsid w:val="003067C4"/>
    <w:rsid w:val="00306AEF"/>
    <w:rsid w:val="00312D17"/>
    <w:rsid w:val="00316022"/>
    <w:rsid w:val="00320A5D"/>
    <w:rsid w:val="00322EF9"/>
    <w:rsid w:val="00323D54"/>
    <w:rsid w:val="00327B09"/>
    <w:rsid w:val="00330C3C"/>
    <w:rsid w:val="003313BB"/>
    <w:rsid w:val="0033466B"/>
    <w:rsid w:val="003351E6"/>
    <w:rsid w:val="0033570A"/>
    <w:rsid w:val="003415B1"/>
    <w:rsid w:val="0034227D"/>
    <w:rsid w:val="00342541"/>
    <w:rsid w:val="003431A7"/>
    <w:rsid w:val="00344C00"/>
    <w:rsid w:val="0034673C"/>
    <w:rsid w:val="003468A8"/>
    <w:rsid w:val="00350186"/>
    <w:rsid w:val="0035064B"/>
    <w:rsid w:val="003543CD"/>
    <w:rsid w:val="00355C2A"/>
    <w:rsid w:val="003572E9"/>
    <w:rsid w:val="00357A77"/>
    <w:rsid w:val="00362EBC"/>
    <w:rsid w:val="003655A9"/>
    <w:rsid w:val="003657D9"/>
    <w:rsid w:val="00367810"/>
    <w:rsid w:val="0037166C"/>
    <w:rsid w:val="00371D4D"/>
    <w:rsid w:val="00372989"/>
    <w:rsid w:val="00374E1D"/>
    <w:rsid w:val="00375C95"/>
    <w:rsid w:val="003811B0"/>
    <w:rsid w:val="00381E9F"/>
    <w:rsid w:val="003824BB"/>
    <w:rsid w:val="00383A69"/>
    <w:rsid w:val="00386209"/>
    <w:rsid w:val="0038660A"/>
    <w:rsid w:val="003944AE"/>
    <w:rsid w:val="00397031"/>
    <w:rsid w:val="003A343B"/>
    <w:rsid w:val="003A3DCF"/>
    <w:rsid w:val="003A5D44"/>
    <w:rsid w:val="003A68AA"/>
    <w:rsid w:val="003B1302"/>
    <w:rsid w:val="003B20ED"/>
    <w:rsid w:val="003B233E"/>
    <w:rsid w:val="003B5E46"/>
    <w:rsid w:val="003C159E"/>
    <w:rsid w:val="003C237F"/>
    <w:rsid w:val="003C3A01"/>
    <w:rsid w:val="003C3D89"/>
    <w:rsid w:val="003C49E7"/>
    <w:rsid w:val="003C5257"/>
    <w:rsid w:val="003C647D"/>
    <w:rsid w:val="003C663C"/>
    <w:rsid w:val="003D0567"/>
    <w:rsid w:val="003D298F"/>
    <w:rsid w:val="003D59A2"/>
    <w:rsid w:val="003D6586"/>
    <w:rsid w:val="003D7D7E"/>
    <w:rsid w:val="003E2E60"/>
    <w:rsid w:val="003E3BB6"/>
    <w:rsid w:val="003E741D"/>
    <w:rsid w:val="003F05E3"/>
    <w:rsid w:val="003F0E24"/>
    <w:rsid w:val="003F120C"/>
    <w:rsid w:val="003F1A84"/>
    <w:rsid w:val="00402FF9"/>
    <w:rsid w:val="00404F5C"/>
    <w:rsid w:val="0040658A"/>
    <w:rsid w:val="00407BD4"/>
    <w:rsid w:val="00410285"/>
    <w:rsid w:val="00417371"/>
    <w:rsid w:val="0041773B"/>
    <w:rsid w:val="00420940"/>
    <w:rsid w:val="00422F3F"/>
    <w:rsid w:val="00423804"/>
    <w:rsid w:val="0042689C"/>
    <w:rsid w:val="004279CA"/>
    <w:rsid w:val="0043071C"/>
    <w:rsid w:val="00431FDE"/>
    <w:rsid w:val="00433813"/>
    <w:rsid w:val="0043492D"/>
    <w:rsid w:val="00437948"/>
    <w:rsid w:val="00442534"/>
    <w:rsid w:val="004430FD"/>
    <w:rsid w:val="004441D7"/>
    <w:rsid w:val="00450FB2"/>
    <w:rsid w:val="00455488"/>
    <w:rsid w:val="004559EB"/>
    <w:rsid w:val="004630DA"/>
    <w:rsid w:val="00464537"/>
    <w:rsid w:val="004656D0"/>
    <w:rsid w:val="0046576D"/>
    <w:rsid w:val="004662BC"/>
    <w:rsid w:val="004667D6"/>
    <w:rsid w:val="00466B9D"/>
    <w:rsid w:val="00467967"/>
    <w:rsid w:val="0047030D"/>
    <w:rsid w:val="00472578"/>
    <w:rsid w:val="00472859"/>
    <w:rsid w:val="00473E1F"/>
    <w:rsid w:val="00481374"/>
    <w:rsid w:val="004870CC"/>
    <w:rsid w:val="004925CA"/>
    <w:rsid w:val="00492C58"/>
    <w:rsid w:val="00493330"/>
    <w:rsid w:val="00493C58"/>
    <w:rsid w:val="00496843"/>
    <w:rsid w:val="004977A8"/>
    <w:rsid w:val="004A0E24"/>
    <w:rsid w:val="004A1738"/>
    <w:rsid w:val="004A2C53"/>
    <w:rsid w:val="004A4C87"/>
    <w:rsid w:val="004A6755"/>
    <w:rsid w:val="004A743D"/>
    <w:rsid w:val="004B11C4"/>
    <w:rsid w:val="004B443B"/>
    <w:rsid w:val="004B5DAD"/>
    <w:rsid w:val="004B6979"/>
    <w:rsid w:val="004C0343"/>
    <w:rsid w:val="004C2C4E"/>
    <w:rsid w:val="004D0EF9"/>
    <w:rsid w:val="004D1834"/>
    <w:rsid w:val="004D45A8"/>
    <w:rsid w:val="004D4BC5"/>
    <w:rsid w:val="004D547F"/>
    <w:rsid w:val="004D6955"/>
    <w:rsid w:val="004D7642"/>
    <w:rsid w:val="004D792F"/>
    <w:rsid w:val="004E0723"/>
    <w:rsid w:val="004E1DC0"/>
    <w:rsid w:val="004E5332"/>
    <w:rsid w:val="004E6553"/>
    <w:rsid w:val="004F2C17"/>
    <w:rsid w:val="004F3CDC"/>
    <w:rsid w:val="004F72DD"/>
    <w:rsid w:val="0050072E"/>
    <w:rsid w:val="0050792D"/>
    <w:rsid w:val="005141B9"/>
    <w:rsid w:val="005174B4"/>
    <w:rsid w:val="00520D05"/>
    <w:rsid w:val="005237CC"/>
    <w:rsid w:val="005250ED"/>
    <w:rsid w:val="005257E1"/>
    <w:rsid w:val="00526863"/>
    <w:rsid w:val="005277DD"/>
    <w:rsid w:val="00531D93"/>
    <w:rsid w:val="00533242"/>
    <w:rsid w:val="00533B2D"/>
    <w:rsid w:val="00534B1E"/>
    <w:rsid w:val="00536215"/>
    <w:rsid w:val="00536E69"/>
    <w:rsid w:val="005375A9"/>
    <w:rsid w:val="00537B8F"/>
    <w:rsid w:val="00541C19"/>
    <w:rsid w:val="00544165"/>
    <w:rsid w:val="00544BB0"/>
    <w:rsid w:val="0054662E"/>
    <w:rsid w:val="00546DA1"/>
    <w:rsid w:val="00547560"/>
    <w:rsid w:val="00552843"/>
    <w:rsid w:val="00553779"/>
    <w:rsid w:val="00554EA2"/>
    <w:rsid w:val="0055571B"/>
    <w:rsid w:val="00560408"/>
    <w:rsid w:val="00564EEF"/>
    <w:rsid w:val="00567942"/>
    <w:rsid w:val="005706EF"/>
    <w:rsid w:val="00572B51"/>
    <w:rsid w:val="0057348D"/>
    <w:rsid w:val="00573608"/>
    <w:rsid w:val="00573D94"/>
    <w:rsid w:val="00574007"/>
    <w:rsid w:val="00574381"/>
    <w:rsid w:val="005754A0"/>
    <w:rsid w:val="00582B59"/>
    <w:rsid w:val="00582CB5"/>
    <w:rsid w:val="00584A58"/>
    <w:rsid w:val="0058604D"/>
    <w:rsid w:val="00586B59"/>
    <w:rsid w:val="00587687"/>
    <w:rsid w:val="00587907"/>
    <w:rsid w:val="00591B73"/>
    <w:rsid w:val="00591B81"/>
    <w:rsid w:val="0059658C"/>
    <w:rsid w:val="005969F9"/>
    <w:rsid w:val="00597354"/>
    <w:rsid w:val="00597A26"/>
    <w:rsid w:val="00597CAD"/>
    <w:rsid w:val="005A0CA8"/>
    <w:rsid w:val="005A1F34"/>
    <w:rsid w:val="005A44E4"/>
    <w:rsid w:val="005A6898"/>
    <w:rsid w:val="005A6CD0"/>
    <w:rsid w:val="005B297A"/>
    <w:rsid w:val="005B4B12"/>
    <w:rsid w:val="005B4BAA"/>
    <w:rsid w:val="005B5E87"/>
    <w:rsid w:val="005B5EF6"/>
    <w:rsid w:val="005B5F27"/>
    <w:rsid w:val="005B7BDB"/>
    <w:rsid w:val="005C0667"/>
    <w:rsid w:val="005C5324"/>
    <w:rsid w:val="005C79E6"/>
    <w:rsid w:val="005D1A6E"/>
    <w:rsid w:val="005D26BB"/>
    <w:rsid w:val="005D2B95"/>
    <w:rsid w:val="005D35FB"/>
    <w:rsid w:val="005D4F89"/>
    <w:rsid w:val="005D543E"/>
    <w:rsid w:val="005E18DA"/>
    <w:rsid w:val="005E19A8"/>
    <w:rsid w:val="005E2471"/>
    <w:rsid w:val="005E2CE9"/>
    <w:rsid w:val="005E7691"/>
    <w:rsid w:val="005F0020"/>
    <w:rsid w:val="005F00ED"/>
    <w:rsid w:val="005F2022"/>
    <w:rsid w:val="005F3438"/>
    <w:rsid w:val="005F3EEA"/>
    <w:rsid w:val="005F477E"/>
    <w:rsid w:val="005F479C"/>
    <w:rsid w:val="005F5A7D"/>
    <w:rsid w:val="005F69D4"/>
    <w:rsid w:val="0060235F"/>
    <w:rsid w:val="006043A9"/>
    <w:rsid w:val="006052D5"/>
    <w:rsid w:val="00605DFB"/>
    <w:rsid w:val="00612277"/>
    <w:rsid w:val="006140C0"/>
    <w:rsid w:val="00614747"/>
    <w:rsid w:val="00615651"/>
    <w:rsid w:val="00615A81"/>
    <w:rsid w:val="006206EA"/>
    <w:rsid w:val="00622277"/>
    <w:rsid w:val="00624E77"/>
    <w:rsid w:val="0062757B"/>
    <w:rsid w:val="0063500B"/>
    <w:rsid w:val="006360EA"/>
    <w:rsid w:val="00640C38"/>
    <w:rsid w:val="00642A04"/>
    <w:rsid w:val="006467E0"/>
    <w:rsid w:val="00650A4A"/>
    <w:rsid w:val="00650E35"/>
    <w:rsid w:val="0065309F"/>
    <w:rsid w:val="00653864"/>
    <w:rsid w:val="0065428E"/>
    <w:rsid w:val="00654DB1"/>
    <w:rsid w:val="00657AAB"/>
    <w:rsid w:val="00657AE9"/>
    <w:rsid w:val="00660580"/>
    <w:rsid w:val="00661E1A"/>
    <w:rsid w:val="00662056"/>
    <w:rsid w:val="0066335A"/>
    <w:rsid w:val="00664FB8"/>
    <w:rsid w:val="00665B66"/>
    <w:rsid w:val="00666334"/>
    <w:rsid w:val="006667D9"/>
    <w:rsid w:val="0067067C"/>
    <w:rsid w:val="00671794"/>
    <w:rsid w:val="0067375B"/>
    <w:rsid w:val="0067447F"/>
    <w:rsid w:val="006750A3"/>
    <w:rsid w:val="00675719"/>
    <w:rsid w:val="00676949"/>
    <w:rsid w:val="00677881"/>
    <w:rsid w:val="006812D1"/>
    <w:rsid w:val="00681E4F"/>
    <w:rsid w:val="006901C7"/>
    <w:rsid w:val="00690BFA"/>
    <w:rsid w:val="00690DEF"/>
    <w:rsid w:val="0069151E"/>
    <w:rsid w:val="00693FDF"/>
    <w:rsid w:val="006948BC"/>
    <w:rsid w:val="006A14FC"/>
    <w:rsid w:val="006A2492"/>
    <w:rsid w:val="006A76BC"/>
    <w:rsid w:val="006A7AAF"/>
    <w:rsid w:val="006B0EDB"/>
    <w:rsid w:val="006B3298"/>
    <w:rsid w:val="006B65F6"/>
    <w:rsid w:val="006C1082"/>
    <w:rsid w:val="006C2052"/>
    <w:rsid w:val="006C521A"/>
    <w:rsid w:val="006C5D95"/>
    <w:rsid w:val="006C76D1"/>
    <w:rsid w:val="006D1ACD"/>
    <w:rsid w:val="006D35EC"/>
    <w:rsid w:val="006D4EAF"/>
    <w:rsid w:val="006D5888"/>
    <w:rsid w:val="006D5CF5"/>
    <w:rsid w:val="006E3C52"/>
    <w:rsid w:val="006E5D52"/>
    <w:rsid w:val="006E6DF1"/>
    <w:rsid w:val="006F2B7E"/>
    <w:rsid w:val="006F5C6D"/>
    <w:rsid w:val="006F7FE0"/>
    <w:rsid w:val="007016D1"/>
    <w:rsid w:val="00701919"/>
    <w:rsid w:val="00711262"/>
    <w:rsid w:val="00711FBB"/>
    <w:rsid w:val="00715319"/>
    <w:rsid w:val="00715438"/>
    <w:rsid w:val="00717A83"/>
    <w:rsid w:val="007206A7"/>
    <w:rsid w:val="007230AE"/>
    <w:rsid w:val="0072673E"/>
    <w:rsid w:val="0073011F"/>
    <w:rsid w:val="00731A97"/>
    <w:rsid w:val="00732982"/>
    <w:rsid w:val="00733EA8"/>
    <w:rsid w:val="00735941"/>
    <w:rsid w:val="00737076"/>
    <w:rsid w:val="00737850"/>
    <w:rsid w:val="0074093D"/>
    <w:rsid w:val="00742F34"/>
    <w:rsid w:val="007465F8"/>
    <w:rsid w:val="00750AE8"/>
    <w:rsid w:val="00752516"/>
    <w:rsid w:val="00756128"/>
    <w:rsid w:val="0075726E"/>
    <w:rsid w:val="00757B15"/>
    <w:rsid w:val="00760D3D"/>
    <w:rsid w:val="00760EE4"/>
    <w:rsid w:val="007619E2"/>
    <w:rsid w:val="00762495"/>
    <w:rsid w:val="00764396"/>
    <w:rsid w:val="00771041"/>
    <w:rsid w:val="00772369"/>
    <w:rsid w:val="007733F8"/>
    <w:rsid w:val="00774B23"/>
    <w:rsid w:val="00774D5D"/>
    <w:rsid w:val="00775A9D"/>
    <w:rsid w:val="00775C60"/>
    <w:rsid w:val="007769F5"/>
    <w:rsid w:val="00776D1A"/>
    <w:rsid w:val="00776E68"/>
    <w:rsid w:val="0077702A"/>
    <w:rsid w:val="007823E6"/>
    <w:rsid w:val="00794C22"/>
    <w:rsid w:val="00795B4A"/>
    <w:rsid w:val="007979AC"/>
    <w:rsid w:val="007A13D1"/>
    <w:rsid w:val="007A1D31"/>
    <w:rsid w:val="007A2014"/>
    <w:rsid w:val="007A231E"/>
    <w:rsid w:val="007A28E3"/>
    <w:rsid w:val="007A2E15"/>
    <w:rsid w:val="007A48BE"/>
    <w:rsid w:val="007A4E49"/>
    <w:rsid w:val="007A6CE9"/>
    <w:rsid w:val="007B2AB4"/>
    <w:rsid w:val="007B52E1"/>
    <w:rsid w:val="007B69C3"/>
    <w:rsid w:val="007B6EF1"/>
    <w:rsid w:val="007C18BF"/>
    <w:rsid w:val="007C2545"/>
    <w:rsid w:val="007C2DB5"/>
    <w:rsid w:val="007C44FD"/>
    <w:rsid w:val="007D33B8"/>
    <w:rsid w:val="007D680A"/>
    <w:rsid w:val="007D6E63"/>
    <w:rsid w:val="007D79D6"/>
    <w:rsid w:val="007E0BB0"/>
    <w:rsid w:val="007E1E6D"/>
    <w:rsid w:val="007E2329"/>
    <w:rsid w:val="007E27C6"/>
    <w:rsid w:val="007E376F"/>
    <w:rsid w:val="007E7DCE"/>
    <w:rsid w:val="007F0EC0"/>
    <w:rsid w:val="007F1EA5"/>
    <w:rsid w:val="007F3866"/>
    <w:rsid w:val="007F41B6"/>
    <w:rsid w:val="007F45A7"/>
    <w:rsid w:val="007F470C"/>
    <w:rsid w:val="007F65BD"/>
    <w:rsid w:val="007F7CFB"/>
    <w:rsid w:val="00801195"/>
    <w:rsid w:val="00802F9B"/>
    <w:rsid w:val="00804C01"/>
    <w:rsid w:val="0080712C"/>
    <w:rsid w:val="008114B7"/>
    <w:rsid w:val="00813A0E"/>
    <w:rsid w:val="00813E99"/>
    <w:rsid w:val="00817A42"/>
    <w:rsid w:val="00821C6E"/>
    <w:rsid w:val="008221AA"/>
    <w:rsid w:val="00823B08"/>
    <w:rsid w:val="00824313"/>
    <w:rsid w:val="00824C28"/>
    <w:rsid w:val="0082531C"/>
    <w:rsid w:val="00826623"/>
    <w:rsid w:val="00826D0E"/>
    <w:rsid w:val="0082755F"/>
    <w:rsid w:val="00830DB4"/>
    <w:rsid w:val="00832E21"/>
    <w:rsid w:val="00834A52"/>
    <w:rsid w:val="00834CEF"/>
    <w:rsid w:val="00840C17"/>
    <w:rsid w:val="00843B90"/>
    <w:rsid w:val="00844D4A"/>
    <w:rsid w:val="008452D6"/>
    <w:rsid w:val="00845613"/>
    <w:rsid w:val="008511C3"/>
    <w:rsid w:val="008538BD"/>
    <w:rsid w:val="008548F7"/>
    <w:rsid w:val="00855F82"/>
    <w:rsid w:val="00861E89"/>
    <w:rsid w:val="008666F5"/>
    <w:rsid w:val="008717C0"/>
    <w:rsid w:val="00872B91"/>
    <w:rsid w:val="00875BE8"/>
    <w:rsid w:val="008760C3"/>
    <w:rsid w:val="00877BF2"/>
    <w:rsid w:val="0088025F"/>
    <w:rsid w:val="00882B39"/>
    <w:rsid w:val="00882E4F"/>
    <w:rsid w:val="00883112"/>
    <w:rsid w:val="00883929"/>
    <w:rsid w:val="00883CA6"/>
    <w:rsid w:val="0089035E"/>
    <w:rsid w:val="0089059D"/>
    <w:rsid w:val="008909D5"/>
    <w:rsid w:val="00890BF6"/>
    <w:rsid w:val="008916F0"/>
    <w:rsid w:val="00892B93"/>
    <w:rsid w:val="008931EB"/>
    <w:rsid w:val="008939B4"/>
    <w:rsid w:val="00896064"/>
    <w:rsid w:val="0089796A"/>
    <w:rsid w:val="008A3685"/>
    <w:rsid w:val="008A56DB"/>
    <w:rsid w:val="008A5FB9"/>
    <w:rsid w:val="008B04DF"/>
    <w:rsid w:val="008B057E"/>
    <w:rsid w:val="008B09C4"/>
    <w:rsid w:val="008B25F3"/>
    <w:rsid w:val="008B32A3"/>
    <w:rsid w:val="008B7385"/>
    <w:rsid w:val="008B7F09"/>
    <w:rsid w:val="008D24B4"/>
    <w:rsid w:val="008D2CA2"/>
    <w:rsid w:val="008D2E19"/>
    <w:rsid w:val="008D2EDD"/>
    <w:rsid w:val="008D41E7"/>
    <w:rsid w:val="008E0818"/>
    <w:rsid w:val="008E0FD8"/>
    <w:rsid w:val="008E32F2"/>
    <w:rsid w:val="008E5008"/>
    <w:rsid w:val="008E7A09"/>
    <w:rsid w:val="008F0136"/>
    <w:rsid w:val="008F1DAA"/>
    <w:rsid w:val="008F23FB"/>
    <w:rsid w:val="008F71AF"/>
    <w:rsid w:val="00901751"/>
    <w:rsid w:val="00903C26"/>
    <w:rsid w:val="00903E61"/>
    <w:rsid w:val="00905548"/>
    <w:rsid w:val="0090692E"/>
    <w:rsid w:val="00910AB8"/>
    <w:rsid w:val="009128EE"/>
    <w:rsid w:val="009133E2"/>
    <w:rsid w:val="009224BD"/>
    <w:rsid w:val="00925742"/>
    <w:rsid w:val="0092639B"/>
    <w:rsid w:val="00927D74"/>
    <w:rsid w:val="00930443"/>
    <w:rsid w:val="00931148"/>
    <w:rsid w:val="009320B6"/>
    <w:rsid w:val="00937398"/>
    <w:rsid w:val="0094156B"/>
    <w:rsid w:val="00942F63"/>
    <w:rsid w:val="00943EA6"/>
    <w:rsid w:val="00944478"/>
    <w:rsid w:val="0094625F"/>
    <w:rsid w:val="009479B1"/>
    <w:rsid w:val="009508AB"/>
    <w:rsid w:val="00951A4B"/>
    <w:rsid w:val="00952815"/>
    <w:rsid w:val="00952D11"/>
    <w:rsid w:val="00954D18"/>
    <w:rsid w:val="009607DE"/>
    <w:rsid w:val="0096098E"/>
    <w:rsid w:val="00963B0D"/>
    <w:rsid w:val="00964BF9"/>
    <w:rsid w:val="00964CDE"/>
    <w:rsid w:val="0096536C"/>
    <w:rsid w:val="00967463"/>
    <w:rsid w:val="0097279A"/>
    <w:rsid w:val="00972818"/>
    <w:rsid w:val="009729A8"/>
    <w:rsid w:val="00976E98"/>
    <w:rsid w:val="0098529A"/>
    <w:rsid w:val="009856A9"/>
    <w:rsid w:val="00986130"/>
    <w:rsid w:val="0098664D"/>
    <w:rsid w:val="0098697C"/>
    <w:rsid w:val="00997288"/>
    <w:rsid w:val="009A018E"/>
    <w:rsid w:val="009A29F8"/>
    <w:rsid w:val="009A4349"/>
    <w:rsid w:val="009A5984"/>
    <w:rsid w:val="009A60B6"/>
    <w:rsid w:val="009A6DCF"/>
    <w:rsid w:val="009A72FE"/>
    <w:rsid w:val="009B10FC"/>
    <w:rsid w:val="009B2E8E"/>
    <w:rsid w:val="009B55AA"/>
    <w:rsid w:val="009B5F3B"/>
    <w:rsid w:val="009C0866"/>
    <w:rsid w:val="009C10F1"/>
    <w:rsid w:val="009C1247"/>
    <w:rsid w:val="009C3C1B"/>
    <w:rsid w:val="009C64F7"/>
    <w:rsid w:val="009D0E01"/>
    <w:rsid w:val="009D12D5"/>
    <w:rsid w:val="009D1704"/>
    <w:rsid w:val="009D38E8"/>
    <w:rsid w:val="009D40D3"/>
    <w:rsid w:val="009D55C6"/>
    <w:rsid w:val="009D59F0"/>
    <w:rsid w:val="009D621F"/>
    <w:rsid w:val="009E3108"/>
    <w:rsid w:val="009E40BC"/>
    <w:rsid w:val="009E5DB4"/>
    <w:rsid w:val="009E6EF3"/>
    <w:rsid w:val="009F4175"/>
    <w:rsid w:val="00A012A4"/>
    <w:rsid w:val="00A02715"/>
    <w:rsid w:val="00A029F6"/>
    <w:rsid w:val="00A0386B"/>
    <w:rsid w:val="00A043D9"/>
    <w:rsid w:val="00A06303"/>
    <w:rsid w:val="00A0656F"/>
    <w:rsid w:val="00A10261"/>
    <w:rsid w:val="00A10891"/>
    <w:rsid w:val="00A113A0"/>
    <w:rsid w:val="00A12B62"/>
    <w:rsid w:val="00A143ED"/>
    <w:rsid w:val="00A162AE"/>
    <w:rsid w:val="00A2280C"/>
    <w:rsid w:val="00A258F4"/>
    <w:rsid w:val="00A30DB6"/>
    <w:rsid w:val="00A30F1B"/>
    <w:rsid w:val="00A373D9"/>
    <w:rsid w:val="00A438FF"/>
    <w:rsid w:val="00A43A0B"/>
    <w:rsid w:val="00A45E42"/>
    <w:rsid w:val="00A45E63"/>
    <w:rsid w:val="00A57D20"/>
    <w:rsid w:val="00A63D97"/>
    <w:rsid w:val="00A66311"/>
    <w:rsid w:val="00A73465"/>
    <w:rsid w:val="00A73677"/>
    <w:rsid w:val="00A77780"/>
    <w:rsid w:val="00A8202C"/>
    <w:rsid w:val="00A82EFB"/>
    <w:rsid w:val="00A838B7"/>
    <w:rsid w:val="00A847AF"/>
    <w:rsid w:val="00A87FCB"/>
    <w:rsid w:val="00A92085"/>
    <w:rsid w:val="00A95030"/>
    <w:rsid w:val="00A95E67"/>
    <w:rsid w:val="00A95FCA"/>
    <w:rsid w:val="00AA0DAE"/>
    <w:rsid w:val="00AA14E9"/>
    <w:rsid w:val="00AA3C23"/>
    <w:rsid w:val="00AB2284"/>
    <w:rsid w:val="00AB5F15"/>
    <w:rsid w:val="00AB79F4"/>
    <w:rsid w:val="00AB7A64"/>
    <w:rsid w:val="00AC1B56"/>
    <w:rsid w:val="00AC1C6C"/>
    <w:rsid w:val="00AC200A"/>
    <w:rsid w:val="00AC3E69"/>
    <w:rsid w:val="00AC4EAB"/>
    <w:rsid w:val="00AC5D52"/>
    <w:rsid w:val="00AD005D"/>
    <w:rsid w:val="00AD197D"/>
    <w:rsid w:val="00AD50D1"/>
    <w:rsid w:val="00AD695C"/>
    <w:rsid w:val="00AD69B1"/>
    <w:rsid w:val="00AE0343"/>
    <w:rsid w:val="00AE06F3"/>
    <w:rsid w:val="00AE45A4"/>
    <w:rsid w:val="00AE5208"/>
    <w:rsid w:val="00AE757F"/>
    <w:rsid w:val="00AF113F"/>
    <w:rsid w:val="00AF1E57"/>
    <w:rsid w:val="00AF2AEF"/>
    <w:rsid w:val="00AF5117"/>
    <w:rsid w:val="00B007B4"/>
    <w:rsid w:val="00B061F1"/>
    <w:rsid w:val="00B07218"/>
    <w:rsid w:val="00B0773E"/>
    <w:rsid w:val="00B07BD0"/>
    <w:rsid w:val="00B10858"/>
    <w:rsid w:val="00B128A9"/>
    <w:rsid w:val="00B16383"/>
    <w:rsid w:val="00B17AAD"/>
    <w:rsid w:val="00B2282A"/>
    <w:rsid w:val="00B24769"/>
    <w:rsid w:val="00B3070E"/>
    <w:rsid w:val="00B349D5"/>
    <w:rsid w:val="00B35637"/>
    <w:rsid w:val="00B41679"/>
    <w:rsid w:val="00B417FD"/>
    <w:rsid w:val="00B42701"/>
    <w:rsid w:val="00B429DF"/>
    <w:rsid w:val="00B43295"/>
    <w:rsid w:val="00B43722"/>
    <w:rsid w:val="00B447DD"/>
    <w:rsid w:val="00B45FBC"/>
    <w:rsid w:val="00B46747"/>
    <w:rsid w:val="00B4684E"/>
    <w:rsid w:val="00B46E4E"/>
    <w:rsid w:val="00B47528"/>
    <w:rsid w:val="00B51A8D"/>
    <w:rsid w:val="00B51C31"/>
    <w:rsid w:val="00B52056"/>
    <w:rsid w:val="00B56A88"/>
    <w:rsid w:val="00B60586"/>
    <w:rsid w:val="00B6407D"/>
    <w:rsid w:val="00B640E0"/>
    <w:rsid w:val="00B64625"/>
    <w:rsid w:val="00B75863"/>
    <w:rsid w:val="00B77C6F"/>
    <w:rsid w:val="00B80100"/>
    <w:rsid w:val="00B80EC4"/>
    <w:rsid w:val="00B811CA"/>
    <w:rsid w:val="00B81342"/>
    <w:rsid w:val="00B83B13"/>
    <w:rsid w:val="00B86203"/>
    <w:rsid w:val="00B87514"/>
    <w:rsid w:val="00BA1A0E"/>
    <w:rsid w:val="00BA2C45"/>
    <w:rsid w:val="00BA5454"/>
    <w:rsid w:val="00BB0741"/>
    <w:rsid w:val="00BB1402"/>
    <w:rsid w:val="00BB3B29"/>
    <w:rsid w:val="00BB43DF"/>
    <w:rsid w:val="00BB4CB4"/>
    <w:rsid w:val="00BB515D"/>
    <w:rsid w:val="00BC0619"/>
    <w:rsid w:val="00BC11B6"/>
    <w:rsid w:val="00BC33FD"/>
    <w:rsid w:val="00BC4A24"/>
    <w:rsid w:val="00BC4A8A"/>
    <w:rsid w:val="00BC758E"/>
    <w:rsid w:val="00BC776B"/>
    <w:rsid w:val="00BD1182"/>
    <w:rsid w:val="00BD1F39"/>
    <w:rsid w:val="00BD1F83"/>
    <w:rsid w:val="00BD452A"/>
    <w:rsid w:val="00BD46E7"/>
    <w:rsid w:val="00BD69F6"/>
    <w:rsid w:val="00BD6B81"/>
    <w:rsid w:val="00BD730D"/>
    <w:rsid w:val="00BE0E69"/>
    <w:rsid w:val="00BE2FBD"/>
    <w:rsid w:val="00BE459C"/>
    <w:rsid w:val="00BE487A"/>
    <w:rsid w:val="00BE6581"/>
    <w:rsid w:val="00BF0E77"/>
    <w:rsid w:val="00BF0E82"/>
    <w:rsid w:val="00BF3074"/>
    <w:rsid w:val="00BF6C3F"/>
    <w:rsid w:val="00C00AEE"/>
    <w:rsid w:val="00C07FC9"/>
    <w:rsid w:val="00C12CEC"/>
    <w:rsid w:val="00C13D28"/>
    <w:rsid w:val="00C1435F"/>
    <w:rsid w:val="00C1472A"/>
    <w:rsid w:val="00C14A18"/>
    <w:rsid w:val="00C16947"/>
    <w:rsid w:val="00C171CA"/>
    <w:rsid w:val="00C2118A"/>
    <w:rsid w:val="00C22C06"/>
    <w:rsid w:val="00C25935"/>
    <w:rsid w:val="00C25D80"/>
    <w:rsid w:val="00C26ADB"/>
    <w:rsid w:val="00C3150E"/>
    <w:rsid w:val="00C31D5F"/>
    <w:rsid w:val="00C35257"/>
    <w:rsid w:val="00C35496"/>
    <w:rsid w:val="00C35BB3"/>
    <w:rsid w:val="00C36A27"/>
    <w:rsid w:val="00C36F57"/>
    <w:rsid w:val="00C4085D"/>
    <w:rsid w:val="00C40C7A"/>
    <w:rsid w:val="00C41080"/>
    <w:rsid w:val="00C41CB0"/>
    <w:rsid w:val="00C4302D"/>
    <w:rsid w:val="00C43479"/>
    <w:rsid w:val="00C468AD"/>
    <w:rsid w:val="00C553CC"/>
    <w:rsid w:val="00C564D3"/>
    <w:rsid w:val="00C56CB0"/>
    <w:rsid w:val="00C60E37"/>
    <w:rsid w:val="00C61929"/>
    <w:rsid w:val="00C62914"/>
    <w:rsid w:val="00C652E3"/>
    <w:rsid w:val="00C66448"/>
    <w:rsid w:val="00C67AE4"/>
    <w:rsid w:val="00C726AA"/>
    <w:rsid w:val="00C72D70"/>
    <w:rsid w:val="00C76BC0"/>
    <w:rsid w:val="00C774EA"/>
    <w:rsid w:val="00C82A42"/>
    <w:rsid w:val="00C8712E"/>
    <w:rsid w:val="00C87622"/>
    <w:rsid w:val="00C87FF1"/>
    <w:rsid w:val="00C90007"/>
    <w:rsid w:val="00C931B2"/>
    <w:rsid w:val="00C940FC"/>
    <w:rsid w:val="00C9524E"/>
    <w:rsid w:val="00CA02F4"/>
    <w:rsid w:val="00CA0FCB"/>
    <w:rsid w:val="00CA0FCE"/>
    <w:rsid w:val="00CA25A3"/>
    <w:rsid w:val="00CA329A"/>
    <w:rsid w:val="00CA5FF7"/>
    <w:rsid w:val="00CA6DEE"/>
    <w:rsid w:val="00CA7463"/>
    <w:rsid w:val="00CB4BBB"/>
    <w:rsid w:val="00CB7421"/>
    <w:rsid w:val="00CC00BB"/>
    <w:rsid w:val="00CC01D6"/>
    <w:rsid w:val="00CC0EF3"/>
    <w:rsid w:val="00CC1007"/>
    <w:rsid w:val="00CC154B"/>
    <w:rsid w:val="00CC2081"/>
    <w:rsid w:val="00CC44E8"/>
    <w:rsid w:val="00CC46C0"/>
    <w:rsid w:val="00CC5DD4"/>
    <w:rsid w:val="00CC6C6E"/>
    <w:rsid w:val="00CC7E49"/>
    <w:rsid w:val="00CD1BF6"/>
    <w:rsid w:val="00CD3791"/>
    <w:rsid w:val="00CD718F"/>
    <w:rsid w:val="00CE1282"/>
    <w:rsid w:val="00CE2914"/>
    <w:rsid w:val="00CE2E90"/>
    <w:rsid w:val="00CE3C52"/>
    <w:rsid w:val="00CE4C1A"/>
    <w:rsid w:val="00CE5EA0"/>
    <w:rsid w:val="00CF2493"/>
    <w:rsid w:val="00CF2711"/>
    <w:rsid w:val="00CF4971"/>
    <w:rsid w:val="00CF4A8F"/>
    <w:rsid w:val="00D04D7B"/>
    <w:rsid w:val="00D05B30"/>
    <w:rsid w:val="00D06A27"/>
    <w:rsid w:val="00D06AB7"/>
    <w:rsid w:val="00D07D30"/>
    <w:rsid w:val="00D11B34"/>
    <w:rsid w:val="00D14084"/>
    <w:rsid w:val="00D16A13"/>
    <w:rsid w:val="00D1706E"/>
    <w:rsid w:val="00D17BBF"/>
    <w:rsid w:val="00D20B86"/>
    <w:rsid w:val="00D23384"/>
    <w:rsid w:val="00D2440D"/>
    <w:rsid w:val="00D246FF"/>
    <w:rsid w:val="00D24CF0"/>
    <w:rsid w:val="00D31C62"/>
    <w:rsid w:val="00D36C5C"/>
    <w:rsid w:val="00D40724"/>
    <w:rsid w:val="00D41F33"/>
    <w:rsid w:val="00D420E5"/>
    <w:rsid w:val="00D436D1"/>
    <w:rsid w:val="00D46EC8"/>
    <w:rsid w:val="00D47A9B"/>
    <w:rsid w:val="00D52B85"/>
    <w:rsid w:val="00D56090"/>
    <w:rsid w:val="00D5648E"/>
    <w:rsid w:val="00D63319"/>
    <w:rsid w:val="00D63A2B"/>
    <w:rsid w:val="00D71F47"/>
    <w:rsid w:val="00D72F4C"/>
    <w:rsid w:val="00D7504A"/>
    <w:rsid w:val="00D7519F"/>
    <w:rsid w:val="00D775D1"/>
    <w:rsid w:val="00D806F1"/>
    <w:rsid w:val="00D83F3A"/>
    <w:rsid w:val="00D85E3F"/>
    <w:rsid w:val="00D92E4D"/>
    <w:rsid w:val="00D936E2"/>
    <w:rsid w:val="00D93947"/>
    <w:rsid w:val="00DA1C6C"/>
    <w:rsid w:val="00DA4621"/>
    <w:rsid w:val="00DA4FEE"/>
    <w:rsid w:val="00DA7095"/>
    <w:rsid w:val="00DB00F5"/>
    <w:rsid w:val="00DB1267"/>
    <w:rsid w:val="00DB217F"/>
    <w:rsid w:val="00DB6595"/>
    <w:rsid w:val="00DC1E9A"/>
    <w:rsid w:val="00DC44BD"/>
    <w:rsid w:val="00DC4F6B"/>
    <w:rsid w:val="00DC7BF1"/>
    <w:rsid w:val="00DD0449"/>
    <w:rsid w:val="00DD24AC"/>
    <w:rsid w:val="00DD43A6"/>
    <w:rsid w:val="00DD4656"/>
    <w:rsid w:val="00DD4E65"/>
    <w:rsid w:val="00DD54C9"/>
    <w:rsid w:val="00DD65B6"/>
    <w:rsid w:val="00DD7E4B"/>
    <w:rsid w:val="00DE4B53"/>
    <w:rsid w:val="00DF025F"/>
    <w:rsid w:val="00DF4E09"/>
    <w:rsid w:val="00DF510B"/>
    <w:rsid w:val="00DF61A3"/>
    <w:rsid w:val="00DF6481"/>
    <w:rsid w:val="00DF787F"/>
    <w:rsid w:val="00E00154"/>
    <w:rsid w:val="00E00C08"/>
    <w:rsid w:val="00E03C8D"/>
    <w:rsid w:val="00E127E0"/>
    <w:rsid w:val="00E12E06"/>
    <w:rsid w:val="00E12F65"/>
    <w:rsid w:val="00E14A18"/>
    <w:rsid w:val="00E15884"/>
    <w:rsid w:val="00E1716B"/>
    <w:rsid w:val="00E20FA8"/>
    <w:rsid w:val="00E261DE"/>
    <w:rsid w:val="00E30AD3"/>
    <w:rsid w:val="00E31B32"/>
    <w:rsid w:val="00E36BB2"/>
    <w:rsid w:val="00E3711B"/>
    <w:rsid w:val="00E37401"/>
    <w:rsid w:val="00E45D97"/>
    <w:rsid w:val="00E46238"/>
    <w:rsid w:val="00E474E1"/>
    <w:rsid w:val="00E47536"/>
    <w:rsid w:val="00E47AB6"/>
    <w:rsid w:val="00E51860"/>
    <w:rsid w:val="00E52466"/>
    <w:rsid w:val="00E532AC"/>
    <w:rsid w:val="00E5664B"/>
    <w:rsid w:val="00E752CD"/>
    <w:rsid w:val="00E779A5"/>
    <w:rsid w:val="00E82917"/>
    <w:rsid w:val="00E83623"/>
    <w:rsid w:val="00E83BAA"/>
    <w:rsid w:val="00E83E65"/>
    <w:rsid w:val="00E84B79"/>
    <w:rsid w:val="00E86E20"/>
    <w:rsid w:val="00E91EA8"/>
    <w:rsid w:val="00E93B72"/>
    <w:rsid w:val="00E96185"/>
    <w:rsid w:val="00E96A5D"/>
    <w:rsid w:val="00E97124"/>
    <w:rsid w:val="00E97E3A"/>
    <w:rsid w:val="00EA0865"/>
    <w:rsid w:val="00EA0E7C"/>
    <w:rsid w:val="00EA1429"/>
    <w:rsid w:val="00EA1FB0"/>
    <w:rsid w:val="00EA26BB"/>
    <w:rsid w:val="00EA3658"/>
    <w:rsid w:val="00EA4107"/>
    <w:rsid w:val="00EA453B"/>
    <w:rsid w:val="00EA4FBD"/>
    <w:rsid w:val="00EA6247"/>
    <w:rsid w:val="00EB2794"/>
    <w:rsid w:val="00EC0439"/>
    <w:rsid w:val="00EC04EA"/>
    <w:rsid w:val="00EC0D6E"/>
    <w:rsid w:val="00EC4E02"/>
    <w:rsid w:val="00EC7B71"/>
    <w:rsid w:val="00ED0BAE"/>
    <w:rsid w:val="00ED1A0D"/>
    <w:rsid w:val="00ED20A5"/>
    <w:rsid w:val="00ED4703"/>
    <w:rsid w:val="00ED6A8E"/>
    <w:rsid w:val="00EE2CDE"/>
    <w:rsid w:val="00EE36ED"/>
    <w:rsid w:val="00EE5CD6"/>
    <w:rsid w:val="00EF1734"/>
    <w:rsid w:val="00EF6AE0"/>
    <w:rsid w:val="00EF75D1"/>
    <w:rsid w:val="00EF7BD2"/>
    <w:rsid w:val="00F00456"/>
    <w:rsid w:val="00F00A1B"/>
    <w:rsid w:val="00F0390B"/>
    <w:rsid w:val="00F040AB"/>
    <w:rsid w:val="00F05C38"/>
    <w:rsid w:val="00F0625D"/>
    <w:rsid w:val="00F10E00"/>
    <w:rsid w:val="00F1508D"/>
    <w:rsid w:val="00F16FE7"/>
    <w:rsid w:val="00F22B8E"/>
    <w:rsid w:val="00F23F2F"/>
    <w:rsid w:val="00F24861"/>
    <w:rsid w:val="00F250C3"/>
    <w:rsid w:val="00F25357"/>
    <w:rsid w:val="00F2582B"/>
    <w:rsid w:val="00F26224"/>
    <w:rsid w:val="00F2710F"/>
    <w:rsid w:val="00F3110C"/>
    <w:rsid w:val="00F33243"/>
    <w:rsid w:val="00F33CBF"/>
    <w:rsid w:val="00F3737E"/>
    <w:rsid w:val="00F41074"/>
    <w:rsid w:val="00F426F0"/>
    <w:rsid w:val="00F4489D"/>
    <w:rsid w:val="00F46DB8"/>
    <w:rsid w:val="00F47B9C"/>
    <w:rsid w:val="00F506BB"/>
    <w:rsid w:val="00F5279C"/>
    <w:rsid w:val="00F54706"/>
    <w:rsid w:val="00F55609"/>
    <w:rsid w:val="00F60DB3"/>
    <w:rsid w:val="00F643F7"/>
    <w:rsid w:val="00F645ED"/>
    <w:rsid w:val="00F66E74"/>
    <w:rsid w:val="00F67A2E"/>
    <w:rsid w:val="00F71531"/>
    <w:rsid w:val="00F82EFE"/>
    <w:rsid w:val="00F85A16"/>
    <w:rsid w:val="00F87402"/>
    <w:rsid w:val="00F87C14"/>
    <w:rsid w:val="00F9154C"/>
    <w:rsid w:val="00F91E27"/>
    <w:rsid w:val="00F92728"/>
    <w:rsid w:val="00F92794"/>
    <w:rsid w:val="00F93763"/>
    <w:rsid w:val="00F97F4A"/>
    <w:rsid w:val="00FA0F6C"/>
    <w:rsid w:val="00FA3DFD"/>
    <w:rsid w:val="00FA5086"/>
    <w:rsid w:val="00FA5117"/>
    <w:rsid w:val="00FA6C4C"/>
    <w:rsid w:val="00FA7432"/>
    <w:rsid w:val="00FA78C6"/>
    <w:rsid w:val="00FB0052"/>
    <w:rsid w:val="00FB0290"/>
    <w:rsid w:val="00FB072C"/>
    <w:rsid w:val="00FB11F4"/>
    <w:rsid w:val="00FB19A7"/>
    <w:rsid w:val="00FB3AA0"/>
    <w:rsid w:val="00FB4A4B"/>
    <w:rsid w:val="00FB5D29"/>
    <w:rsid w:val="00FC02A3"/>
    <w:rsid w:val="00FC0842"/>
    <w:rsid w:val="00FC1F18"/>
    <w:rsid w:val="00FC269E"/>
    <w:rsid w:val="00FC57C0"/>
    <w:rsid w:val="00FD0729"/>
    <w:rsid w:val="00FD1A72"/>
    <w:rsid w:val="00FE09BB"/>
    <w:rsid w:val="00FE1BCF"/>
    <w:rsid w:val="00FE43B7"/>
    <w:rsid w:val="00FE4C1F"/>
    <w:rsid w:val="00FE7739"/>
    <w:rsid w:val="00FF0325"/>
    <w:rsid w:val="00FF3C8A"/>
    <w:rsid w:val="00FF6B5C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List Bullet" w:uiPriority="0" w:qFormat="1"/>
    <w:lsdException w:name="List Bulle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f4"/>
    <w:link w:val="2Char"/>
    <w:semiHidden/>
    <w:unhideWhenUsed/>
    <w:qFormat/>
    <w:rsid w:val="00E82917"/>
    <w:pPr>
      <w:keepNext/>
      <w:keepLines/>
      <w:widowControl w:val="0"/>
      <w:spacing w:beforeLines="50" w:afterLines="50" w:line="460" w:lineRule="exact"/>
      <w:ind w:left="561"/>
      <w:outlineLvl w:val="1"/>
    </w:pPr>
    <w:rPr>
      <w:rFonts w:ascii="Times New Roman" w:eastAsia="宋体" w:hAnsi="Times New Roman" w:cs="Times New Roman"/>
      <w:bCs/>
      <w:sz w:val="28"/>
      <w:szCs w:val="32"/>
    </w:rPr>
  </w:style>
  <w:style w:type="paragraph" w:styleId="3">
    <w:name w:val="heading 3"/>
    <w:basedOn w:val="af4"/>
    <w:next w:val="af5"/>
    <w:link w:val="3Char"/>
    <w:semiHidden/>
    <w:unhideWhenUsed/>
    <w:qFormat/>
    <w:rsid w:val="00E82917"/>
    <w:pPr>
      <w:keepNext/>
      <w:keepLines/>
      <w:tabs>
        <w:tab w:val="left" w:pos="720"/>
      </w:tabs>
      <w:spacing w:beforeLines="50" w:afterLines="50" w:line="460" w:lineRule="exact"/>
      <w:ind w:left="1440" w:hanging="720"/>
      <w:jc w:val="left"/>
      <w:outlineLvl w:val="2"/>
    </w:pPr>
    <w:rPr>
      <w:rFonts w:ascii="黑体" w:eastAsia="宋体" w:hAnsi="黑体" w:cs="宋体"/>
      <w:bCs/>
      <w:sz w:val="28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E82917"/>
    <w:pPr>
      <w:keepNext/>
      <w:keepLines/>
      <w:spacing w:before="240" w:after="64" w:line="319" w:lineRule="auto"/>
      <w:ind w:left="561" w:firstLineChars="200" w:firstLine="200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2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1">
    <w:name w:val="正文章标题"/>
    <w:basedOn w:val="af4"/>
    <w:next w:val="a2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3">
    <w:name w:val="正文二级条标题"/>
    <w:basedOn w:val="af4"/>
    <w:next w:val="af9"/>
    <w:qFormat/>
    <w:rsid w:val="009729A8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4">
    <w:name w:val="正文三级条标题"/>
    <w:basedOn w:val="af4"/>
    <w:next w:val="af9"/>
    <w:autoRedefine/>
    <w:qFormat/>
    <w:rsid w:val="00A43A0B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5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6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7">
    <w:name w:val="字母列项"/>
    <w:basedOn w:val="af4"/>
    <w:qFormat/>
    <w:rsid w:val="00F2710F"/>
    <w:pPr>
      <w:numPr>
        <w:numId w:val="178"/>
      </w:numPr>
      <w:spacing w:line="460" w:lineRule="exact"/>
    </w:pPr>
    <w:rPr>
      <w:sz w:val="28"/>
    </w:rPr>
  </w:style>
  <w:style w:type="paragraph" w:customStyle="1" w:styleId="a8">
    <w:name w:val="数字列项"/>
    <w:basedOn w:val="af4"/>
    <w:qFormat/>
    <w:rsid w:val="00F2710F"/>
    <w:pPr>
      <w:numPr>
        <w:ilvl w:val="1"/>
        <w:numId w:val="178"/>
      </w:numPr>
      <w:spacing w:line="460" w:lineRule="exact"/>
    </w:pPr>
    <w:rPr>
      <w:sz w:val="28"/>
    </w:rPr>
  </w:style>
  <w:style w:type="paragraph" w:customStyle="1" w:styleId="a9">
    <w:name w:val="数字列项括号"/>
    <w:basedOn w:val="af4"/>
    <w:qFormat/>
    <w:rsid w:val="002C01EA"/>
    <w:pPr>
      <w:numPr>
        <w:ilvl w:val="2"/>
        <w:numId w:val="178"/>
      </w:numPr>
      <w:spacing w:line="460" w:lineRule="exact"/>
    </w:pPr>
    <w:rPr>
      <w:sz w:val="28"/>
    </w:rPr>
  </w:style>
  <w:style w:type="paragraph" w:customStyle="1" w:styleId="aa">
    <w:name w:val="参考文献编号"/>
    <w:basedOn w:val="af4"/>
    <w:qFormat/>
    <w:rsid w:val="00F2710F"/>
    <w:pPr>
      <w:numPr>
        <w:ilvl w:val="3"/>
        <w:numId w:val="178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link w:val="CharChar0"/>
    <w:qFormat/>
    <w:rsid w:val="00FB072C"/>
    <w:pPr>
      <w:keepLines/>
      <w:numPr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3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3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3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3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3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3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3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3"/>
      </w:numPr>
      <w:spacing w:line="460" w:lineRule="exact"/>
      <w:ind w:left="0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3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E82917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E82917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uiPriority w:val="99"/>
    <w:rsid w:val="00E82917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E82917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E82917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E8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E82917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iPriority w:val="99"/>
    <w:unhideWhenUsed/>
    <w:rsid w:val="00E8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uiPriority w:val="99"/>
    <w:rsid w:val="00E82917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E82917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E82917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E82917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E82917"/>
    <w:rPr>
      <w:vertAlign w:val="superscript"/>
    </w:rPr>
  </w:style>
  <w:style w:type="character" w:styleId="aff2">
    <w:name w:val="Hyperlink"/>
    <w:basedOn w:val="af6"/>
    <w:uiPriority w:val="99"/>
    <w:unhideWhenUsed/>
    <w:rsid w:val="00E82917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E82917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E82917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3Char">
    <w:name w:val="标题 3 Char"/>
    <w:basedOn w:val="af6"/>
    <w:link w:val="3"/>
    <w:uiPriority w:val="9"/>
    <w:semiHidden/>
    <w:rsid w:val="00E82917"/>
    <w:rPr>
      <w:rFonts w:ascii="黑体" w:eastAsia="宋体" w:hAnsi="黑体" w:cs="宋体"/>
      <w:bCs/>
      <w:sz w:val="28"/>
      <w:szCs w:val="32"/>
    </w:rPr>
  </w:style>
  <w:style w:type="character" w:customStyle="1" w:styleId="6Char">
    <w:name w:val="标题 6 Char"/>
    <w:basedOn w:val="af6"/>
    <w:link w:val="6"/>
    <w:semiHidden/>
    <w:rsid w:val="00E82917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E8291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E8291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E82917"/>
    <w:rPr>
      <w:rFonts w:ascii="Arial" w:eastAsia="黑体" w:hAnsi="Arial" w:cs="Times New Roman"/>
      <w:sz w:val="28"/>
      <w:szCs w:val="21"/>
    </w:rPr>
  </w:style>
  <w:style w:type="paragraph" w:styleId="af5">
    <w:name w:val="Body Text"/>
    <w:basedOn w:val="af4"/>
    <w:link w:val="Char6"/>
    <w:semiHidden/>
    <w:unhideWhenUsed/>
    <w:rsid w:val="00E82917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6">
    <w:name w:val="正文文本 Char"/>
    <w:basedOn w:val="af6"/>
    <w:link w:val="af5"/>
    <w:semiHidden/>
    <w:rsid w:val="00E82917"/>
    <w:rPr>
      <w:rFonts w:ascii="Times New Roman" w:eastAsia="宋体" w:hAnsi="Times New Roman" w:cs="Times New Roman"/>
      <w:szCs w:val="24"/>
    </w:rPr>
  </w:style>
  <w:style w:type="character" w:customStyle="1" w:styleId="CharChar">
    <w:name w:val="正文章标题 Char Char"/>
    <w:link w:val="a1"/>
    <w:locked/>
    <w:rsid w:val="00E82917"/>
    <w:rPr>
      <w:rFonts w:ascii="Times New Roman" w:eastAsia="黑体" w:hAnsi="Times New Roman"/>
      <w:b/>
      <w:sz w:val="28"/>
    </w:rPr>
  </w:style>
  <w:style w:type="character" w:customStyle="1" w:styleId="CharChar0">
    <w:name w:val="正文图标题 Char Char"/>
    <w:link w:val="a"/>
    <w:locked/>
    <w:rsid w:val="00E82917"/>
    <w:rPr>
      <w:rFonts w:ascii="Times New Roman" w:eastAsia="黑体" w:hAnsi="Times New Roman"/>
      <w:sz w:val="28"/>
    </w:rPr>
  </w:style>
  <w:style w:type="paragraph" w:styleId="aff3">
    <w:name w:val="caption"/>
    <w:basedOn w:val="af4"/>
    <w:next w:val="af5"/>
    <w:unhideWhenUsed/>
    <w:qFormat/>
    <w:rsid w:val="00E82917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4">
    <w:name w:val="List Bullet"/>
    <w:basedOn w:val="af4"/>
    <w:semiHidden/>
    <w:unhideWhenUsed/>
    <w:qFormat/>
    <w:rsid w:val="00E82917"/>
    <w:pPr>
      <w:tabs>
        <w:tab w:val="left" w:pos="360"/>
      </w:tabs>
      <w:ind w:left="360" w:hangingChars="200" w:hanging="360"/>
      <w:contextualSpacing/>
    </w:pPr>
    <w:rPr>
      <w:rFonts w:eastAsia="宋体" w:cs="Times New Roman"/>
      <w:szCs w:val="24"/>
    </w:rPr>
  </w:style>
  <w:style w:type="paragraph" w:styleId="41">
    <w:name w:val="List Bullet 4"/>
    <w:basedOn w:val="af4"/>
    <w:semiHidden/>
    <w:unhideWhenUsed/>
    <w:rsid w:val="00E82917"/>
    <w:pPr>
      <w:tabs>
        <w:tab w:val="num" w:pos="15876"/>
      </w:tabs>
      <w:spacing w:line="460" w:lineRule="exact"/>
      <w:ind w:left="1120" w:firstLineChars="200" w:firstLine="200"/>
    </w:pPr>
    <w:rPr>
      <w:rFonts w:eastAsia="宋体" w:cs="Times New Roman"/>
      <w:sz w:val="28"/>
      <w:szCs w:val="24"/>
    </w:rPr>
  </w:style>
  <w:style w:type="paragraph" w:styleId="aff5">
    <w:name w:val="Title"/>
    <w:basedOn w:val="af4"/>
    <w:next w:val="af4"/>
    <w:link w:val="Char7"/>
    <w:qFormat/>
    <w:rsid w:val="00E82917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7">
    <w:name w:val="标题 Char"/>
    <w:basedOn w:val="af6"/>
    <w:link w:val="aff5"/>
    <w:rsid w:val="00E82917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Subtitle"/>
    <w:basedOn w:val="af4"/>
    <w:next w:val="af4"/>
    <w:link w:val="Char8"/>
    <w:qFormat/>
    <w:rsid w:val="00E82917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6"/>
    <w:rsid w:val="00E82917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7">
    <w:name w:val="Note Heading"/>
    <w:basedOn w:val="af4"/>
    <w:next w:val="af4"/>
    <w:link w:val="Char9"/>
    <w:semiHidden/>
    <w:unhideWhenUsed/>
    <w:rsid w:val="00E82917"/>
    <w:pPr>
      <w:spacing w:line="460" w:lineRule="exact"/>
      <w:ind w:firstLineChars="200" w:firstLine="200"/>
      <w:jc w:val="center"/>
    </w:pPr>
    <w:rPr>
      <w:rFonts w:eastAsia="宋体" w:cs="Times New Roman"/>
      <w:sz w:val="28"/>
      <w:szCs w:val="24"/>
    </w:rPr>
  </w:style>
  <w:style w:type="character" w:customStyle="1" w:styleId="Char9">
    <w:name w:val="注释标题 Char"/>
    <w:basedOn w:val="af6"/>
    <w:link w:val="aff7"/>
    <w:semiHidden/>
    <w:rsid w:val="00E82917"/>
    <w:rPr>
      <w:rFonts w:ascii="Times New Roman" w:eastAsia="宋体" w:hAnsi="Times New Roman" w:cs="Times New Roman"/>
      <w:sz w:val="28"/>
      <w:szCs w:val="24"/>
    </w:rPr>
  </w:style>
  <w:style w:type="paragraph" w:styleId="aff8">
    <w:name w:val="No Spacing"/>
    <w:uiPriority w:val="1"/>
    <w:qFormat/>
    <w:rsid w:val="00E8291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aff9">
    <w:name w:val="Quote"/>
    <w:basedOn w:val="af4"/>
    <w:next w:val="af4"/>
    <w:link w:val="Chara"/>
    <w:uiPriority w:val="29"/>
    <w:qFormat/>
    <w:rsid w:val="00E82917"/>
    <w:pPr>
      <w:spacing w:line="460" w:lineRule="exact"/>
      <w:ind w:firstLineChars="200" w:firstLine="200"/>
    </w:pPr>
    <w:rPr>
      <w:rFonts w:eastAsia="宋体" w:cs="Times New Roman"/>
      <w:i/>
      <w:iCs/>
      <w:color w:val="000000"/>
      <w:sz w:val="28"/>
      <w:szCs w:val="24"/>
    </w:rPr>
  </w:style>
  <w:style w:type="character" w:customStyle="1" w:styleId="Chara">
    <w:name w:val="引用 Char"/>
    <w:basedOn w:val="af6"/>
    <w:link w:val="aff9"/>
    <w:uiPriority w:val="29"/>
    <w:rsid w:val="00E82917"/>
    <w:rPr>
      <w:rFonts w:ascii="Times New Roman" w:eastAsia="宋体" w:hAnsi="Times New Roman" w:cs="Times New Roman"/>
      <w:i/>
      <w:iCs/>
      <w:color w:val="000000"/>
      <w:sz w:val="28"/>
      <w:szCs w:val="24"/>
    </w:rPr>
  </w:style>
  <w:style w:type="paragraph" w:customStyle="1" w:styleId="11">
    <w:name w:val="列出段落1"/>
    <w:basedOn w:val="af4"/>
    <w:rsid w:val="00E82917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Style120">
    <w:name w:val="_Style 12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paragraph" w:customStyle="1" w:styleId="affa">
    <w:name w:val="四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qFormat/>
    <w:rsid w:val="00E82917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CharCharCharCharCharChar2Char">
    <w:name w:val="Char Char Char Char Char Char2 Char"/>
    <w:basedOn w:val="af4"/>
    <w:rsid w:val="00E82917"/>
    <w:pPr>
      <w:spacing w:line="460" w:lineRule="exact"/>
      <w:ind w:firstLineChars="200" w:firstLine="643"/>
    </w:pPr>
    <w:rPr>
      <w:rFonts w:ascii="宋体" w:eastAsia="宋体" w:hAnsi="宋体" w:cs="Times New Roman"/>
      <w:b/>
      <w:sz w:val="32"/>
      <w:szCs w:val="32"/>
    </w:rPr>
  </w:style>
  <w:style w:type="character" w:customStyle="1" w:styleId="CharChar1">
    <w:name w:val="正文段 Char Char"/>
    <w:link w:val="affb"/>
    <w:locked/>
    <w:rsid w:val="00E82917"/>
    <w:rPr>
      <w:rFonts w:ascii="宋体" w:eastAsia="宋体" w:hAnsi="宋体"/>
      <w:sz w:val="28"/>
      <w:szCs w:val="24"/>
    </w:rPr>
  </w:style>
  <w:style w:type="paragraph" w:customStyle="1" w:styleId="affb">
    <w:name w:val="正文段"/>
    <w:basedOn w:val="af4"/>
    <w:link w:val="CharChar1"/>
    <w:rsid w:val="00E82917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character" w:customStyle="1" w:styleId="Charb">
    <w:name w:val="批注主题 Char"/>
    <w:link w:val="12"/>
    <w:locked/>
    <w:rsid w:val="00E82917"/>
    <w:rPr>
      <w:b/>
      <w:bCs/>
      <w:szCs w:val="24"/>
    </w:rPr>
  </w:style>
  <w:style w:type="paragraph" w:customStyle="1" w:styleId="12">
    <w:name w:val="批注主题1"/>
    <w:basedOn w:val="afb"/>
    <w:next w:val="afb"/>
    <w:link w:val="Charb"/>
    <w:rsid w:val="00E82917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Charc">
    <w:name w:val="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fc">
    <w:name w:val="五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affd">
    <w:name w:val="文章标题"/>
    <w:basedOn w:val="af4"/>
    <w:rsid w:val="00E82917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paragraph" w:customStyle="1" w:styleId="13">
    <w:name w:val="样式 正文文件题名 + 段后: 1 行"/>
    <w:basedOn w:val="af4"/>
    <w:rsid w:val="00E82917"/>
    <w:pPr>
      <w:spacing w:line="460" w:lineRule="exact"/>
      <w:ind w:right="851" w:firstLineChars="200" w:firstLine="200"/>
      <w:jc w:val="center"/>
    </w:pPr>
    <w:rPr>
      <w:rFonts w:ascii="宋体" w:eastAsia="宋体" w:hAnsi="宋体" w:cs="宋体"/>
      <w:b/>
      <w:bCs/>
      <w:sz w:val="36"/>
      <w:szCs w:val="20"/>
    </w:rPr>
  </w:style>
  <w:style w:type="character" w:customStyle="1" w:styleId="CharChar2">
    <w:name w:val="图表内容 Char Char"/>
    <w:link w:val="affe"/>
    <w:locked/>
    <w:rsid w:val="00E82917"/>
    <w:rPr>
      <w:sz w:val="24"/>
      <w:szCs w:val="24"/>
    </w:rPr>
  </w:style>
  <w:style w:type="paragraph" w:customStyle="1" w:styleId="affe">
    <w:name w:val="图表内容"/>
    <w:link w:val="CharChar2"/>
    <w:rsid w:val="00E82917"/>
    <w:pPr>
      <w:widowControl w:val="0"/>
      <w:jc w:val="both"/>
    </w:pPr>
    <w:rPr>
      <w:sz w:val="24"/>
      <w:szCs w:val="24"/>
    </w:rPr>
  </w:style>
  <w:style w:type="paragraph" w:customStyle="1" w:styleId="FIF-5">
    <w:name w:val="FIF-5级标题"/>
    <w:basedOn w:val="af4"/>
    <w:rsid w:val="00E82917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character" w:customStyle="1" w:styleId="Chard">
    <w:name w:val="文档结构图 Char"/>
    <w:link w:val="14"/>
    <w:locked/>
    <w:rsid w:val="00E82917"/>
    <w:rPr>
      <w:rFonts w:ascii="宋体" w:eastAsia="宋体" w:hAnsi="宋体"/>
      <w:sz w:val="18"/>
      <w:szCs w:val="18"/>
    </w:rPr>
  </w:style>
  <w:style w:type="paragraph" w:customStyle="1" w:styleId="14">
    <w:name w:val="文档结构图1"/>
    <w:basedOn w:val="af4"/>
    <w:link w:val="Chard"/>
    <w:rsid w:val="00E82917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character" w:customStyle="1" w:styleId="FIF-3CharChar">
    <w:name w:val="FIF-3级标题 Char Char"/>
    <w:link w:val="FIF-3"/>
    <w:locked/>
    <w:rsid w:val="00E82917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E82917"/>
    <w:pPr>
      <w:keepNext/>
      <w:keepLines/>
      <w:tabs>
        <w:tab w:val="left" w:pos="629"/>
        <w:tab w:val="right" w:leader="dot" w:pos="9345"/>
      </w:tabs>
      <w:spacing w:line="460" w:lineRule="exact"/>
      <w:ind w:left="1418"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paragraph" w:customStyle="1" w:styleId="afff">
    <w:name w:val="章标题"/>
    <w:next w:val="af4"/>
    <w:rsid w:val="00E82917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0">
    <w:name w:val="签署页脚"/>
    <w:basedOn w:val="af4"/>
    <w:next w:val="af4"/>
    <w:rsid w:val="00E82917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character" w:customStyle="1" w:styleId="CharChar3">
    <w:name w:val="普通段落 Char Char"/>
    <w:locked/>
    <w:rsid w:val="00E82917"/>
    <w:rPr>
      <w:rFonts w:ascii="黑体" w:eastAsia="黑体" w:hAnsi="黑体" w:cs="黑体"/>
      <w:sz w:val="28"/>
    </w:rPr>
  </w:style>
  <w:style w:type="character" w:customStyle="1" w:styleId="Chare">
    <w:name w:val="正文文本缩进 Char"/>
    <w:link w:val="15"/>
    <w:locked/>
    <w:rsid w:val="00E82917"/>
    <w:rPr>
      <w:sz w:val="24"/>
      <w:szCs w:val="24"/>
    </w:rPr>
  </w:style>
  <w:style w:type="paragraph" w:customStyle="1" w:styleId="15">
    <w:name w:val="正文文本缩进1"/>
    <w:basedOn w:val="af4"/>
    <w:link w:val="Chare"/>
    <w:rsid w:val="00E82917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ParaCharCharCharCharChar">
    <w:name w:val="默认段落字体 Para Char Char Char Char Char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Cs w:val="24"/>
    </w:rPr>
  </w:style>
  <w:style w:type="paragraph" w:customStyle="1" w:styleId="FIF-zhengwen2">
    <w:name w:val="FIF-zhengwen_2"/>
    <w:basedOn w:val="af4"/>
    <w:rsid w:val="00E82917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paragraph" w:customStyle="1" w:styleId="FIF">
    <w:name w:val="FIF_图形"/>
    <w:basedOn w:val="FIF-zhengwen"/>
    <w:rsid w:val="00E82917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1">
    <w:name w:val="目录"/>
    <w:basedOn w:val="af4"/>
    <w:rsid w:val="00E82917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afff2">
    <w:name w:val="标准正文"/>
    <w:basedOn w:val="af4"/>
    <w:rsid w:val="00E82917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p">
    <w:name w:val="p"/>
    <w:basedOn w:val="af4"/>
    <w:rsid w:val="00E82917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character" w:customStyle="1" w:styleId="CharChar4">
    <w:name w:val="段 Char Char"/>
    <w:link w:val="afff3"/>
    <w:locked/>
    <w:rsid w:val="00E82917"/>
    <w:rPr>
      <w:rFonts w:ascii="宋体" w:eastAsia="宋体" w:hAnsi="宋体"/>
      <w:sz w:val="28"/>
    </w:rPr>
  </w:style>
  <w:style w:type="paragraph" w:customStyle="1" w:styleId="afff3">
    <w:name w:val="段"/>
    <w:next w:val="af4"/>
    <w:link w:val="CharChar4"/>
    <w:qFormat/>
    <w:rsid w:val="00E82917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宋体"/>
      <w:sz w:val="28"/>
    </w:rPr>
  </w:style>
  <w:style w:type="character" w:customStyle="1" w:styleId="CharChar5">
    <w:name w:val="二级条标题 Char Char"/>
    <w:link w:val="afff4"/>
    <w:locked/>
    <w:rsid w:val="00E82917"/>
    <w:rPr>
      <w:rFonts w:ascii="宋体"/>
      <w:sz w:val="28"/>
      <w:szCs w:val="28"/>
    </w:rPr>
  </w:style>
  <w:style w:type="paragraph" w:customStyle="1" w:styleId="afff4">
    <w:name w:val="二级条标题"/>
    <w:basedOn w:val="af4"/>
    <w:next w:val="afff3"/>
    <w:link w:val="CharChar5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hAnsiTheme="minorHAnsi"/>
      <w:sz w:val="28"/>
      <w:szCs w:val="28"/>
    </w:rPr>
  </w:style>
  <w:style w:type="character" w:customStyle="1" w:styleId="liCharChar">
    <w:name w:val="li正文 Char Char"/>
    <w:link w:val="li"/>
    <w:locked/>
    <w:rsid w:val="00E82917"/>
    <w:rPr>
      <w:rFonts w:ascii="仿宋_GB2312" w:eastAsia="仿宋_GB2312" w:hAnsi="Arial"/>
    </w:rPr>
  </w:style>
  <w:style w:type="paragraph" w:customStyle="1" w:styleId="li">
    <w:name w:val="li正文"/>
    <w:basedOn w:val="af4"/>
    <w:link w:val="liCharChar"/>
    <w:rsid w:val="00E82917"/>
    <w:pPr>
      <w:spacing w:line="460" w:lineRule="exact"/>
      <w:ind w:firstLineChars="200" w:firstLine="200"/>
    </w:pPr>
    <w:rPr>
      <w:rFonts w:ascii="仿宋_GB2312" w:eastAsia="仿宋_GB2312" w:hAnsi="Arial"/>
    </w:rPr>
  </w:style>
  <w:style w:type="paragraph" w:customStyle="1" w:styleId="afff5">
    <w:name w:val="正文列项_数字"/>
    <w:basedOn w:val="afff3"/>
    <w:rsid w:val="00E82917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afff6">
    <w:name w:val="样式 标准正文 + (西文) 宋体 两端对齐"/>
    <w:basedOn w:val="afff2"/>
    <w:rsid w:val="00E82917"/>
    <w:pPr>
      <w:ind w:leftChars="267" w:left="900" w:hangingChars="121" w:hanging="339"/>
      <w:jc w:val="both"/>
    </w:pPr>
    <w:rPr>
      <w:rFonts w:ascii="宋体" w:hAnsi="宋体" w:cs="宋体"/>
    </w:rPr>
  </w:style>
  <w:style w:type="paragraph" w:customStyle="1" w:styleId="077-">
    <w:name w:val="077-正文格式"/>
    <w:basedOn w:val="af4"/>
    <w:rsid w:val="00E82917"/>
    <w:pPr>
      <w:spacing w:line="460" w:lineRule="exact"/>
      <w:ind w:firstLineChars="200" w:firstLine="480"/>
    </w:pPr>
    <w:rPr>
      <w:rFonts w:eastAsia="宋体" w:cs="宋体"/>
      <w:szCs w:val="20"/>
    </w:rPr>
  </w:style>
  <w:style w:type="character" w:customStyle="1" w:styleId="FIF-2CharChar">
    <w:name w:val="FIF-2级标题 Char Char"/>
    <w:link w:val="FIF-2"/>
    <w:locked/>
    <w:rsid w:val="00E82917"/>
    <w:rPr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E82917"/>
    <w:pPr>
      <w:ind w:left="425" w:hanging="425"/>
      <w:jc w:val="both"/>
    </w:pPr>
    <w:rPr>
      <w:rFonts w:asciiTheme="minorHAnsi" w:eastAsiaTheme="minorEastAsia" w:hAnsiTheme="minorHAnsi" w:cstheme="minorBidi"/>
    </w:rPr>
  </w:style>
  <w:style w:type="paragraph" w:customStyle="1" w:styleId="afff7">
    <w:name w:val="附录列项_数字"/>
    <w:basedOn w:val="afff3"/>
    <w:rsid w:val="00E82917"/>
    <w:pPr>
      <w:tabs>
        <w:tab w:val="left" w:pos="1304"/>
        <w:tab w:val="num" w:pos="15876"/>
      </w:tabs>
      <w:ind w:left="1701" w:firstLineChars="0" w:hanging="567"/>
      <w:outlineLvl w:val="8"/>
    </w:pPr>
    <w:rPr>
      <w:rFonts w:ascii="Times New Roman"/>
    </w:rPr>
  </w:style>
  <w:style w:type="paragraph" w:customStyle="1" w:styleId="111">
    <w:name w:val="列出段落111"/>
    <w:basedOn w:val="af4"/>
    <w:rsid w:val="00E82917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paragraph" w:customStyle="1" w:styleId="FIF-6">
    <w:name w:val="FIF-6级标题"/>
    <w:basedOn w:val="FIF-5"/>
    <w:rsid w:val="00E82917"/>
    <w:pPr>
      <w:ind w:firstLine="400"/>
    </w:pPr>
  </w:style>
  <w:style w:type="character" w:customStyle="1" w:styleId="FIF-4CharChar">
    <w:name w:val="FIF-4级标题 Char Char"/>
    <w:link w:val="FIF-4"/>
    <w:locked/>
    <w:rsid w:val="00E82917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E82917"/>
    <w:pPr>
      <w:ind w:left="0" w:firstLineChars="0" w:firstLine="0"/>
      <w:outlineLvl w:val="3"/>
    </w:pPr>
    <w:rPr>
      <w:b w:val="0"/>
      <w:szCs w:val="28"/>
    </w:rPr>
  </w:style>
  <w:style w:type="character" w:customStyle="1" w:styleId="1CharChar">
    <w:name w:val="列项1 Char Char"/>
    <w:link w:val="16"/>
    <w:locked/>
    <w:rsid w:val="00E82917"/>
    <w:rPr>
      <w:rFonts w:ascii="Arial" w:hAnsi="Arial"/>
      <w:bCs/>
      <w:sz w:val="24"/>
      <w:szCs w:val="32"/>
    </w:rPr>
  </w:style>
  <w:style w:type="paragraph" w:customStyle="1" w:styleId="16">
    <w:name w:val="列项1"/>
    <w:next w:val="af4"/>
    <w:link w:val="1CharChar"/>
    <w:rsid w:val="00E82917"/>
    <w:pPr>
      <w:tabs>
        <w:tab w:val="left" w:pos="780"/>
      </w:tabs>
      <w:spacing w:line="360" w:lineRule="auto"/>
    </w:pPr>
    <w:rPr>
      <w:rFonts w:ascii="Arial" w:hAnsi="Arial"/>
      <w:bCs/>
      <w:sz w:val="24"/>
      <w:szCs w:val="32"/>
    </w:rPr>
  </w:style>
  <w:style w:type="paragraph" w:customStyle="1" w:styleId="CharCharCharCharCharCharCharCharCharChar">
    <w:name w:val="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1CharChar0">
    <w:name w:val="正文1 Char Char"/>
    <w:link w:val="17"/>
    <w:locked/>
    <w:rsid w:val="00E82917"/>
    <w:rPr>
      <w:rFonts w:ascii="宋体" w:eastAsia="Times New Roman" w:hAnsi="宋体" w:cs="宋体"/>
      <w:sz w:val="24"/>
      <w:szCs w:val="44"/>
    </w:rPr>
  </w:style>
  <w:style w:type="paragraph" w:customStyle="1" w:styleId="17">
    <w:name w:val="正文1"/>
    <w:basedOn w:val="af4"/>
    <w:link w:val="1CharChar0"/>
    <w:rsid w:val="00E82917"/>
    <w:pPr>
      <w:widowControl/>
      <w:spacing w:beforeLines="50" w:line="360" w:lineRule="auto"/>
      <w:ind w:firstLineChars="200" w:firstLine="200"/>
      <w:jc w:val="left"/>
    </w:pPr>
    <w:rPr>
      <w:rFonts w:ascii="宋体" w:eastAsia="Times New Roman" w:hAnsi="宋体" w:cs="宋体"/>
      <w:sz w:val="24"/>
      <w:szCs w:val="44"/>
    </w:rPr>
  </w:style>
  <w:style w:type="paragraph" w:customStyle="1" w:styleId="18">
    <w:name w:val="普通(网站)1"/>
    <w:basedOn w:val="af4"/>
    <w:rsid w:val="00E82917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Char">
    <w:name w:val="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MTDisplayEquationCharChar">
    <w:name w:val="MTDisplayEquation Char Char"/>
    <w:link w:val="MTDisplayEquation"/>
    <w:locked/>
    <w:rsid w:val="00E82917"/>
    <w:rPr>
      <w:szCs w:val="24"/>
    </w:rPr>
  </w:style>
  <w:style w:type="paragraph" w:customStyle="1" w:styleId="MTDisplayEquation">
    <w:name w:val="MTDisplayEquation"/>
    <w:basedOn w:val="af4"/>
    <w:next w:val="af4"/>
    <w:link w:val="MTDisplayEquationCharChar"/>
    <w:rsid w:val="00E82917"/>
    <w:pPr>
      <w:tabs>
        <w:tab w:val="center" w:pos="4680"/>
        <w:tab w:val="right" w:pos="9360"/>
      </w:tabs>
      <w:spacing w:line="460" w:lineRule="exact"/>
      <w:ind w:firstLineChars="200" w:firstLine="200"/>
    </w:pPr>
    <w:rPr>
      <w:rFonts w:asciiTheme="minorHAnsi" w:hAnsiTheme="minorHAnsi"/>
      <w:szCs w:val="24"/>
    </w:rPr>
  </w:style>
  <w:style w:type="paragraph" w:customStyle="1" w:styleId="FIF-zhengwen1">
    <w:name w:val="FIF-zhengwen_1"/>
    <w:basedOn w:val="af4"/>
    <w:rsid w:val="00E82917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8"/>
    <w:locked/>
    <w:rsid w:val="00E82917"/>
    <w:rPr>
      <w:rFonts w:ascii="宋体" w:eastAsia="宋体" w:hAnsi="宋体"/>
      <w:sz w:val="28"/>
      <w:szCs w:val="28"/>
    </w:rPr>
  </w:style>
  <w:style w:type="paragraph" w:customStyle="1" w:styleId="afff8">
    <w:name w:val="我的正文"/>
    <w:basedOn w:val="af4"/>
    <w:link w:val="Char10"/>
    <w:rsid w:val="00E82917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19">
    <w:name w:val="正文缩进1"/>
    <w:basedOn w:val="af4"/>
    <w:rsid w:val="00E82917"/>
    <w:pPr>
      <w:spacing w:line="360" w:lineRule="auto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afff9">
    <w:name w:val="正文题名"/>
    <w:basedOn w:val="af4"/>
    <w:next w:val="afff"/>
    <w:rsid w:val="00E82917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21">
    <w:name w:val="样式 首行缩进:  2 字符"/>
    <w:basedOn w:val="af4"/>
    <w:rsid w:val="00E82917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paragraph" w:customStyle="1" w:styleId="31">
    <w:name w:val="手动列项3"/>
    <w:basedOn w:val="af4"/>
    <w:rsid w:val="00E82917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CharCharCharChar">
    <w:name w:val="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20111201CharChar">
    <w:name w:val="样式 正文20111201 Char Char"/>
    <w:link w:val="20111201"/>
    <w:locked/>
    <w:rsid w:val="00E82917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E82917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Style110">
    <w:name w:val="_Style 11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character" w:customStyle="1" w:styleId="CharChar6">
    <w:name w:val="表格文字 Char Char"/>
    <w:link w:val="afffa"/>
    <w:locked/>
    <w:rsid w:val="00E82917"/>
    <w:rPr>
      <w:rFonts w:ascii="宋体" w:eastAsia="宋体" w:hAnsi="宋体"/>
    </w:rPr>
  </w:style>
  <w:style w:type="paragraph" w:customStyle="1" w:styleId="afffa">
    <w:name w:val="表格文字"/>
    <w:basedOn w:val="af4"/>
    <w:link w:val="CharChar6"/>
    <w:rsid w:val="00E82917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</w:rPr>
  </w:style>
  <w:style w:type="character" w:customStyle="1" w:styleId="CharChar7">
    <w:name w:val="图表标题 Char Char"/>
    <w:link w:val="afffb"/>
    <w:locked/>
    <w:rsid w:val="00E82917"/>
    <w:rPr>
      <w:rFonts w:ascii="宋体" w:eastAsia="黑体" w:hAnsi="宋体"/>
      <w:sz w:val="28"/>
      <w:szCs w:val="21"/>
    </w:rPr>
  </w:style>
  <w:style w:type="paragraph" w:customStyle="1" w:styleId="afffb">
    <w:name w:val="图表标题"/>
    <w:basedOn w:val="af4"/>
    <w:link w:val="CharChar7"/>
    <w:rsid w:val="00E82917"/>
    <w:pPr>
      <w:spacing w:line="460" w:lineRule="exact"/>
      <w:ind w:firstLineChars="200" w:firstLine="200"/>
      <w:jc w:val="center"/>
    </w:pPr>
    <w:rPr>
      <w:rFonts w:ascii="宋体" w:eastAsia="黑体" w:hAnsi="宋体"/>
      <w:sz w:val="28"/>
      <w:szCs w:val="21"/>
    </w:rPr>
  </w:style>
  <w:style w:type="paragraph" w:customStyle="1" w:styleId="cjk">
    <w:name w:val="cjk"/>
    <w:basedOn w:val="af4"/>
    <w:rsid w:val="00E82917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afffc">
    <w:name w:val="签署页"/>
    <w:basedOn w:val="af4"/>
    <w:rsid w:val="00E82917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d">
    <w:name w:val="注："/>
    <w:basedOn w:val="afff3"/>
    <w:next w:val="afff3"/>
    <w:rsid w:val="00E82917"/>
    <w:pPr>
      <w:tabs>
        <w:tab w:val="num" w:pos="0"/>
        <w:tab w:val="left" w:pos="1140"/>
      </w:tabs>
      <w:ind w:leftChars="300" w:left="510" w:hangingChars="210" w:hanging="210"/>
    </w:pPr>
    <w:rPr>
      <w:sz w:val="24"/>
    </w:rPr>
  </w:style>
  <w:style w:type="paragraph" w:customStyle="1" w:styleId="1a">
    <w:name w:val="修订1"/>
    <w:rsid w:val="00E82917"/>
    <w:rPr>
      <w:rFonts w:ascii="Times New Roman" w:eastAsia="宋体" w:hAnsi="Times New Roman" w:cs="Times New Roman"/>
      <w:szCs w:val="24"/>
    </w:rPr>
  </w:style>
  <w:style w:type="character" w:customStyle="1" w:styleId="FIF-8CharChar">
    <w:name w:val="FIF-8级标题 Char Char"/>
    <w:link w:val="FIF-8"/>
    <w:locked/>
    <w:rsid w:val="00E82917"/>
    <w:rPr>
      <w:rFonts w:eastAsia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E82917"/>
    <w:pPr>
      <w:keepNext/>
      <w:keepLines/>
      <w:widowControl/>
      <w:tabs>
        <w:tab w:val="left" w:pos="629"/>
        <w:tab w:val="right" w:leader="dot" w:pos="9345"/>
      </w:tabs>
      <w:spacing w:line="460" w:lineRule="exact"/>
      <w:ind w:left="4680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afffe">
    <w:name w:val="技术文件正文"/>
    <w:basedOn w:val="af4"/>
    <w:rsid w:val="00E82917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3202">
    <w:name w:val="样式 目录 3 + 首行缩进:  2 字符 段前: 0.2 行"/>
    <w:basedOn w:val="30"/>
    <w:rsid w:val="00E82917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f">
    <w:name w:val="一级条标题"/>
    <w:basedOn w:val="af4"/>
    <w:next w:val="afff3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E82917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paragraph" w:customStyle="1" w:styleId="CharCharCharCharCharCharCharCharCharCharCharChar">
    <w:name w:val="Char Char 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TOC1">
    <w:name w:val="TOC 标题1"/>
    <w:basedOn w:val="1"/>
    <w:next w:val="af4"/>
    <w:rsid w:val="00E82917"/>
    <w:pPr>
      <w:widowControl/>
      <w:spacing w:beforeLines="50" w:before="0" w:afterLines="50" w:after="0" w:line="276" w:lineRule="auto"/>
      <w:ind w:left="561"/>
      <w:jc w:val="left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8"/>
    </w:rPr>
  </w:style>
  <w:style w:type="paragraph" w:customStyle="1" w:styleId="affff0">
    <w:name w:val="附录标识"/>
    <w:next w:val="af4"/>
    <w:rsid w:val="00E82917"/>
    <w:pPr>
      <w:tabs>
        <w:tab w:val="left" w:pos="1080"/>
      </w:tabs>
      <w:spacing w:before="100" w:beforeAutospacing="1" w:line="360" w:lineRule="auto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f1">
    <w:name w:val="附录一级无标题条"/>
    <w:basedOn w:val="ad"/>
    <w:next w:val="afff3"/>
    <w:rsid w:val="00E82917"/>
    <w:pPr>
      <w:keepNext w:val="0"/>
      <w:keepLines w:val="0"/>
      <w:widowControl/>
      <w:numPr>
        <w:ilvl w:val="0"/>
        <w:numId w:val="0"/>
      </w:numPr>
      <w:spacing w:beforeLines="0" w:before="0" w:afterLines="0" w:after="0"/>
      <w:ind w:left="300" w:firstLineChars="200" w:firstLine="200"/>
    </w:pPr>
    <w:rPr>
      <w:rFonts w:ascii="宋体" w:eastAsia="宋体" w:cs="Times New Roman"/>
      <w:b w:val="0"/>
      <w:kern w:val="0"/>
      <w:szCs w:val="20"/>
    </w:rPr>
  </w:style>
  <w:style w:type="character" w:customStyle="1" w:styleId="FIF-9Char">
    <w:name w:val="FIF-9级标题 Char"/>
    <w:link w:val="FIF-9"/>
    <w:locked/>
    <w:rsid w:val="007E1E6D"/>
    <w:rPr>
      <w:rFonts w:eastAsia="黑体"/>
      <w:bCs/>
      <w:sz w:val="28"/>
      <w:szCs w:val="32"/>
    </w:rPr>
  </w:style>
  <w:style w:type="paragraph" w:customStyle="1" w:styleId="FIF-9">
    <w:name w:val="FIF-9级标题"/>
    <w:basedOn w:val="af4"/>
    <w:link w:val="FIF-9Char"/>
    <w:qFormat/>
    <w:rsid w:val="007E1E6D"/>
    <w:pPr>
      <w:keepLines/>
      <w:widowControl/>
      <w:numPr>
        <w:numId w:val="150"/>
      </w:numPr>
      <w:spacing w:line="460" w:lineRule="exact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FIF-biaoge-lixiang">
    <w:name w:val="FIF-biaoge-lixiang"/>
    <w:basedOn w:val="af4"/>
    <w:rsid w:val="00E82917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paragraph" w:customStyle="1" w:styleId="affff2">
    <w:name w:val="示例×："/>
    <w:basedOn w:val="af4"/>
    <w:next w:val="af4"/>
    <w:rsid w:val="00E82917"/>
    <w:pPr>
      <w:tabs>
        <w:tab w:val="left" w:pos="1155"/>
        <w:tab w:val="left" w:pos="1575"/>
      </w:tabs>
      <w:autoSpaceDE w:val="0"/>
      <w:autoSpaceDN w:val="0"/>
      <w:spacing w:line="460" w:lineRule="exact"/>
      <w:ind w:left="-25" w:firstLineChars="250" w:hanging="420"/>
    </w:pPr>
    <w:rPr>
      <w:rFonts w:ascii="宋体" w:eastAsia="宋体" w:cs="Times New Roman"/>
      <w:kern w:val="0"/>
      <w:sz w:val="24"/>
      <w:szCs w:val="20"/>
    </w:rPr>
  </w:style>
  <w:style w:type="paragraph" w:customStyle="1" w:styleId="p16">
    <w:name w:val="p16"/>
    <w:basedOn w:val="af4"/>
    <w:rsid w:val="00E82917"/>
    <w:pPr>
      <w:widowControl/>
      <w:spacing w:line="460" w:lineRule="atLeast"/>
      <w:ind w:firstLineChars="200" w:firstLine="420"/>
    </w:pPr>
    <w:rPr>
      <w:rFonts w:ascii="仿宋_GB2312" w:eastAsia="仿宋_GB2312" w:hAnsi="宋体" w:cs="宋体"/>
      <w:kern w:val="0"/>
      <w:sz w:val="28"/>
      <w:szCs w:val="28"/>
    </w:rPr>
  </w:style>
  <w:style w:type="paragraph" w:customStyle="1" w:styleId="affff3">
    <w:name w:val="页脚 字符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paragraph" w:customStyle="1" w:styleId="p0">
    <w:name w:val="p0"/>
    <w:next w:val="affff3"/>
    <w:rsid w:val="00E82917"/>
    <w:rPr>
      <w:rFonts w:ascii="Times New Roman" w:eastAsia="宋体" w:hAnsi="Times New Roman" w:cs="Times New Roman"/>
      <w:kern w:val="0"/>
      <w:szCs w:val="21"/>
    </w:rPr>
  </w:style>
  <w:style w:type="character" w:customStyle="1" w:styleId="affff4">
    <w:name w:val="副标题 字符"/>
    <w:rsid w:val="00E82917"/>
    <w:rPr>
      <w:rFonts w:ascii="黑体" w:eastAsia="黑体" w:hAnsi="黑体" w:cs="Times New Roman" w:hint="eastAsia"/>
      <w:bCs/>
      <w:kern w:val="28"/>
      <w:sz w:val="28"/>
      <w:szCs w:val="32"/>
    </w:rPr>
  </w:style>
  <w:style w:type="character" w:customStyle="1" w:styleId="1b">
    <w:name w:val="页码1"/>
    <w:rsid w:val="00E82917"/>
    <w:rPr>
      <w:rFonts w:ascii="Arial" w:eastAsia="宋体" w:hAnsi="Arial" w:cs="Arial" w:hint="default"/>
      <w:sz w:val="18"/>
    </w:rPr>
  </w:style>
  <w:style w:type="character" w:customStyle="1" w:styleId="1c">
    <w:name w:val="批注引用1"/>
    <w:rsid w:val="00E82917"/>
    <w:rPr>
      <w:sz w:val="21"/>
      <w:szCs w:val="21"/>
    </w:rPr>
  </w:style>
  <w:style w:type="character" w:customStyle="1" w:styleId="1d">
    <w:name w:val="页脚 字符1"/>
    <w:rsid w:val="00E82917"/>
    <w:rPr>
      <w:kern w:val="2"/>
      <w:sz w:val="18"/>
      <w:szCs w:val="18"/>
    </w:rPr>
  </w:style>
  <w:style w:type="character" w:customStyle="1" w:styleId="HTML1">
    <w:name w:val="HTML 缩写1"/>
    <w:basedOn w:val="af6"/>
    <w:rsid w:val="00E82917"/>
  </w:style>
  <w:style w:type="paragraph" w:customStyle="1" w:styleId="4111114">
    <w:name w:val="样式 正文缩进表正文正文非缩进特点四号正文不缩进标题4四号1表正文1正文非缩进1特点1正文不缩进1标题4..."/>
    <w:basedOn w:val="af4"/>
    <w:link w:val="4111114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4111114CharChar">
    <w:name w:val="样式 正文缩进表正文正文非缩进特点四号正文不缩进标题4四号1表正文1正文非缩进1特点1正文不缩进1标题4... Char Char"/>
    <w:link w:val="4111114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ListLabel44">
    <w:name w:val="ListLabel 44"/>
    <w:rsid w:val="00E82917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color w:val="00000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22">
    <w:name w:val="页码2"/>
    <w:basedOn w:val="af6"/>
    <w:rsid w:val="00E82917"/>
  </w:style>
  <w:style w:type="character" w:customStyle="1" w:styleId="affff5">
    <w:name w:val="标题 字符"/>
    <w:rsid w:val="00E82917"/>
    <w:rPr>
      <w:rFonts w:ascii="Times New Roman" w:hAnsi="Times New Roman" w:cs="Times New Roman" w:hint="default"/>
      <w:b/>
      <w:bCs/>
      <w:kern w:val="2"/>
      <w:sz w:val="36"/>
      <w:szCs w:val="32"/>
    </w:rPr>
  </w:style>
  <w:style w:type="character" w:customStyle="1" w:styleId="23">
    <w:name w:val="标题 2 字符"/>
    <w:rsid w:val="00E82917"/>
    <w:rPr>
      <w:rFonts w:ascii="黑体" w:eastAsia="黑体" w:hAnsi="黑体" w:hint="eastAsia"/>
      <w:bCs/>
      <w:color w:val="000000"/>
      <w:kern w:val="2"/>
      <w:sz w:val="28"/>
      <w:szCs w:val="32"/>
      <w:lang w:val="en-US" w:eastAsia="zh-CN"/>
    </w:rPr>
  </w:style>
  <w:style w:type="paragraph" w:customStyle="1" w:styleId="FIF-1">
    <w:name w:val="FIF-1级标题"/>
    <w:basedOn w:val="af4"/>
    <w:link w:val="FIF-1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Char11">
    <w:name w:val="标题 Char1"/>
    <w:basedOn w:val="af6"/>
    <w:uiPriority w:val="10"/>
    <w:rsid w:val="00E82917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2">
    <w:name w:val="副标题 Char1"/>
    <w:basedOn w:val="af6"/>
    <w:uiPriority w:val="11"/>
    <w:rsid w:val="00E82917"/>
    <w:rPr>
      <w:rFonts w:asciiTheme="majorHAnsi" w:hAnsiTheme="majorHAnsi" w:cstheme="majorBidi" w:hint="default"/>
      <w:b/>
      <w:bCs/>
      <w:kern w:val="28"/>
      <w:sz w:val="32"/>
      <w:szCs w:val="32"/>
    </w:rPr>
  </w:style>
  <w:style w:type="paragraph" w:customStyle="1" w:styleId="affff6">
    <w:name w:val="正文列项_字母"/>
    <w:basedOn w:val="af4"/>
    <w:link w:val="CharChar8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CharChar8">
    <w:name w:val="正文列项_字母 Char Char"/>
    <w:link w:val="affff6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FIF-4Char">
    <w:name w:val="FIF-4级标题 Char"/>
    <w:rsid w:val="00E82917"/>
    <w:rPr>
      <w:rFonts w:ascii="Times New Roman" w:eastAsia="宋体" w:hAnsi="Times New Roman" w:cs="Times New Roman" w:hint="default"/>
      <w:kern w:val="2"/>
      <w:sz w:val="28"/>
      <w:szCs w:val="28"/>
    </w:rPr>
  </w:style>
  <w:style w:type="paragraph" w:customStyle="1" w:styleId="affff7">
    <w:name w:val="附录列项_字母"/>
    <w:basedOn w:val="afff3"/>
    <w:rsid w:val="00E82917"/>
    <w:pPr>
      <w:tabs>
        <w:tab w:val="left" w:pos="737"/>
        <w:tab w:val="num" w:pos="15876"/>
      </w:tabs>
      <w:ind w:left="1134" w:firstLineChars="0" w:hanging="567"/>
      <w:outlineLvl w:val="7"/>
    </w:pPr>
    <w:rPr>
      <w:rFonts w:ascii="Times New Roman"/>
    </w:rPr>
  </w:style>
  <w:style w:type="paragraph" w:customStyle="1" w:styleId="FIF2">
    <w:name w:val="FIF_图形_2"/>
    <w:basedOn w:val="FIF"/>
    <w:rsid w:val="00E82917"/>
  </w:style>
  <w:style w:type="paragraph" w:customStyle="1" w:styleId="24">
    <w:name w:val="样式2"/>
    <w:basedOn w:val="FIF-3"/>
    <w:rsid w:val="00E82917"/>
    <w:pPr>
      <w:suppressAutoHyphens/>
      <w:ind w:left="0" w:firstLine="0"/>
      <w:outlineLvl w:val="9"/>
    </w:pPr>
    <w:rPr>
      <w:b w:val="0"/>
    </w:rPr>
  </w:style>
  <w:style w:type="paragraph" w:customStyle="1" w:styleId="FiF-50">
    <w:name w:val="FiF-5级标题"/>
    <w:basedOn w:val="FIF-4"/>
    <w:rsid w:val="00E82917"/>
    <w:pPr>
      <w:tabs>
        <w:tab w:val="clear" w:pos="629"/>
        <w:tab w:val="clear" w:pos="9345"/>
      </w:tabs>
      <w:outlineLvl w:val="4"/>
    </w:pPr>
  </w:style>
  <w:style w:type="paragraph" w:customStyle="1" w:styleId="affff8">
    <w:name w:val="三级条标题"/>
    <w:basedOn w:val="afff4"/>
    <w:next w:val="afff3"/>
    <w:rsid w:val="00E82917"/>
    <w:pPr>
      <w:tabs>
        <w:tab w:val="clear" w:pos="15876"/>
      </w:tabs>
      <w:ind w:left="0" w:firstLineChars="0" w:firstLine="0"/>
      <w:outlineLvl w:val="4"/>
    </w:pPr>
  </w:style>
  <w:style w:type="character" w:customStyle="1" w:styleId="FIF-9CharChar">
    <w:name w:val="FIF-9级标题 Char Char"/>
    <w:rsid w:val="007E1E6D"/>
    <w:rPr>
      <w:rFonts w:eastAsia="黑体"/>
      <w:bCs/>
      <w:kern w:val="2"/>
      <w:sz w:val="28"/>
      <w:szCs w:val="32"/>
    </w:rPr>
  </w:style>
  <w:style w:type="paragraph" w:customStyle="1" w:styleId="25">
    <w:name w:val="文档结构图2"/>
    <w:basedOn w:val="af4"/>
    <w:rsid w:val="007E1E6D"/>
    <w:pPr>
      <w:spacing w:line="460" w:lineRule="exact"/>
      <w:ind w:firstLineChars="200" w:firstLine="200"/>
    </w:pPr>
    <w:rPr>
      <w:rFonts w:ascii="宋体" w:eastAsia="宋体" w:cs="Times New Roman"/>
      <w:sz w:val="18"/>
      <w:szCs w:val="18"/>
    </w:rPr>
  </w:style>
  <w:style w:type="paragraph" w:styleId="affff9">
    <w:name w:val="Normal (Web)"/>
    <w:basedOn w:val="af4"/>
    <w:uiPriority w:val="99"/>
    <w:unhideWhenUsed/>
    <w:rsid w:val="00051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Char">
    <w:name w:val="MTDisplayEquation Char"/>
    <w:locked/>
    <w:rsid w:val="00FF3C8A"/>
    <w:rPr>
      <w:kern w:val="2"/>
      <w:sz w:val="24"/>
    </w:rPr>
  </w:style>
  <w:style w:type="character" w:customStyle="1" w:styleId="Charf">
    <w:name w:val="段 Char"/>
    <w:locked/>
    <w:rsid w:val="00FF3C8A"/>
    <w:rPr>
      <w:rFonts w:ascii="宋体"/>
      <w:noProof/>
      <w:sz w:val="28"/>
    </w:rPr>
  </w:style>
  <w:style w:type="table" w:styleId="affffa">
    <w:name w:val="Table Grid"/>
    <w:basedOn w:val="af7"/>
    <w:uiPriority w:val="39"/>
    <w:rsid w:val="00757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List Bullet" w:uiPriority="0" w:qFormat="1"/>
    <w:lsdException w:name="List Bulle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4E1DC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f4"/>
    <w:next w:val="af4"/>
    <w:link w:val="1Char"/>
    <w:qFormat/>
    <w:rsid w:val="00065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f4"/>
    <w:link w:val="2Char"/>
    <w:semiHidden/>
    <w:unhideWhenUsed/>
    <w:qFormat/>
    <w:rsid w:val="00E82917"/>
    <w:pPr>
      <w:keepNext/>
      <w:keepLines/>
      <w:widowControl w:val="0"/>
      <w:spacing w:beforeLines="50" w:afterLines="50" w:line="460" w:lineRule="exact"/>
      <w:ind w:left="561"/>
      <w:outlineLvl w:val="1"/>
    </w:pPr>
    <w:rPr>
      <w:rFonts w:ascii="Times New Roman" w:eastAsia="宋体" w:hAnsi="Times New Roman" w:cs="Times New Roman"/>
      <w:bCs/>
      <w:sz w:val="28"/>
      <w:szCs w:val="32"/>
    </w:rPr>
  </w:style>
  <w:style w:type="paragraph" w:styleId="3">
    <w:name w:val="heading 3"/>
    <w:basedOn w:val="af4"/>
    <w:next w:val="af5"/>
    <w:link w:val="3Char"/>
    <w:semiHidden/>
    <w:unhideWhenUsed/>
    <w:qFormat/>
    <w:rsid w:val="00E82917"/>
    <w:pPr>
      <w:keepNext/>
      <w:keepLines/>
      <w:tabs>
        <w:tab w:val="left" w:pos="720"/>
      </w:tabs>
      <w:spacing w:beforeLines="50" w:afterLines="50" w:line="460" w:lineRule="exact"/>
      <w:ind w:left="1440" w:hanging="720"/>
      <w:jc w:val="left"/>
      <w:outlineLvl w:val="2"/>
    </w:pPr>
    <w:rPr>
      <w:rFonts w:ascii="黑体" w:eastAsia="宋体" w:hAnsi="黑体" w:cs="宋体"/>
      <w:bCs/>
      <w:sz w:val="28"/>
      <w:szCs w:val="32"/>
    </w:rPr>
  </w:style>
  <w:style w:type="paragraph" w:styleId="4">
    <w:name w:val="heading 4"/>
    <w:basedOn w:val="af4"/>
    <w:next w:val="af4"/>
    <w:link w:val="4Char"/>
    <w:semiHidden/>
    <w:unhideWhenUsed/>
    <w:qFormat/>
    <w:rsid w:val="00A038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f4"/>
    <w:next w:val="af4"/>
    <w:link w:val="5Char"/>
    <w:semiHidden/>
    <w:unhideWhenUsed/>
    <w:qFormat/>
    <w:rsid w:val="00A03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4"/>
    <w:next w:val="af4"/>
    <w:link w:val="6Char"/>
    <w:semiHidden/>
    <w:unhideWhenUsed/>
    <w:qFormat/>
    <w:rsid w:val="00E82917"/>
    <w:pPr>
      <w:keepNext/>
      <w:keepLines/>
      <w:spacing w:before="240" w:after="64" w:line="319" w:lineRule="auto"/>
      <w:ind w:left="561" w:firstLineChars="200" w:firstLine="200"/>
      <w:jc w:val="left"/>
      <w:outlineLvl w:val="5"/>
    </w:pPr>
    <w:rPr>
      <w:rFonts w:eastAsia="宋体" w:cs="Times New Roman"/>
      <w:bCs/>
      <w:sz w:val="28"/>
      <w:szCs w:val="24"/>
    </w:rPr>
  </w:style>
  <w:style w:type="paragraph" w:styleId="7">
    <w:name w:val="heading 7"/>
    <w:basedOn w:val="af4"/>
    <w:next w:val="af4"/>
    <w:link w:val="7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6"/>
    </w:pPr>
    <w:rPr>
      <w:rFonts w:eastAsia="宋体" w:cs="Times New Roman"/>
      <w:b/>
      <w:bCs/>
      <w:sz w:val="24"/>
      <w:szCs w:val="24"/>
    </w:rPr>
  </w:style>
  <w:style w:type="paragraph" w:styleId="8">
    <w:name w:val="heading 8"/>
    <w:basedOn w:val="af4"/>
    <w:next w:val="af4"/>
    <w:link w:val="8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4"/>
    <w:next w:val="af4"/>
    <w:link w:val="9Char"/>
    <w:semiHidden/>
    <w:unhideWhenUsed/>
    <w:qFormat/>
    <w:rsid w:val="00E82917"/>
    <w:pPr>
      <w:keepNext/>
      <w:keepLines/>
      <w:tabs>
        <w:tab w:val="num" w:pos="561"/>
      </w:tabs>
      <w:spacing w:before="240" w:after="64" w:line="319" w:lineRule="auto"/>
      <w:ind w:left="561" w:firstLineChars="200" w:firstLine="200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character" w:customStyle="1" w:styleId="1Char">
    <w:name w:val="标题 1 Char"/>
    <w:basedOn w:val="af6"/>
    <w:link w:val="1"/>
    <w:rsid w:val="00065DFB"/>
    <w:rPr>
      <w:b/>
      <w:bCs/>
      <w:kern w:val="44"/>
      <w:sz w:val="44"/>
      <w:szCs w:val="44"/>
    </w:rPr>
  </w:style>
  <w:style w:type="paragraph" w:customStyle="1" w:styleId="a2">
    <w:name w:val="正文一级条标题"/>
    <w:basedOn w:val="af4"/>
    <w:next w:val="af9"/>
    <w:qFormat/>
    <w:rsid w:val="004E1DC0"/>
    <w:pPr>
      <w:keepNext/>
      <w:keepLines/>
      <w:numPr>
        <w:ilvl w:val="1"/>
        <w:numId w:val="1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f9">
    <w:name w:val="普通段落"/>
    <w:basedOn w:val="af4"/>
    <w:link w:val="Char"/>
    <w:qFormat/>
    <w:rsid w:val="004E1DC0"/>
    <w:pPr>
      <w:spacing w:line="460" w:lineRule="exact"/>
      <w:ind w:firstLineChars="200" w:firstLine="200"/>
    </w:pPr>
    <w:rPr>
      <w:sz w:val="28"/>
    </w:rPr>
  </w:style>
  <w:style w:type="paragraph" w:customStyle="1" w:styleId="a1">
    <w:name w:val="正文章标题"/>
    <w:basedOn w:val="af4"/>
    <w:next w:val="a2"/>
    <w:link w:val="CharChar"/>
    <w:qFormat/>
    <w:rsid w:val="00E47AB6"/>
    <w:pPr>
      <w:keepNext/>
      <w:keepLines/>
      <w:widowControl/>
      <w:numPr>
        <w:numId w:val="1"/>
      </w:numPr>
      <w:spacing w:beforeLines="50" w:before="50" w:afterLines="50" w:after="50" w:line="460" w:lineRule="exact"/>
      <w:outlineLvl w:val="0"/>
    </w:pPr>
    <w:rPr>
      <w:rFonts w:eastAsia="黑体"/>
      <w:b/>
      <w:sz w:val="28"/>
    </w:rPr>
  </w:style>
  <w:style w:type="paragraph" w:customStyle="1" w:styleId="a3">
    <w:name w:val="正文二级条标题"/>
    <w:basedOn w:val="af4"/>
    <w:next w:val="af9"/>
    <w:qFormat/>
    <w:rsid w:val="009729A8"/>
    <w:pPr>
      <w:keepNext/>
      <w:keepLines/>
      <w:numPr>
        <w:ilvl w:val="2"/>
        <w:numId w:val="1"/>
      </w:numPr>
      <w:spacing w:line="460" w:lineRule="exact"/>
      <w:outlineLvl w:val="2"/>
    </w:pPr>
    <w:rPr>
      <w:sz w:val="28"/>
    </w:rPr>
  </w:style>
  <w:style w:type="paragraph" w:customStyle="1" w:styleId="a4">
    <w:name w:val="正文三级条标题"/>
    <w:basedOn w:val="af4"/>
    <w:next w:val="af9"/>
    <w:autoRedefine/>
    <w:qFormat/>
    <w:rsid w:val="00A43A0B"/>
    <w:pPr>
      <w:keepNext/>
      <w:keepLines/>
      <w:numPr>
        <w:ilvl w:val="3"/>
        <w:numId w:val="1"/>
      </w:numPr>
      <w:spacing w:line="460" w:lineRule="exact"/>
      <w:outlineLvl w:val="3"/>
    </w:pPr>
    <w:rPr>
      <w:sz w:val="28"/>
    </w:rPr>
  </w:style>
  <w:style w:type="paragraph" w:customStyle="1" w:styleId="a5">
    <w:name w:val="正文四级条标题"/>
    <w:basedOn w:val="af4"/>
    <w:next w:val="af9"/>
    <w:qFormat/>
    <w:rsid w:val="00FC269E"/>
    <w:pPr>
      <w:keepNext/>
      <w:keepLines/>
      <w:numPr>
        <w:ilvl w:val="4"/>
        <w:numId w:val="1"/>
      </w:numPr>
      <w:spacing w:line="460" w:lineRule="exact"/>
      <w:outlineLvl w:val="4"/>
    </w:pPr>
    <w:rPr>
      <w:sz w:val="28"/>
    </w:rPr>
  </w:style>
  <w:style w:type="paragraph" w:customStyle="1" w:styleId="a6">
    <w:name w:val="正文五级条标题"/>
    <w:basedOn w:val="af4"/>
    <w:next w:val="af9"/>
    <w:qFormat/>
    <w:rsid w:val="00FC269E"/>
    <w:pPr>
      <w:keepNext/>
      <w:keepLines/>
      <w:numPr>
        <w:ilvl w:val="5"/>
        <w:numId w:val="1"/>
      </w:numPr>
      <w:spacing w:line="460" w:lineRule="exact"/>
      <w:outlineLvl w:val="5"/>
    </w:pPr>
    <w:rPr>
      <w:sz w:val="28"/>
    </w:rPr>
  </w:style>
  <w:style w:type="paragraph" w:styleId="afa">
    <w:name w:val="List Paragraph"/>
    <w:basedOn w:val="af4"/>
    <w:uiPriority w:val="34"/>
    <w:qFormat/>
    <w:rsid w:val="00BA2C45"/>
    <w:pPr>
      <w:ind w:firstLineChars="200" w:firstLine="420"/>
    </w:pPr>
  </w:style>
  <w:style w:type="paragraph" w:customStyle="1" w:styleId="a7">
    <w:name w:val="字母列项"/>
    <w:basedOn w:val="af4"/>
    <w:qFormat/>
    <w:rsid w:val="00F2710F"/>
    <w:pPr>
      <w:numPr>
        <w:numId w:val="178"/>
      </w:numPr>
      <w:spacing w:line="460" w:lineRule="exact"/>
    </w:pPr>
    <w:rPr>
      <w:sz w:val="28"/>
    </w:rPr>
  </w:style>
  <w:style w:type="paragraph" w:customStyle="1" w:styleId="a8">
    <w:name w:val="数字列项"/>
    <w:basedOn w:val="af4"/>
    <w:qFormat/>
    <w:rsid w:val="00F2710F"/>
    <w:pPr>
      <w:numPr>
        <w:ilvl w:val="1"/>
        <w:numId w:val="178"/>
      </w:numPr>
      <w:spacing w:line="460" w:lineRule="exact"/>
    </w:pPr>
    <w:rPr>
      <w:sz w:val="28"/>
    </w:rPr>
  </w:style>
  <w:style w:type="paragraph" w:customStyle="1" w:styleId="a9">
    <w:name w:val="数字列项括号"/>
    <w:basedOn w:val="af4"/>
    <w:qFormat/>
    <w:rsid w:val="002C01EA"/>
    <w:pPr>
      <w:numPr>
        <w:ilvl w:val="2"/>
        <w:numId w:val="178"/>
      </w:numPr>
      <w:spacing w:line="460" w:lineRule="exact"/>
    </w:pPr>
    <w:rPr>
      <w:sz w:val="28"/>
    </w:rPr>
  </w:style>
  <w:style w:type="paragraph" w:customStyle="1" w:styleId="aa">
    <w:name w:val="参考文献编号"/>
    <w:basedOn w:val="af4"/>
    <w:qFormat/>
    <w:rsid w:val="00F2710F"/>
    <w:pPr>
      <w:numPr>
        <w:ilvl w:val="3"/>
        <w:numId w:val="178"/>
      </w:numPr>
      <w:spacing w:line="460" w:lineRule="exact"/>
    </w:pPr>
    <w:rPr>
      <w:sz w:val="28"/>
    </w:rPr>
  </w:style>
  <w:style w:type="paragraph" w:customStyle="1" w:styleId="a">
    <w:name w:val="正文图标题"/>
    <w:basedOn w:val="af4"/>
    <w:next w:val="af9"/>
    <w:link w:val="CharChar0"/>
    <w:qFormat/>
    <w:rsid w:val="00FB072C"/>
    <w:pPr>
      <w:keepLines/>
      <w:numPr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0">
    <w:name w:val="正文表标题"/>
    <w:basedOn w:val="af4"/>
    <w:next w:val="af9"/>
    <w:qFormat/>
    <w:rsid w:val="00E47AB6"/>
    <w:pPr>
      <w:keepNext/>
      <w:keepLines/>
      <w:numPr>
        <w:ilvl w:val="1"/>
        <w:numId w:val="2"/>
      </w:numPr>
      <w:spacing w:line="460" w:lineRule="exact"/>
      <w:jc w:val="center"/>
    </w:pPr>
    <w:rPr>
      <w:rFonts w:eastAsia="黑体"/>
      <w:sz w:val="28"/>
    </w:rPr>
  </w:style>
  <w:style w:type="paragraph" w:customStyle="1" w:styleId="ab">
    <w:name w:val="附录标题"/>
    <w:basedOn w:val="af4"/>
    <w:next w:val="af9"/>
    <w:link w:val="Char0"/>
    <w:qFormat/>
    <w:rsid w:val="00771041"/>
    <w:pPr>
      <w:keepNext/>
      <w:keepLines/>
      <w:widowControl/>
      <w:numPr>
        <w:numId w:val="3"/>
      </w:numPr>
      <w:spacing w:beforeLines="50" w:before="50" w:afterLines="50" w:after="50" w:line="460" w:lineRule="exact"/>
      <w:jc w:val="center"/>
      <w:outlineLvl w:val="0"/>
    </w:pPr>
    <w:rPr>
      <w:rFonts w:eastAsia="黑体"/>
      <w:b/>
      <w:sz w:val="28"/>
    </w:rPr>
  </w:style>
  <w:style w:type="paragraph" w:customStyle="1" w:styleId="ac">
    <w:name w:val="附录章标题"/>
    <w:basedOn w:val="af4"/>
    <w:next w:val="af9"/>
    <w:qFormat/>
    <w:rsid w:val="004A743D"/>
    <w:pPr>
      <w:keepNext/>
      <w:keepLines/>
      <w:widowControl/>
      <w:numPr>
        <w:ilvl w:val="1"/>
        <w:numId w:val="3"/>
      </w:numPr>
      <w:spacing w:beforeLines="50" w:before="50" w:afterLines="50" w:after="50" w:line="460" w:lineRule="exact"/>
      <w:outlineLvl w:val="1"/>
    </w:pPr>
    <w:rPr>
      <w:rFonts w:eastAsia="黑体"/>
      <w:b/>
      <w:sz w:val="28"/>
    </w:rPr>
  </w:style>
  <w:style w:type="paragraph" w:customStyle="1" w:styleId="ad">
    <w:name w:val="附录一级条标题"/>
    <w:basedOn w:val="af4"/>
    <w:next w:val="af9"/>
    <w:qFormat/>
    <w:rsid w:val="004A743D"/>
    <w:pPr>
      <w:keepNext/>
      <w:keepLines/>
      <w:numPr>
        <w:ilvl w:val="2"/>
        <w:numId w:val="3"/>
      </w:numPr>
      <w:spacing w:beforeLines="50" w:before="50" w:afterLines="50" w:after="50" w:line="460" w:lineRule="exact"/>
      <w:outlineLvl w:val="2"/>
    </w:pPr>
    <w:rPr>
      <w:rFonts w:eastAsia="黑体"/>
      <w:b/>
      <w:sz w:val="28"/>
    </w:rPr>
  </w:style>
  <w:style w:type="paragraph" w:customStyle="1" w:styleId="ae">
    <w:name w:val="附录二级条标题"/>
    <w:basedOn w:val="af4"/>
    <w:next w:val="af9"/>
    <w:qFormat/>
    <w:rsid w:val="004A743D"/>
    <w:pPr>
      <w:keepNext/>
      <w:keepLines/>
      <w:numPr>
        <w:ilvl w:val="3"/>
        <w:numId w:val="3"/>
      </w:numPr>
      <w:spacing w:line="460" w:lineRule="exact"/>
      <w:outlineLvl w:val="3"/>
    </w:pPr>
    <w:rPr>
      <w:sz w:val="28"/>
    </w:rPr>
  </w:style>
  <w:style w:type="paragraph" w:customStyle="1" w:styleId="af">
    <w:name w:val="附录三级条标题"/>
    <w:basedOn w:val="af4"/>
    <w:next w:val="af9"/>
    <w:qFormat/>
    <w:rsid w:val="00774B23"/>
    <w:pPr>
      <w:keepNext/>
      <w:keepLines/>
      <w:numPr>
        <w:ilvl w:val="4"/>
        <w:numId w:val="3"/>
      </w:numPr>
      <w:spacing w:line="460" w:lineRule="exact"/>
      <w:outlineLvl w:val="4"/>
    </w:pPr>
    <w:rPr>
      <w:sz w:val="28"/>
    </w:rPr>
  </w:style>
  <w:style w:type="paragraph" w:customStyle="1" w:styleId="af0">
    <w:name w:val="附录四级条标题"/>
    <w:basedOn w:val="af4"/>
    <w:next w:val="af9"/>
    <w:qFormat/>
    <w:rsid w:val="00774B23"/>
    <w:pPr>
      <w:keepNext/>
      <w:keepLines/>
      <w:numPr>
        <w:ilvl w:val="5"/>
        <w:numId w:val="3"/>
      </w:numPr>
      <w:spacing w:line="460" w:lineRule="exact"/>
      <w:outlineLvl w:val="5"/>
    </w:pPr>
    <w:rPr>
      <w:sz w:val="28"/>
    </w:rPr>
  </w:style>
  <w:style w:type="paragraph" w:customStyle="1" w:styleId="af1">
    <w:name w:val="附录五级条标题"/>
    <w:basedOn w:val="af4"/>
    <w:next w:val="af9"/>
    <w:qFormat/>
    <w:rsid w:val="005A6898"/>
    <w:pPr>
      <w:keepNext/>
      <w:keepLines/>
      <w:numPr>
        <w:ilvl w:val="6"/>
        <w:numId w:val="3"/>
      </w:numPr>
      <w:spacing w:line="460" w:lineRule="exact"/>
      <w:outlineLvl w:val="6"/>
    </w:pPr>
    <w:rPr>
      <w:sz w:val="28"/>
    </w:rPr>
  </w:style>
  <w:style w:type="paragraph" w:customStyle="1" w:styleId="af2">
    <w:name w:val="附录图标题"/>
    <w:basedOn w:val="af4"/>
    <w:next w:val="af9"/>
    <w:qFormat/>
    <w:rsid w:val="00E20FA8"/>
    <w:pPr>
      <w:keepLines/>
      <w:numPr>
        <w:ilvl w:val="7"/>
        <w:numId w:val="3"/>
      </w:numPr>
      <w:spacing w:line="460" w:lineRule="exact"/>
      <w:ind w:left="0"/>
      <w:jc w:val="center"/>
    </w:pPr>
    <w:rPr>
      <w:rFonts w:eastAsia="黑体"/>
      <w:sz w:val="28"/>
    </w:rPr>
  </w:style>
  <w:style w:type="paragraph" w:customStyle="1" w:styleId="af3">
    <w:name w:val="附录表标题"/>
    <w:basedOn w:val="af4"/>
    <w:next w:val="af9"/>
    <w:qFormat/>
    <w:rsid w:val="007F7CFB"/>
    <w:pPr>
      <w:keepNext/>
      <w:keepLines/>
      <w:numPr>
        <w:ilvl w:val="8"/>
        <w:numId w:val="3"/>
      </w:numPr>
      <w:spacing w:line="460" w:lineRule="exact"/>
      <w:jc w:val="center"/>
    </w:pPr>
    <w:rPr>
      <w:rFonts w:eastAsia="黑体"/>
      <w:sz w:val="28"/>
    </w:rPr>
  </w:style>
  <w:style w:type="character" w:customStyle="1" w:styleId="4Char">
    <w:name w:val="标题 4 Char"/>
    <w:basedOn w:val="af6"/>
    <w:link w:val="4"/>
    <w:semiHidden/>
    <w:rsid w:val="00A038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f6"/>
    <w:link w:val="5"/>
    <w:semiHidden/>
    <w:rsid w:val="00A0386B"/>
    <w:rPr>
      <w:rFonts w:ascii="Times New Roman" w:hAnsi="Times New Roman"/>
      <w:b/>
      <w:bCs/>
      <w:sz w:val="28"/>
      <w:szCs w:val="28"/>
    </w:rPr>
  </w:style>
  <w:style w:type="paragraph" w:styleId="10">
    <w:name w:val="toc 1"/>
    <w:aliases w:val="自定义目录1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20">
    <w:name w:val="toc 2"/>
    <w:aliases w:val="自定义目录2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30">
    <w:name w:val="toc 3"/>
    <w:aliases w:val="自定义目录3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40">
    <w:name w:val="toc 4"/>
    <w:aliases w:val="自定义目录4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50">
    <w:name w:val="toc 5"/>
    <w:aliases w:val="自定义目录5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60">
    <w:name w:val="toc 6"/>
    <w:aliases w:val="自定义目录6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70">
    <w:name w:val="toc 7"/>
    <w:aliases w:val="自定义目录7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80">
    <w:name w:val="toc 8"/>
    <w:aliases w:val="自定义目录8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90">
    <w:name w:val="toc 9"/>
    <w:aliases w:val="自定义目录9"/>
    <w:basedOn w:val="af4"/>
    <w:next w:val="af4"/>
    <w:uiPriority w:val="39"/>
    <w:unhideWhenUsed/>
    <w:qFormat/>
    <w:rsid w:val="00A0386B"/>
    <w:pPr>
      <w:spacing w:line="460" w:lineRule="exact"/>
    </w:pPr>
    <w:rPr>
      <w:sz w:val="28"/>
    </w:rPr>
  </w:style>
  <w:style w:type="paragraph" w:styleId="afb">
    <w:name w:val="annotation text"/>
    <w:basedOn w:val="af4"/>
    <w:link w:val="Char1"/>
    <w:rsid w:val="00E82917"/>
    <w:pPr>
      <w:jc w:val="left"/>
    </w:pPr>
    <w:rPr>
      <w:rFonts w:eastAsia="宋体" w:cs="Times New Roman"/>
      <w:szCs w:val="24"/>
    </w:rPr>
  </w:style>
  <w:style w:type="character" w:customStyle="1" w:styleId="Char1">
    <w:name w:val="批注文字 Char"/>
    <w:basedOn w:val="af6"/>
    <w:link w:val="afb"/>
    <w:rsid w:val="00E82917"/>
    <w:rPr>
      <w:rFonts w:ascii="Times New Roman" w:eastAsia="宋体" w:hAnsi="Times New Roman" w:cs="Times New Roman"/>
      <w:szCs w:val="24"/>
    </w:rPr>
  </w:style>
  <w:style w:type="character" w:styleId="afc">
    <w:name w:val="annotation reference"/>
    <w:basedOn w:val="af6"/>
    <w:uiPriority w:val="99"/>
    <w:rsid w:val="00E82917"/>
    <w:rPr>
      <w:sz w:val="21"/>
      <w:szCs w:val="21"/>
    </w:rPr>
  </w:style>
  <w:style w:type="paragraph" w:styleId="afd">
    <w:name w:val="Balloon Text"/>
    <w:basedOn w:val="af4"/>
    <w:link w:val="Char2"/>
    <w:semiHidden/>
    <w:unhideWhenUsed/>
    <w:rsid w:val="00E82917"/>
    <w:rPr>
      <w:sz w:val="18"/>
      <w:szCs w:val="18"/>
    </w:rPr>
  </w:style>
  <w:style w:type="character" w:customStyle="1" w:styleId="Char2">
    <w:name w:val="批注框文本 Char"/>
    <w:basedOn w:val="af6"/>
    <w:link w:val="afd"/>
    <w:semiHidden/>
    <w:rsid w:val="00E82917"/>
    <w:rPr>
      <w:rFonts w:ascii="Times New Roman" w:hAnsi="Times New Roman"/>
      <w:sz w:val="18"/>
      <w:szCs w:val="18"/>
    </w:rPr>
  </w:style>
  <w:style w:type="paragraph" w:styleId="afe">
    <w:name w:val="header"/>
    <w:basedOn w:val="af4"/>
    <w:link w:val="Char3"/>
    <w:unhideWhenUsed/>
    <w:rsid w:val="00E8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f6"/>
    <w:link w:val="afe"/>
    <w:rsid w:val="00E82917"/>
    <w:rPr>
      <w:rFonts w:ascii="Times New Roman" w:hAnsi="Times New Roman"/>
      <w:sz w:val="18"/>
      <w:szCs w:val="18"/>
    </w:rPr>
  </w:style>
  <w:style w:type="paragraph" w:styleId="aff">
    <w:name w:val="footer"/>
    <w:basedOn w:val="af4"/>
    <w:link w:val="Char4"/>
    <w:uiPriority w:val="99"/>
    <w:unhideWhenUsed/>
    <w:rsid w:val="00E8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f6"/>
    <w:link w:val="aff"/>
    <w:uiPriority w:val="99"/>
    <w:rsid w:val="00E82917"/>
    <w:rPr>
      <w:rFonts w:ascii="Times New Roman" w:hAnsi="Times New Roman"/>
      <w:sz w:val="18"/>
      <w:szCs w:val="18"/>
    </w:rPr>
  </w:style>
  <w:style w:type="character" w:customStyle="1" w:styleId="Char">
    <w:name w:val="普通段落 Char"/>
    <w:basedOn w:val="af6"/>
    <w:link w:val="af9"/>
    <w:rsid w:val="00E82917"/>
    <w:rPr>
      <w:rFonts w:ascii="Times New Roman" w:hAnsi="Times New Roman"/>
      <w:sz w:val="28"/>
    </w:rPr>
  </w:style>
  <w:style w:type="paragraph" w:styleId="aff0">
    <w:name w:val="footnote text"/>
    <w:basedOn w:val="af4"/>
    <w:link w:val="Char5"/>
    <w:semiHidden/>
    <w:rsid w:val="00E82917"/>
    <w:pPr>
      <w:snapToGrid w:val="0"/>
      <w:spacing w:line="460" w:lineRule="exact"/>
      <w:jc w:val="left"/>
    </w:pPr>
    <w:rPr>
      <w:rFonts w:eastAsia="宋体" w:cs="Times New Roman"/>
      <w:sz w:val="18"/>
      <w:szCs w:val="18"/>
    </w:rPr>
  </w:style>
  <w:style w:type="character" w:customStyle="1" w:styleId="Char5">
    <w:name w:val="脚注文本 Char"/>
    <w:basedOn w:val="af6"/>
    <w:link w:val="aff0"/>
    <w:semiHidden/>
    <w:rsid w:val="00E82917"/>
    <w:rPr>
      <w:rFonts w:ascii="Times New Roman" w:eastAsia="宋体" w:hAnsi="Times New Roman" w:cs="Times New Roman"/>
      <w:sz w:val="18"/>
      <w:szCs w:val="18"/>
    </w:rPr>
  </w:style>
  <w:style w:type="character" w:styleId="aff1">
    <w:name w:val="footnote reference"/>
    <w:semiHidden/>
    <w:rsid w:val="00E82917"/>
    <w:rPr>
      <w:vertAlign w:val="superscript"/>
    </w:rPr>
  </w:style>
  <w:style w:type="character" w:styleId="aff2">
    <w:name w:val="Hyperlink"/>
    <w:basedOn w:val="af6"/>
    <w:uiPriority w:val="99"/>
    <w:unhideWhenUsed/>
    <w:rsid w:val="00E82917"/>
    <w:rPr>
      <w:color w:val="0563C1" w:themeColor="hyperlink"/>
      <w:u w:val="single"/>
    </w:rPr>
  </w:style>
  <w:style w:type="character" w:customStyle="1" w:styleId="Char0">
    <w:name w:val="附录标题 Char"/>
    <w:basedOn w:val="af6"/>
    <w:link w:val="ab"/>
    <w:rsid w:val="00E82917"/>
    <w:rPr>
      <w:rFonts w:ascii="Times New Roman" w:eastAsia="黑体" w:hAnsi="Times New Roman"/>
      <w:b/>
      <w:sz w:val="28"/>
    </w:rPr>
  </w:style>
  <w:style w:type="character" w:customStyle="1" w:styleId="2Char">
    <w:name w:val="标题 2 Char"/>
    <w:basedOn w:val="af6"/>
    <w:link w:val="2"/>
    <w:semiHidden/>
    <w:rsid w:val="00E82917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3Char">
    <w:name w:val="标题 3 Char"/>
    <w:basedOn w:val="af6"/>
    <w:link w:val="3"/>
    <w:uiPriority w:val="9"/>
    <w:semiHidden/>
    <w:rsid w:val="00E82917"/>
    <w:rPr>
      <w:rFonts w:ascii="黑体" w:eastAsia="宋体" w:hAnsi="黑体" w:cs="宋体"/>
      <w:bCs/>
      <w:sz w:val="28"/>
      <w:szCs w:val="32"/>
    </w:rPr>
  </w:style>
  <w:style w:type="character" w:customStyle="1" w:styleId="6Char">
    <w:name w:val="标题 6 Char"/>
    <w:basedOn w:val="af6"/>
    <w:link w:val="6"/>
    <w:semiHidden/>
    <w:rsid w:val="00E82917"/>
    <w:rPr>
      <w:rFonts w:ascii="Times New Roman" w:eastAsia="宋体" w:hAnsi="Times New Roman" w:cs="Times New Roman"/>
      <w:bCs/>
      <w:sz w:val="28"/>
      <w:szCs w:val="24"/>
    </w:rPr>
  </w:style>
  <w:style w:type="character" w:customStyle="1" w:styleId="7Char">
    <w:name w:val="标题 7 Char"/>
    <w:basedOn w:val="af6"/>
    <w:link w:val="7"/>
    <w:semiHidden/>
    <w:rsid w:val="00E8291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6"/>
    <w:link w:val="8"/>
    <w:semiHidden/>
    <w:rsid w:val="00E82917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6"/>
    <w:link w:val="9"/>
    <w:semiHidden/>
    <w:rsid w:val="00E82917"/>
    <w:rPr>
      <w:rFonts w:ascii="Arial" w:eastAsia="黑体" w:hAnsi="Arial" w:cs="Times New Roman"/>
      <w:sz w:val="28"/>
      <w:szCs w:val="21"/>
    </w:rPr>
  </w:style>
  <w:style w:type="paragraph" w:styleId="af5">
    <w:name w:val="Body Text"/>
    <w:basedOn w:val="af4"/>
    <w:link w:val="Char6"/>
    <w:semiHidden/>
    <w:unhideWhenUsed/>
    <w:rsid w:val="00E82917"/>
    <w:pPr>
      <w:spacing w:after="120" w:line="460" w:lineRule="exact"/>
      <w:ind w:firstLineChars="200" w:firstLine="200"/>
    </w:pPr>
    <w:rPr>
      <w:rFonts w:eastAsia="宋体" w:cs="Times New Roman"/>
      <w:szCs w:val="24"/>
    </w:rPr>
  </w:style>
  <w:style w:type="character" w:customStyle="1" w:styleId="Char6">
    <w:name w:val="正文文本 Char"/>
    <w:basedOn w:val="af6"/>
    <w:link w:val="af5"/>
    <w:semiHidden/>
    <w:rsid w:val="00E82917"/>
    <w:rPr>
      <w:rFonts w:ascii="Times New Roman" w:eastAsia="宋体" w:hAnsi="Times New Roman" w:cs="Times New Roman"/>
      <w:szCs w:val="24"/>
    </w:rPr>
  </w:style>
  <w:style w:type="character" w:customStyle="1" w:styleId="CharChar">
    <w:name w:val="正文章标题 Char Char"/>
    <w:link w:val="a1"/>
    <w:locked/>
    <w:rsid w:val="00E82917"/>
    <w:rPr>
      <w:rFonts w:ascii="Times New Roman" w:eastAsia="黑体" w:hAnsi="Times New Roman"/>
      <w:b/>
      <w:sz w:val="28"/>
    </w:rPr>
  </w:style>
  <w:style w:type="character" w:customStyle="1" w:styleId="CharChar0">
    <w:name w:val="正文图标题 Char Char"/>
    <w:link w:val="a"/>
    <w:locked/>
    <w:rsid w:val="00E82917"/>
    <w:rPr>
      <w:rFonts w:ascii="Times New Roman" w:eastAsia="黑体" w:hAnsi="Times New Roman"/>
      <w:sz w:val="28"/>
    </w:rPr>
  </w:style>
  <w:style w:type="paragraph" w:styleId="aff3">
    <w:name w:val="caption"/>
    <w:basedOn w:val="af4"/>
    <w:next w:val="af5"/>
    <w:unhideWhenUsed/>
    <w:qFormat/>
    <w:rsid w:val="00E82917"/>
    <w:pPr>
      <w:spacing w:beforeLines="50" w:line="460" w:lineRule="exact"/>
      <w:ind w:firstLineChars="200" w:firstLine="493"/>
    </w:pPr>
    <w:rPr>
      <w:rFonts w:ascii="Arial" w:eastAsia="黑体" w:hAnsi="Arial" w:cs="Arial"/>
      <w:color w:val="000000"/>
      <w:sz w:val="20"/>
      <w:szCs w:val="20"/>
    </w:rPr>
  </w:style>
  <w:style w:type="paragraph" w:styleId="aff4">
    <w:name w:val="List Bullet"/>
    <w:basedOn w:val="af4"/>
    <w:semiHidden/>
    <w:unhideWhenUsed/>
    <w:qFormat/>
    <w:rsid w:val="00E82917"/>
    <w:pPr>
      <w:tabs>
        <w:tab w:val="left" w:pos="360"/>
      </w:tabs>
      <w:ind w:left="360" w:hangingChars="200" w:hanging="360"/>
      <w:contextualSpacing/>
    </w:pPr>
    <w:rPr>
      <w:rFonts w:eastAsia="宋体" w:cs="Times New Roman"/>
      <w:szCs w:val="24"/>
    </w:rPr>
  </w:style>
  <w:style w:type="paragraph" w:styleId="41">
    <w:name w:val="List Bullet 4"/>
    <w:basedOn w:val="af4"/>
    <w:semiHidden/>
    <w:unhideWhenUsed/>
    <w:rsid w:val="00E82917"/>
    <w:pPr>
      <w:tabs>
        <w:tab w:val="num" w:pos="15876"/>
      </w:tabs>
      <w:spacing w:line="460" w:lineRule="exact"/>
      <w:ind w:left="1120" w:firstLineChars="200" w:firstLine="200"/>
    </w:pPr>
    <w:rPr>
      <w:rFonts w:eastAsia="宋体" w:cs="Times New Roman"/>
      <w:sz w:val="28"/>
      <w:szCs w:val="24"/>
    </w:rPr>
  </w:style>
  <w:style w:type="paragraph" w:styleId="aff5">
    <w:name w:val="Title"/>
    <w:basedOn w:val="af4"/>
    <w:next w:val="af4"/>
    <w:link w:val="Char7"/>
    <w:qFormat/>
    <w:rsid w:val="00E82917"/>
    <w:pPr>
      <w:spacing w:before="240" w:after="240" w:line="460" w:lineRule="exact"/>
      <w:ind w:firstLineChars="200" w:firstLine="200"/>
      <w:jc w:val="center"/>
      <w:outlineLvl w:val="0"/>
    </w:pPr>
    <w:rPr>
      <w:rFonts w:eastAsia="宋体" w:cs="Times New Roman"/>
      <w:b/>
      <w:bCs/>
      <w:sz w:val="36"/>
      <w:szCs w:val="32"/>
    </w:rPr>
  </w:style>
  <w:style w:type="character" w:customStyle="1" w:styleId="Char7">
    <w:name w:val="标题 Char"/>
    <w:basedOn w:val="af6"/>
    <w:link w:val="aff5"/>
    <w:rsid w:val="00E82917"/>
    <w:rPr>
      <w:rFonts w:ascii="Times New Roman" w:eastAsia="宋体" w:hAnsi="Times New Roman" w:cs="Times New Roman"/>
      <w:b/>
      <w:bCs/>
      <w:sz w:val="36"/>
      <w:szCs w:val="32"/>
    </w:rPr>
  </w:style>
  <w:style w:type="paragraph" w:styleId="aff6">
    <w:name w:val="Subtitle"/>
    <w:basedOn w:val="af4"/>
    <w:next w:val="af4"/>
    <w:link w:val="Char8"/>
    <w:qFormat/>
    <w:rsid w:val="00E82917"/>
    <w:pPr>
      <w:spacing w:before="240" w:after="60" w:line="312" w:lineRule="auto"/>
      <w:ind w:firstLineChars="200" w:firstLine="200"/>
      <w:jc w:val="center"/>
      <w:outlineLvl w:val="1"/>
    </w:pPr>
    <w:rPr>
      <w:rFonts w:eastAsia="黑体" w:cs="Times New Roman"/>
      <w:bCs/>
      <w:kern w:val="28"/>
      <w:sz w:val="28"/>
      <w:szCs w:val="32"/>
    </w:rPr>
  </w:style>
  <w:style w:type="character" w:customStyle="1" w:styleId="Char8">
    <w:name w:val="副标题 Char"/>
    <w:basedOn w:val="af6"/>
    <w:link w:val="aff6"/>
    <w:rsid w:val="00E82917"/>
    <w:rPr>
      <w:rFonts w:ascii="Times New Roman" w:eastAsia="黑体" w:hAnsi="Times New Roman" w:cs="Times New Roman"/>
      <w:bCs/>
      <w:kern w:val="28"/>
      <w:sz w:val="28"/>
      <w:szCs w:val="32"/>
    </w:rPr>
  </w:style>
  <w:style w:type="paragraph" w:styleId="aff7">
    <w:name w:val="Note Heading"/>
    <w:basedOn w:val="af4"/>
    <w:next w:val="af4"/>
    <w:link w:val="Char9"/>
    <w:semiHidden/>
    <w:unhideWhenUsed/>
    <w:rsid w:val="00E82917"/>
    <w:pPr>
      <w:spacing w:line="460" w:lineRule="exact"/>
      <w:ind w:firstLineChars="200" w:firstLine="200"/>
      <w:jc w:val="center"/>
    </w:pPr>
    <w:rPr>
      <w:rFonts w:eastAsia="宋体" w:cs="Times New Roman"/>
      <w:sz w:val="28"/>
      <w:szCs w:val="24"/>
    </w:rPr>
  </w:style>
  <w:style w:type="character" w:customStyle="1" w:styleId="Char9">
    <w:name w:val="注释标题 Char"/>
    <w:basedOn w:val="af6"/>
    <w:link w:val="aff7"/>
    <w:semiHidden/>
    <w:rsid w:val="00E82917"/>
    <w:rPr>
      <w:rFonts w:ascii="Times New Roman" w:eastAsia="宋体" w:hAnsi="Times New Roman" w:cs="Times New Roman"/>
      <w:sz w:val="28"/>
      <w:szCs w:val="24"/>
    </w:rPr>
  </w:style>
  <w:style w:type="paragraph" w:styleId="aff8">
    <w:name w:val="No Spacing"/>
    <w:uiPriority w:val="1"/>
    <w:qFormat/>
    <w:rsid w:val="00E82917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aff9">
    <w:name w:val="Quote"/>
    <w:basedOn w:val="af4"/>
    <w:next w:val="af4"/>
    <w:link w:val="Chara"/>
    <w:uiPriority w:val="29"/>
    <w:qFormat/>
    <w:rsid w:val="00E82917"/>
    <w:pPr>
      <w:spacing w:line="460" w:lineRule="exact"/>
      <w:ind w:firstLineChars="200" w:firstLine="200"/>
    </w:pPr>
    <w:rPr>
      <w:rFonts w:eastAsia="宋体" w:cs="Times New Roman"/>
      <w:i/>
      <w:iCs/>
      <w:color w:val="000000"/>
      <w:sz w:val="28"/>
      <w:szCs w:val="24"/>
    </w:rPr>
  </w:style>
  <w:style w:type="character" w:customStyle="1" w:styleId="Chara">
    <w:name w:val="引用 Char"/>
    <w:basedOn w:val="af6"/>
    <w:link w:val="aff9"/>
    <w:uiPriority w:val="29"/>
    <w:rsid w:val="00E82917"/>
    <w:rPr>
      <w:rFonts w:ascii="Times New Roman" w:eastAsia="宋体" w:hAnsi="Times New Roman" w:cs="Times New Roman"/>
      <w:i/>
      <w:iCs/>
      <w:color w:val="000000"/>
      <w:sz w:val="28"/>
      <w:szCs w:val="24"/>
    </w:rPr>
  </w:style>
  <w:style w:type="paragraph" w:customStyle="1" w:styleId="11">
    <w:name w:val="列出段落1"/>
    <w:basedOn w:val="af4"/>
    <w:rsid w:val="00E82917"/>
    <w:pPr>
      <w:spacing w:line="460" w:lineRule="exact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Style120">
    <w:name w:val="_Style 12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paragraph" w:customStyle="1" w:styleId="affa">
    <w:name w:val="四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5"/>
    </w:pPr>
    <w:rPr>
      <w:rFonts w:eastAsia="宋体" w:cs="Times New Roman"/>
      <w:kern w:val="0"/>
      <w:sz w:val="28"/>
      <w:szCs w:val="20"/>
    </w:rPr>
  </w:style>
  <w:style w:type="paragraph" w:customStyle="1" w:styleId="FIF-zhengwen">
    <w:name w:val="FIF-zhengwen"/>
    <w:basedOn w:val="af4"/>
    <w:qFormat/>
    <w:rsid w:val="00E82917"/>
    <w:pPr>
      <w:spacing w:line="480" w:lineRule="exact"/>
      <w:ind w:firstLineChars="200" w:firstLine="200"/>
    </w:pPr>
    <w:rPr>
      <w:rFonts w:eastAsia="宋体" w:cs="Times New Roman"/>
      <w:sz w:val="28"/>
      <w:szCs w:val="28"/>
    </w:rPr>
  </w:style>
  <w:style w:type="paragraph" w:customStyle="1" w:styleId="CharCharCharCharCharChar2Char">
    <w:name w:val="Char Char Char Char Char Char2 Char"/>
    <w:basedOn w:val="af4"/>
    <w:rsid w:val="00E82917"/>
    <w:pPr>
      <w:spacing w:line="460" w:lineRule="exact"/>
      <w:ind w:firstLineChars="200" w:firstLine="643"/>
    </w:pPr>
    <w:rPr>
      <w:rFonts w:ascii="宋体" w:eastAsia="宋体" w:hAnsi="宋体" w:cs="Times New Roman"/>
      <w:b/>
      <w:sz w:val="32"/>
      <w:szCs w:val="32"/>
    </w:rPr>
  </w:style>
  <w:style w:type="character" w:customStyle="1" w:styleId="CharChar1">
    <w:name w:val="正文段 Char Char"/>
    <w:link w:val="affb"/>
    <w:locked/>
    <w:rsid w:val="00E82917"/>
    <w:rPr>
      <w:rFonts w:ascii="宋体" w:eastAsia="宋体" w:hAnsi="宋体"/>
      <w:sz w:val="28"/>
      <w:szCs w:val="24"/>
    </w:rPr>
  </w:style>
  <w:style w:type="paragraph" w:customStyle="1" w:styleId="affb">
    <w:name w:val="正文段"/>
    <w:basedOn w:val="af4"/>
    <w:link w:val="CharChar1"/>
    <w:rsid w:val="00E82917"/>
    <w:pPr>
      <w:spacing w:line="460" w:lineRule="exact"/>
      <w:ind w:firstLineChars="200" w:firstLine="200"/>
    </w:pPr>
    <w:rPr>
      <w:rFonts w:ascii="宋体" w:eastAsia="宋体" w:hAnsi="宋体"/>
      <w:sz w:val="28"/>
      <w:szCs w:val="24"/>
    </w:rPr>
  </w:style>
  <w:style w:type="character" w:customStyle="1" w:styleId="Charb">
    <w:name w:val="批注主题 Char"/>
    <w:link w:val="12"/>
    <w:locked/>
    <w:rsid w:val="00E82917"/>
    <w:rPr>
      <w:b/>
      <w:bCs/>
      <w:szCs w:val="24"/>
    </w:rPr>
  </w:style>
  <w:style w:type="paragraph" w:customStyle="1" w:styleId="12">
    <w:name w:val="批注主题1"/>
    <w:basedOn w:val="afb"/>
    <w:next w:val="afb"/>
    <w:link w:val="Charb"/>
    <w:rsid w:val="00E82917"/>
    <w:pPr>
      <w:spacing w:line="460" w:lineRule="exact"/>
      <w:ind w:firstLineChars="200" w:firstLine="200"/>
    </w:pPr>
    <w:rPr>
      <w:rFonts w:asciiTheme="minorHAnsi" w:eastAsiaTheme="minorEastAsia" w:hAnsiTheme="minorHAnsi" w:cstheme="minorBidi"/>
      <w:b/>
      <w:bCs/>
    </w:rPr>
  </w:style>
  <w:style w:type="paragraph" w:customStyle="1" w:styleId="Charc">
    <w:name w:val="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fc">
    <w:name w:val="五级条标题"/>
    <w:basedOn w:val="af4"/>
    <w:next w:val="af4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6"/>
    </w:pPr>
    <w:rPr>
      <w:rFonts w:eastAsia="宋体" w:cs="Times New Roman"/>
      <w:kern w:val="0"/>
      <w:sz w:val="28"/>
      <w:szCs w:val="20"/>
    </w:rPr>
  </w:style>
  <w:style w:type="paragraph" w:customStyle="1" w:styleId="affd">
    <w:name w:val="文章标题"/>
    <w:basedOn w:val="af4"/>
    <w:rsid w:val="00E82917"/>
    <w:pPr>
      <w:spacing w:line="360" w:lineRule="auto"/>
      <w:ind w:firstLineChars="200" w:firstLine="200"/>
      <w:jc w:val="center"/>
    </w:pPr>
    <w:rPr>
      <w:rFonts w:eastAsia="宋体" w:cs="Times New Roman"/>
      <w:b/>
      <w:sz w:val="36"/>
      <w:szCs w:val="36"/>
    </w:rPr>
  </w:style>
  <w:style w:type="paragraph" w:customStyle="1" w:styleId="13">
    <w:name w:val="样式 正文文件题名 + 段后: 1 行"/>
    <w:basedOn w:val="af4"/>
    <w:rsid w:val="00E82917"/>
    <w:pPr>
      <w:spacing w:line="460" w:lineRule="exact"/>
      <w:ind w:right="851" w:firstLineChars="200" w:firstLine="200"/>
      <w:jc w:val="center"/>
    </w:pPr>
    <w:rPr>
      <w:rFonts w:ascii="宋体" w:eastAsia="宋体" w:hAnsi="宋体" w:cs="宋体"/>
      <w:b/>
      <w:bCs/>
      <w:sz w:val="36"/>
      <w:szCs w:val="20"/>
    </w:rPr>
  </w:style>
  <w:style w:type="character" w:customStyle="1" w:styleId="CharChar2">
    <w:name w:val="图表内容 Char Char"/>
    <w:link w:val="affe"/>
    <w:locked/>
    <w:rsid w:val="00E82917"/>
    <w:rPr>
      <w:sz w:val="24"/>
      <w:szCs w:val="24"/>
    </w:rPr>
  </w:style>
  <w:style w:type="paragraph" w:customStyle="1" w:styleId="affe">
    <w:name w:val="图表内容"/>
    <w:link w:val="CharChar2"/>
    <w:rsid w:val="00E82917"/>
    <w:pPr>
      <w:widowControl w:val="0"/>
      <w:jc w:val="both"/>
    </w:pPr>
    <w:rPr>
      <w:sz w:val="24"/>
      <w:szCs w:val="24"/>
    </w:rPr>
  </w:style>
  <w:style w:type="paragraph" w:customStyle="1" w:styleId="FIF-5">
    <w:name w:val="FIF-5级标题"/>
    <w:basedOn w:val="af4"/>
    <w:rsid w:val="00E82917"/>
    <w:pPr>
      <w:autoSpaceDE w:val="0"/>
      <w:autoSpaceDN w:val="0"/>
      <w:spacing w:before="120" w:after="120" w:line="460" w:lineRule="exact"/>
      <w:ind w:firstLineChars="200" w:firstLine="200"/>
      <w:jc w:val="left"/>
    </w:pPr>
    <w:rPr>
      <w:rFonts w:eastAsia="宋体" w:cs="Times New Roman"/>
      <w:kern w:val="0"/>
      <w:sz w:val="24"/>
      <w:szCs w:val="28"/>
    </w:rPr>
  </w:style>
  <w:style w:type="character" w:customStyle="1" w:styleId="Chard">
    <w:name w:val="文档结构图 Char"/>
    <w:link w:val="14"/>
    <w:locked/>
    <w:rsid w:val="00E82917"/>
    <w:rPr>
      <w:rFonts w:ascii="宋体" w:eastAsia="宋体" w:hAnsi="宋体"/>
      <w:sz w:val="18"/>
      <w:szCs w:val="18"/>
    </w:rPr>
  </w:style>
  <w:style w:type="paragraph" w:customStyle="1" w:styleId="14">
    <w:name w:val="文档结构图1"/>
    <w:basedOn w:val="af4"/>
    <w:link w:val="Chard"/>
    <w:rsid w:val="00E82917"/>
    <w:pPr>
      <w:spacing w:line="460" w:lineRule="exact"/>
      <w:ind w:firstLineChars="200" w:firstLine="200"/>
    </w:pPr>
    <w:rPr>
      <w:rFonts w:ascii="宋体" w:eastAsia="宋体" w:hAnsi="宋体"/>
      <w:sz w:val="18"/>
      <w:szCs w:val="18"/>
    </w:rPr>
  </w:style>
  <w:style w:type="character" w:customStyle="1" w:styleId="FIF-3CharChar">
    <w:name w:val="FIF-3级标题 Char Char"/>
    <w:link w:val="FIF-3"/>
    <w:locked/>
    <w:rsid w:val="00E82917"/>
    <w:rPr>
      <w:b/>
      <w:bCs/>
      <w:sz w:val="28"/>
      <w:szCs w:val="32"/>
    </w:rPr>
  </w:style>
  <w:style w:type="paragraph" w:customStyle="1" w:styleId="FIF-3">
    <w:name w:val="FIF-3级标题"/>
    <w:basedOn w:val="af4"/>
    <w:link w:val="FIF-3CharChar"/>
    <w:rsid w:val="00E82917"/>
    <w:pPr>
      <w:keepNext/>
      <w:keepLines/>
      <w:tabs>
        <w:tab w:val="left" w:pos="629"/>
        <w:tab w:val="right" w:leader="dot" w:pos="9345"/>
      </w:tabs>
      <w:spacing w:line="460" w:lineRule="exact"/>
      <w:ind w:left="1418" w:firstLineChars="200" w:firstLine="200"/>
      <w:jc w:val="left"/>
      <w:outlineLvl w:val="2"/>
    </w:pPr>
    <w:rPr>
      <w:rFonts w:asciiTheme="minorHAnsi" w:hAnsiTheme="minorHAnsi"/>
      <w:b/>
      <w:bCs/>
      <w:sz w:val="28"/>
      <w:szCs w:val="32"/>
    </w:rPr>
  </w:style>
  <w:style w:type="paragraph" w:customStyle="1" w:styleId="afff">
    <w:name w:val="章标题"/>
    <w:next w:val="af4"/>
    <w:rsid w:val="00E82917"/>
    <w:pPr>
      <w:tabs>
        <w:tab w:val="num" w:pos="15876"/>
      </w:tabs>
      <w:spacing w:beforeLines="50" w:afterLines="50" w:line="460" w:lineRule="exact"/>
      <w:ind w:left="1120" w:hanging="560"/>
      <w:jc w:val="both"/>
      <w:outlineLvl w:val="1"/>
    </w:pPr>
    <w:rPr>
      <w:rFonts w:ascii="Times New Roman" w:eastAsia="黑体" w:hAnsi="Times New Roman" w:cs="Times New Roman"/>
      <w:b/>
      <w:kern w:val="0"/>
      <w:sz w:val="28"/>
      <w:szCs w:val="20"/>
    </w:rPr>
  </w:style>
  <w:style w:type="paragraph" w:customStyle="1" w:styleId="afff0">
    <w:name w:val="签署页脚"/>
    <w:basedOn w:val="af4"/>
    <w:next w:val="af4"/>
    <w:rsid w:val="00E82917"/>
    <w:pPr>
      <w:adjustRightInd w:val="0"/>
      <w:spacing w:line="360" w:lineRule="atLeast"/>
      <w:ind w:firstLineChars="200" w:firstLine="200"/>
      <w:jc w:val="center"/>
    </w:pPr>
    <w:rPr>
      <w:rFonts w:ascii="宋体" w:eastAsia="宋体" w:cs="Times New Roman"/>
      <w:sz w:val="28"/>
      <w:szCs w:val="20"/>
    </w:rPr>
  </w:style>
  <w:style w:type="character" w:customStyle="1" w:styleId="CharChar3">
    <w:name w:val="普通段落 Char Char"/>
    <w:locked/>
    <w:rsid w:val="00E82917"/>
    <w:rPr>
      <w:rFonts w:ascii="黑体" w:eastAsia="黑体" w:hAnsi="黑体" w:cs="黑体"/>
      <w:sz w:val="28"/>
    </w:rPr>
  </w:style>
  <w:style w:type="character" w:customStyle="1" w:styleId="Chare">
    <w:name w:val="正文文本缩进 Char"/>
    <w:link w:val="15"/>
    <w:locked/>
    <w:rsid w:val="00E82917"/>
    <w:rPr>
      <w:sz w:val="24"/>
      <w:szCs w:val="24"/>
    </w:rPr>
  </w:style>
  <w:style w:type="paragraph" w:customStyle="1" w:styleId="15">
    <w:name w:val="正文文本缩进1"/>
    <w:basedOn w:val="af4"/>
    <w:link w:val="Chare"/>
    <w:rsid w:val="00E82917"/>
    <w:pPr>
      <w:spacing w:after="120" w:line="460" w:lineRule="exact"/>
      <w:ind w:leftChars="200" w:left="420" w:firstLineChars="200" w:firstLine="200"/>
    </w:pPr>
    <w:rPr>
      <w:rFonts w:asciiTheme="minorHAnsi" w:hAnsiTheme="minorHAnsi"/>
      <w:sz w:val="24"/>
      <w:szCs w:val="24"/>
    </w:rPr>
  </w:style>
  <w:style w:type="paragraph" w:customStyle="1" w:styleId="ParaCharCharCharCharChar">
    <w:name w:val="默认段落字体 Para Char Char Char Char Char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Cs w:val="24"/>
    </w:rPr>
  </w:style>
  <w:style w:type="paragraph" w:customStyle="1" w:styleId="FIF-zhengwen2">
    <w:name w:val="FIF-zhengwen_2"/>
    <w:basedOn w:val="af4"/>
    <w:rsid w:val="00E82917"/>
    <w:pPr>
      <w:spacing w:line="480" w:lineRule="exact"/>
      <w:ind w:left="1633" w:firstLineChars="200" w:hanging="510"/>
    </w:pPr>
    <w:rPr>
      <w:rFonts w:eastAsia="宋体" w:cs="宋体"/>
      <w:sz w:val="28"/>
      <w:szCs w:val="20"/>
    </w:rPr>
  </w:style>
  <w:style w:type="paragraph" w:customStyle="1" w:styleId="FIF">
    <w:name w:val="FIF_图形"/>
    <w:basedOn w:val="FIF-zhengwen"/>
    <w:rsid w:val="00E82917"/>
    <w:pPr>
      <w:keepNext/>
      <w:spacing w:beforeLines="50" w:afterLines="50" w:line="240" w:lineRule="auto"/>
      <w:ind w:firstLineChars="0" w:firstLine="0"/>
      <w:jc w:val="center"/>
    </w:pPr>
    <w:rPr>
      <w:sz w:val="24"/>
    </w:rPr>
  </w:style>
  <w:style w:type="paragraph" w:customStyle="1" w:styleId="afff1">
    <w:name w:val="目录"/>
    <w:basedOn w:val="af4"/>
    <w:rsid w:val="00E82917"/>
    <w:pPr>
      <w:tabs>
        <w:tab w:val="left" w:pos="2625"/>
      </w:tabs>
      <w:spacing w:beforeLines="100" w:afterLines="100" w:line="460" w:lineRule="exact"/>
      <w:ind w:firstLineChars="200" w:firstLine="200"/>
      <w:jc w:val="center"/>
    </w:pPr>
    <w:rPr>
      <w:rFonts w:eastAsia="黑体" w:cs="Times New Roman"/>
      <w:w w:val="200"/>
      <w:sz w:val="32"/>
      <w:szCs w:val="32"/>
    </w:rPr>
  </w:style>
  <w:style w:type="paragraph" w:customStyle="1" w:styleId="afff2">
    <w:name w:val="标准正文"/>
    <w:basedOn w:val="af4"/>
    <w:rsid w:val="00E82917"/>
    <w:pPr>
      <w:adjustRightInd w:val="0"/>
      <w:spacing w:line="460" w:lineRule="exact"/>
      <w:ind w:firstLineChars="200" w:firstLine="567"/>
      <w:jc w:val="left"/>
    </w:pPr>
    <w:rPr>
      <w:rFonts w:eastAsia="宋体" w:cs="Times New Roman"/>
      <w:kern w:val="28"/>
      <w:sz w:val="28"/>
      <w:szCs w:val="20"/>
    </w:rPr>
  </w:style>
  <w:style w:type="paragraph" w:customStyle="1" w:styleId="p">
    <w:name w:val="p"/>
    <w:basedOn w:val="af4"/>
    <w:rsid w:val="00E82917"/>
    <w:pPr>
      <w:widowControl/>
      <w:spacing w:line="525" w:lineRule="atLeast"/>
      <w:ind w:firstLineChars="200" w:firstLine="375"/>
      <w:jc w:val="left"/>
    </w:pPr>
    <w:rPr>
      <w:rFonts w:eastAsia="宋体" w:cs="Times New Roman"/>
      <w:kern w:val="0"/>
      <w:sz w:val="24"/>
      <w:szCs w:val="24"/>
    </w:rPr>
  </w:style>
  <w:style w:type="character" w:customStyle="1" w:styleId="CharChar4">
    <w:name w:val="段 Char Char"/>
    <w:link w:val="afff3"/>
    <w:locked/>
    <w:rsid w:val="00E82917"/>
    <w:rPr>
      <w:rFonts w:ascii="宋体" w:eastAsia="宋体" w:hAnsi="宋体"/>
      <w:sz w:val="28"/>
    </w:rPr>
  </w:style>
  <w:style w:type="paragraph" w:customStyle="1" w:styleId="afff3">
    <w:name w:val="段"/>
    <w:next w:val="af4"/>
    <w:link w:val="CharChar4"/>
    <w:qFormat/>
    <w:rsid w:val="00E82917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宋体"/>
      <w:sz w:val="28"/>
    </w:rPr>
  </w:style>
  <w:style w:type="character" w:customStyle="1" w:styleId="CharChar5">
    <w:name w:val="二级条标题 Char Char"/>
    <w:link w:val="afff4"/>
    <w:locked/>
    <w:rsid w:val="00E82917"/>
    <w:rPr>
      <w:rFonts w:ascii="宋体"/>
      <w:sz w:val="28"/>
      <w:szCs w:val="28"/>
    </w:rPr>
  </w:style>
  <w:style w:type="paragraph" w:customStyle="1" w:styleId="afff4">
    <w:name w:val="二级条标题"/>
    <w:basedOn w:val="af4"/>
    <w:next w:val="afff3"/>
    <w:link w:val="CharChar5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ascii="宋体" w:hAnsiTheme="minorHAnsi"/>
      <w:sz w:val="28"/>
      <w:szCs w:val="28"/>
    </w:rPr>
  </w:style>
  <w:style w:type="character" w:customStyle="1" w:styleId="liCharChar">
    <w:name w:val="li正文 Char Char"/>
    <w:link w:val="li"/>
    <w:locked/>
    <w:rsid w:val="00E82917"/>
    <w:rPr>
      <w:rFonts w:ascii="仿宋_GB2312" w:eastAsia="仿宋_GB2312" w:hAnsi="Arial"/>
    </w:rPr>
  </w:style>
  <w:style w:type="paragraph" w:customStyle="1" w:styleId="li">
    <w:name w:val="li正文"/>
    <w:basedOn w:val="af4"/>
    <w:link w:val="liCharChar"/>
    <w:rsid w:val="00E82917"/>
    <w:pPr>
      <w:spacing w:line="460" w:lineRule="exact"/>
      <w:ind w:firstLineChars="200" w:firstLine="200"/>
    </w:pPr>
    <w:rPr>
      <w:rFonts w:ascii="仿宋_GB2312" w:eastAsia="仿宋_GB2312" w:hAnsi="Arial"/>
    </w:rPr>
  </w:style>
  <w:style w:type="paragraph" w:customStyle="1" w:styleId="afff5">
    <w:name w:val="正文列项_数字"/>
    <w:basedOn w:val="afff3"/>
    <w:rsid w:val="00E82917"/>
    <w:pPr>
      <w:tabs>
        <w:tab w:val="left" w:pos="1304"/>
        <w:tab w:val="num" w:pos="15876"/>
      </w:tabs>
      <w:ind w:left="1680" w:firstLineChars="0" w:firstLine="0"/>
      <w:outlineLvl w:val="7"/>
    </w:pPr>
  </w:style>
  <w:style w:type="paragraph" w:customStyle="1" w:styleId="afff6">
    <w:name w:val="样式 标准正文 + (西文) 宋体 两端对齐"/>
    <w:basedOn w:val="afff2"/>
    <w:rsid w:val="00E82917"/>
    <w:pPr>
      <w:ind w:leftChars="267" w:left="900" w:hangingChars="121" w:hanging="339"/>
      <w:jc w:val="both"/>
    </w:pPr>
    <w:rPr>
      <w:rFonts w:ascii="宋体" w:hAnsi="宋体" w:cs="宋体"/>
    </w:rPr>
  </w:style>
  <w:style w:type="paragraph" w:customStyle="1" w:styleId="077-">
    <w:name w:val="077-正文格式"/>
    <w:basedOn w:val="af4"/>
    <w:rsid w:val="00E82917"/>
    <w:pPr>
      <w:spacing w:line="460" w:lineRule="exact"/>
      <w:ind w:firstLineChars="200" w:firstLine="480"/>
    </w:pPr>
    <w:rPr>
      <w:rFonts w:eastAsia="宋体" w:cs="宋体"/>
      <w:szCs w:val="20"/>
    </w:rPr>
  </w:style>
  <w:style w:type="character" w:customStyle="1" w:styleId="FIF-2CharChar">
    <w:name w:val="FIF-2级标题 Char Char"/>
    <w:link w:val="FIF-2"/>
    <w:locked/>
    <w:rsid w:val="00E82917"/>
    <w:rPr>
      <w:bCs/>
      <w:sz w:val="28"/>
      <w:szCs w:val="32"/>
    </w:rPr>
  </w:style>
  <w:style w:type="paragraph" w:customStyle="1" w:styleId="FIF-2">
    <w:name w:val="FIF-2级标题"/>
    <w:basedOn w:val="2"/>
    <w:link w:val="FIF-2CharChar"/>
    <w:rsid w:val="00E82917"/>
    <w:pPr>
      <w:ind w:left="425" w:hanging="425"/>
      <w:jc w:val="both"/>
    </w:pPr>
    <w:rPr>
      <w:rFonts w:asciiTheme="minorHAnsi" w:eastAsiaTheme="minorEastAsia" w:hAnsiTheme="minorHAnsi" w:cstheme="minorBidi"/>
    </w:rPr>
  </w:style>
  <w:style w:type="paragraph" w:customStyle="1" w:styleId="afff7">
    <w:name w:val="附录列项_数字"/>
    <w:basedOn w:val="afff3"/>
    <w:rsid w:val="00E82917"/>
    <w:pPr>
      <w:tabs>
        <w:tab w:val="left" w:pos="1304"/>
        <w:tab w:val="num" w:pos="15876"/>
      </w:tabs>
      <w:ind w:left="1701" w:firstLineChars="0" w:hanging="567"/>
      <w:outlineLvl w:val="8"/>
    </w:pPr>
    <w:rPr>
      <w:rFonts w:ascii="Times New Roman"/>
    </w:rPr>
  </w:style>
  <w:style w:type="paragraph" w:customStyle="1" w:styleId="111">
    <w:name w:val="列出段落111"/>
    <w:basedOn w:val="af4"/>
    <w:rsid w:val="00E82917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paragraph" w:customStyle="1" w:styleId="FIF-6">
    <w:name w:val="FIF-6级标题"/>
    <w:basedOn w:val="FIF-5"/>
    <w:rsid w:val="00E82917"/>
    <w:pPr>
      <w:ind w:firstLine="400"/>
    </w:pPr>
  </w:style>
  <w:style w:type="character" w:customStyle="1" w:styleId="FIF-4CharChar">
    <w:name w:val="FIF-4级标题 Char Char"/>
    <w:link w:val="FIF-4"/>
    <w:locked/>
    <w:rsid w:val="00E82917"/>
    <w:rPr>
      <w:bCs/>
      <w:sz w:val="28"/>
      <w:szCs w:val="28"/>
    </w:rPr>
  </w:style>
  <w:style w:type="paragraph" w:customStyle="1" w:styleId="FIF-4">
    <w:name w:val="FIF-4级标题"/>
    <w:basedOn w:val="FIF-3"/>
    <w:link w:val="FIF-4CharChar"/>
    <w:rsid w:val="00E82917"/>
    <w:pPr>
      <w:ind w:left="0" w:firstLineChars="0" w:firstLine="0"/>
      <w:outlineLvl w:val="3"/>
    </w:pPr>
    <w:rPr>
      <w:b w:val="0"/>
      <w:szCs w:val="28"/>
    </w:rPr>
  </w:style>
  <w:style w:type="character" w:customStyle="1" w:styleId="1CharChar">
    <w:name w:val="列项1 Char Char"/>
    <w:link w:val="16"/>
    <w:locked/>
    <w:rsid w:val="00E82917"/>
    <w:rPr>
      <w:rFonts w:ascii="Arial" w:hAnsi="Arial"/>
      <w:bCs/>
      <w:sz w:val="24"/>
      <w:szCs w:val="32"/>
    </w:rPr>
  </w:style>
  <w:style w:type="paragraph" w:customStyle="1" w:styleId="16">
    <w:name w:val="列项1"/>
    <w:next w:val="af4"/>
    <w:link w:val="1CharChar"/>
    <w:rsid w:val="00E82917"/>
    <w:pPr>
      <w:tabs>
        <w:tab w:val="left" w:pos="780"/>
      </w:tabs>
      <w:spacing w:line="360" w:lineRule="auto"/>
    </w:pPr>
    <w:rPr>
      <w:rFonts w:ascii="Arial" w:hAnsi="Arial"/>
      <w:bCs/>
      <w:sz w:val="24"/>
      <w:szCs w:val="32"/>
    </w:rPr>
  </w:style>
  <w:style w:type="paragraph" w:customStyle="1" w:styleId="CharCharCharCharCharCharCharCharCharChar">
    <w:name w:val="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1CharChar0">
    <w:name w:val="正文1 Char Char"/>
    <w:link w:val="17"/>
    <w:locked/>
    <w:rsid w:val="00E82917"/>
    <w:rPr>
      <w:rFonts w:ascii="宋体" w:eastAsia="Times New Roman" w:hAnsi="宋体" w:cs="宋体"/>
      <w:sz w:val="24"/>
      <w:szCs w:val="44"/>
    </w:rPr>
  </w:style>
  <w:style w:type="paragraph" w:customStyle="1" w:styleId="17">
    <w:name w:val="正文1"/>
    <w:basedOn w:val="af4"/>
    <w:link w:val="1CharChar0"/>
    <w:rsid w:val="00E82917"/>
    <w:pPr>
      <w:widowControl/>
      <w:spacing w:beforeLines="50" w:line="360" w:lineRule="auto"/>
      <w:ind w:firstLineChars="200" w:firstLine="200"/>
      <w:jc w:val="left"/>
    </w:pPr>
    <w:rPr>
      <w:rFonts w:ascii="宋体" w:eastAsia="Times New Roman" w:hAnsi="宋体" w:cs="宋体"/>
      <w:sz w:val="24"/>
      <w:szCs w:val="44"/>
    </w:rPr>
  </w:style>
  <w:style w:type="paragraph" w:customStyle="1" w:styleId="18">
    <w:name w:val="普通(网站)1"/>
    <w:basedOn w:val="af4"/>
    <w:rsid w:val="00E82917"/>
    <w:pPr>
      <w:widowControl/>
      <w:spacing w:before="100" w:beforeAutospacing="1" w:after="100" w:afterAutospacing="1" w:line="460" w:lineRule="exact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CharCharChar">
    <w:name w:val="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MTDisplayEquationCharChar">
    <w:name w:val="MTDisplayEquation Char Char"/>
    <w:link w:val="MTDisplayEquation"/>
    <w:locked/>
    <w:rsid w:val="00E82917"/>
    <w:rPr>
      <w:szCs w:val="24"/>
    </w:rPr>
  </w:style>
  <w:style w:type="paragraph" w:customStyle="1" w:styleId="MTDisplayEquation">
    <w:name w:val="MTDisplayEquation"/>
    <w:basedOn w:val="af4"/>
    <w:next w:val="af4"/>
    <w:link w:val="MTDisplayEquationCharChar"/>
    <w:rsid w:val="00E82917"/>
    <w:pPr>
      <w:tabs>
        <w:tab w:val="center" w:pos="4680"/>
        <w:tab w:val="right" w:pos="9360"/>
      </w:tabs>
      <w:spacing w:line="460" w:lineRule="exact"/>
      <w:ind w:firstLineChars="200" w:firstLine="200"/>
    </w:pPr>
    <w:rPr>
      <w:rFonts w:asciiTheme="minorHAnsi" w:hAnsiTheme="minorHAnsi"/>
      <w:szCs w:val="24"/>
    </w:rPr>
  </w:style>
  <w:style w:type="paragraph" w:customStyle="1" w:styleId="FIF-zhengwen1">
    <w:name w:val="FIF-zhengwen_1"/>
    <w:basedOn w:val="af4"/>
    <w:rsid w:val="00E82917"/>
    <w:pPr>
      <w:spacing w:line="480" w:lineRule="exact"/>
      <w:ind w:left="1077" w:firstLineChars="200" w:hanging="516"/>
    </w:pPr>
    <w:rPr>
      <w:rFonts w:eastAsia="宋体" w:cs="宋体"/>
      <w:sz w:val="28"/>
      <w:szCs w:val="20"/>
    </w:rPr>
  </w:style>
  <w:style w:type="character" w:customStyle="1" w:styleId="Char10">
    <w:name w:val="我的正文 Char1"/>
    <w:link w:val="afff8"/>
    <w:locked/>
    <w:rsid w:val="00E82917"/>
    <w:rPr>
      <w:rFonts w:ascii="宋体" w:eastAsia="宋体" w:hAnsi="宋体"/>
      <w:sz w:val="28"/>
      <w:szCs w:val="28"/>
    </w:rPr>
  </w:style>
  <w:style w:type="paragraph" w:customStyle="1" w:styleId="afff8">
    <w:name w:val="我的正文"/>
    <w:basedOn w:val="af4"/>
    <w:link w:val="Char10"/>
    <w:rsid w:val="00E82917"/>
    <w:pPr>
      <w:adjustRightInd w:val="0"/>
      <w:snapToGrid w:val="0"/>
      <w:spacing w:line="460" w:lineRule="exact"/>
      <w:ind w:firstLineChars="200" w:firstLine="200"/>
    </w:pPr>
    <w:rPr>
      <w:rFonts w:ascii="宋体" w:eastAsia="宋体" w:hAnsi="宋体"/>
      <w:sz w:val="28"/>
      <w:szCs w:val="28"/>
    </w:rPr>
  </w:style>
  <w:style w:type="paragraph" w:customStyle="1" w:styleId="19">
    <w:name w:val="正文缩进1"/>
    <w:basedOn w:val="af4"/>
    <w:rsid w:val="00E82917"/>
    <w:pPr>
      <w:spacing w:line="360" w:lineRule="auto"/>
      <w:ind w:firstLineChars="200" w:firstLine="420"/>
    </w:pPr>
    <w:rPr>
      <w:rFonts w:eastAsia="宋体" w:cs="Times New Roman"/>
      <w:sz w:val="28"/>
      <w:szCs w:val="24"/>
    </w:rPr>
  </w:style>
  <w:style w:type="paragraph" w:customStyle="1" w:styleId="afff9">
    <w:name w:val="正文题名"/>
    <w:basedOn w:val="af4"/>
    <w:next w:val="afff"/>
    <w:rsid w:val="00E82917"/>
    <w:pPr>
      <w:widowControl/>
      <w:shd w:val="clear" w:color="auto" w:fill="FFFFFF"/>
      <w:adjustRightInd w:val="0"/>
      <w:snapToGrid w:val="0"/>
      <w:spacing w:line="600" w:lineRule="exact"/>
      <w:ind w:right="851" w:firstLineChars="200" w:firstLine="200"/>
      <w:jc w:val="center"/>
    </w:pPr>
    <w:rPr>
      <w:rFonts w:ascii="宋体" w:eastAsia="宋体" w:cs="Times New Roman"/>
      <w:b/>
      <w:spacing w:val="10"/>
      <w:kern w:val="0"/>
      <w:sz w:val="36"/>
      <w:szCs w:val="20"/>
    </w:rPr>
  </w:style>
  <w:style w:type="paragraph" w:customStyle="1" w:styleId="21">
    <w:name w:val="样式 首行缩进:  2 字符"/>
    <w:basedOn w:val="af4"/>
    <w:rsid w:val="00E82917"/>
    <w:pPr>
      <w:tabs>
        <w:tab w:val="left" w:pos="353"/>
        <w:tab w:val="right" w:leader="dot" w:pos="8400"/>
      </w:tabs>
      <w:spacing w:line="460" w:lineRule="exact"/>
      <w:ind w:firstLineChars="200" w:firstLine="200"/>
    </w:pPr>
    <w:rPr>
      <w:rFonts w:eastAsia="宋体" w:cs="宋体"/>
      <w:sz w:val="24"/>
      <w:szCs w:val="20"/>
    </w:rPr>
  </w:style>
  <w:style w:type="paragraph" w:customStyle="1" w:styleId="31">
    <w:name w:val="手动列项3"/>
    <w:basedOn w:val="af4"/>
    <w:rsid w:val="00E82917"/>
    <w:pPr>
      <w:tabs>
        <w:tab w:val="left" w:pos="336"/>
      </w:tabs>
      <w:spacing w:line="360" w:lineRule="auto"/>
      <w:ind w:leftChars="200" w:left="325" w:hangingChars="125" w:hanging="125"/>
    </w:pPr>
    <w:rPr>
      <w:rFonts w:eastAsia="宋体" w:cs="Times New Roman"/>
      <w:sz w:val="24"/>
      <w:szCs w:val="24"/>
    </w:rPr>
  </w:style>
  <w:style w:type="paragraph" w:customStyle="1" w:styleId="CharCharCharChar">
    <w:name w:val="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20111201CharChar">
    <w:name w:val="样式 正文20111201 Char Char"/>
    <w:link w:val="20111201"/>
    <w:locked/>
    <w:rsid w:val="00E82917"/>
    <w:rPr>
      <w:rFonts w:ascii="Arial" w:hAnsi="Arial" w:cs="Arial"/>
      <w:sz w:val="28"/>
      <w:szCs w:val="24"/>
    </w:rPr>
  </w:style>
  <w:style w:type="paragraph" w:customStyle="1" w:styleId="20111201">
    <w:name w:val="样式 正文20111201"/>
    <w:basedOn w:val="af4"/>
    <w:link w:val="20111201CharChar"/>
    <w:rsid w:val="00E82917"/>
    <w:pPr>
      <w:spacing w:line="460" w:lineRule="exact"/>
      <w:ind w:firstLineChars="200" w:firstLine="560"/>
    </w:pPr>
    <w:rPr>
      <w:rFonts w:ascii="Arial" w:hAnsi="Arial" w:cs="Arial"/>
      <w:sz w:val="28"/>
      <w:szCs w:val="24"/>
    </w:rPr>
  </w:style>
  <w:style w:type="paragraph" w:customStyle="1" w:styleId="Style110">
    <w:name w:val="_Style 110"/>
    <w:basedOn w:val="af4"/>
    <w:next w:val="11"/>
    <w:rsid w:val="00E82917"/>
    <w:pPr>
      <w:spacing w:line="460" w:lineRule="exact"/>
      <w:ind w:firstLineChars="200" w:firstLine="420"/>
    </w:pPr>
    <w:rPr>
      <w:rFonts w:eastAsia="宋体" w:cs="Times New Roman"/>
      <w:szCs w:val="24"/>
    </w:rPr>
  </w:style>
  <w:style w:type="character" w:customStyle="1" w:styleId="CharChar6">
    <w:name w:val="表格文字 Char Char"/>
    <w:link w:val="afffa"/>
    <w:locked/>
    <w:rsid w:val="00E82917"/>
    <w:rPr>
      <w:rFonts w:ascii="宋体" w:eastAsia="宋体" w:hAnsi="宋体"/>
    </w:rPr>
  </w:style>
  <w:style w:type="paragraph" w:customStyle="1" w:styleId="afffa">
    <w:name w:val="表格文字"/>
    <w:basedOn w:val="af4"/>
    <w:link w:val="CharChar6"/>
    <w:rsid w:val="00E82917"/>
    <w:pPr>
      <w:widowControl/>
      <w:adjustRightInd w:val="0"/>
      <w:snapToGrid w:val="0"/>
      <w:spacing w:line="460" w:lineRule="exact"/>
      <w:ind w:firstLineChars="200" w:firstLine="200"/>
      <w:jc w:val="left"/>
    </w:pPr>
    <w:rPr>
      <w:rFonts w:ascii="宋体" w:eastAsia="宋体" w:hAnsi="宋体"/>
    </w:rPr>
  </w:style>
  <w:style w:type="character" w:customStyle="1" w:styleId="CharChar7">
    <w:name w:val="图表标题 Char Char"/>
    <w:link w:val="afffb"/>
    <w:locked/>
    <w:rsid w:val="00E82917"/>
    <w:rPr>
      <w:rFonts w:ascii="宋体" w:eastAsia="黑体" w:hAnsi="宋体"/>
      <w:sz w:val="28"/>
      <w:szCs w:val="21"/>
    </w:rPr>
  </w:style>
  <w:style w:type="paragraph" w:customStyle="1" w:styleId="afffb">
    <w:name w:val="图表标题"/>
    <w:basedOn w:val="af4"/>
    <w:link w:val="CharChar7"/>
    <w:rsid w:val="00E82917"/>
    <w:pPr>
      <w:spacing w:line="460" w:lineRule="exact"/>
      <w:ind w:firstLineChars="200" w:firstLine="200"/>
      <w:jc w:val="center"/>
    </w:pPr>
    <w:rPr>
      <w:rFonts w:ascii="宋体" w:eastAsia="黑体" w:hAnsi="宋体"/>
      <w:sz w:val="28"/>
      <w:szCs w:val="21"/>
    </w:rPr>
  </w:style>
  <w:style w:type="paragraph" w:customStyle="1" w:styleId="cjk">
    <w:name w:val="cjk"/>
    <w:basedOn w:val="af4"/>
    <w:rsid w:val="00E82917"/>
    <w:pPr>
      <w:widowControl/>
      <w:spacing w:before="100" w:beforeAutospacing="1" w:after="119" w:line="460" w:lineRule="exact"/>
      <w:ind w:firstLineChars="200" w:firstLine="200"/>
    </w:pPr>
    <w:rPr>
      <w:rFonts w:ascii="宋体" w:eastAsia="宋体" w:hAnsi="宋体" w:cs="宋体"/>
      <w:kern w:val="0"/>
      <w:sz w:val="20"/>
      <w:szCs w:val="20"/>
    </w:rPr>
  </w:style>
  <w:style w:type="paragraph" w:customStyle="1" w:styleId="afffc">
    <w:name w:val="签署页"/>
    <w:basedOn w:val="af4"/>
    <w:rsid w:val="00E82917"/>
    <w:pPr>
      <w:spacing w:line="500" w:lineRule="exact"/>
      <w:ind w:firstLineChars="200" w:firstLine="200"/>
    </w:pPr>
    <w:rPr>
      <w:rFonts w:ascii="宋体" w:eastAsia="宋体" w:hAnsi="宋体" w:cs="Times New Roman"/>
      <w:sz w:val="28"/>
      <w:szCs w:val="28"/>
    </w:rPr>
  </w:style>
  <w:style w:type="paragraph" w:customStyle="1" w:styleId="afffd">
    <w:name w:val="注："/>
    <w:basedOn w:val="afff3"/>
    <w:next w:val="afff3"/>
    <w:rsid w:val="00E82917"/>
    <w:pPr>
      <w:tabs>
        <w:tab w:val="num" w:pos="0"/>
        <w:tab w:val="left" w:pos="1140"/>
      </w:tabs>
      <w:ind w:leftChars="300" w:left="510" w:hangingChars="210" w:hanging="210"/>
    </w:pPr>
    <w:rPr>
      <w:sz w:val="24"/>
    </w:rPr>
  </w:style>
  <w:style w:type="paragraph" w:customStyle="1" w:styleId="1a">
    <w:name w:val="修订1"/>
    <w:rsid w:val="00E82917"/>
    <w:rPr>
      <w:rFonts w:ascii="Times New Roman" w:eastAsia="宋体" w:hAnsi="Times New Roman" w:cs="Times New Roman"/>
      <w:szCs w:val="24"/>
    </w:rPr>
  </w:style>
  <w:style w:type="character" w:customStyle="1" w:styleId="FIF-8CharChar">
    <w:name w:val="FIF-8级标题 Char Char"/>
    <w:link w:val="FIF-8"/>
    <w:locked/>
    <w:rsid w:val="00E82917"/>
    <w:rPr>
      <w:rFonts w:eastAsia="黑体"/>
      <w:bCs/>
      <w:sz w:val="28"/>
      <w:szCs w:val="32"/>
    </w:rPr>
  </w:style>
  <w:style w:type="paragraph" w:customStyle="1" w:styleId="FIF-8">
    <w:name w:val="FIF-8级标题"/>
    <w:basedOn w:val="af4"/>
    <w:link w:val="FIF-8CharChar"/>
    <w:qFormat/>
    <w:rsid w:val="00E82917"/>
    <w:pPr>
      <w:keepNext/>
      <w:keepLines/>
      <w:widowControl/>
      <w:tabs>
        <w:tab w:val="left" w:pos="629"/>
        <w:tab w:val="right" w:leader="dot" w:pos="9345"/>
      </w:tabs>
      <w:spacing w:line="460" w:lineRule="exact"/>
      <w:ind w:left="4680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afffe">
    <w:name w:val="技术文件正文"/>
    <w:basedOn w:val="af4"/>
    <w:rsid w:val="00E82917"/>
    <w:pPr>
      <w:spacing w:line="460" w:lineRule="exact"/>
      <w:ind w:firstLineChars="200" w:firstLine="200"/>
    </w:pPr>
    <w:rPr>
      <w:rFonts w:ascii="宋体" w:eastAsia="宋体" w:cs="Times New Roman"/>
      <w:sz w:val="28"/>
      <w:szCs w:val="24"/>
    </w:rPr>
  </w:style>
  <w:style w:type="paragraph" w:customStyle="1" w:styleId="3202">
    <w:name w:val="样式 目录 3 + 首行缩进:  2 字符 段前: 0.2 行"/>
    <w:basedOn w:val="30"/>
    <w:rsid w:val="00E82917"/>
    <w:pPr>
      <w:tabs>
        <w:tab w:val="left" w:pos="353"/>
        <w:tab w:val="right" w:leader="dot" w:pos="8400"/>
      </w:tabs>
      <w:spacing w:line="480" w:lineRule="exact"/>
      <w:ind w:firstLineChars="200" w:firstLine="200"/>
      <w:jc w:val="left"/>
    </w:pPr>
    <w:rPr>
      <w:rFonts w:eastAsia="宋体" w:cs="宋体"/>
      <w:szCs w:val="20"/>
    </w:rPr>
  </w:style>
  <w:style w:type="paragraph" w:customStyle="1" w:styleId="affff">
    <w:name w:val="一级条标题"/>
    <w:basedOn w:val="af4"/>
    <w:next w:val="afff3"/>
    <w:rsid w:val="00E82917"/>
    <w:pPr>
      <w:widowControl/>
      <w:tabs>
        <w:tab w:val="num" w:pos="15876"/>
      </w:tabs>
      <w:spacing w:line="460" w:lineRule="exact"/>
      <w:ind w:left="1680" w:firstLineChars="200" w:firstLine="200"/>
      <w:outlineLvl w:val="2"/>
    </w:pPr>
    <w:rPr>
      <w:rFonts w:eastAsia="黑体" w:cs="Times New Roman"/>
      <w:b/>
      <w:kern w:val="0"/>
      <w:sz w:val="28"/>
      <w:szCs w:val="20"/>
    </w:rPr>
  </w:style>
  <w:style w:type="paragraph" w:customStyle="1" w:styleId="CharCharCharCharCharCharCharCharCharCharCharCharCharCharCharCharCharCharCharCharCharCharCharChar">
    <w:name w:val="一级标题 Char Char Char Char Char Char Char Char Char Char Char Char Char Char Char Char Char Char Char Char Char Char Char Char"/>
    <w:basedOn w:val="af4"/>
    <w:rsid w:val="00E82917"/>
    <w:pPr>
      <w:widowControl/>
      <w:spacing w:line="360" w:lineRule="auto"/>
      <w:ind w:firstLineChars="200" w:firstLine="200"/>
      <w:jc w:val="left"/>
    </w:pPr>
    <w:rPr>
      <w:rFonts w:ascii="宋体" w:eastAsia="宋体" w:hAnsi="Arial" w:cs="Verdana"/>
      <w:b/>
      <w:kern w:val="0"/>
      <w:sz w:val="28"/>
      <w:szCs w:val="28"/>
      <w:lang w:eastAsia="en-US"/>
    </w:rPr>
  </w:style>
  <w:style w:type="paragraph" w:customStyle="1" w:styleId="CharCharCharCharCharCharCharCharCharCharCharChar">
    <w:name w:val="Char Char Char Char Char Char Char Char Char Char Char Char"/>
    <w:basedOn w:val="af4"/>
    <w:rsid w:val="00E82917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TOC1">
    <w:name w:val="TOC 标题1"/>
    <w:basedOn w:val="1"/>
    <w:next w:val="af4"/>
    <w:rsid w:val="00E82917"/>
    <w:pPr>
      <w:widowControl/>
      <w:spacing w:beforeLines="50" w:before="0" w:afterLines="50" w:after="0" w:line="276" w:lineRule="auto"/>
      <w:ind w:left="561"/>
      <w:jc w:val="left"/>
      <w:outlineLvl w:val="9"/>
    </w:pPr>
    <w:rPr>
      <w:rFonts w:ascii="Cambria" w:eastAsia="宋体" w:hAnsi="Cambria" w:cs="Times New Roman"/>
      <w:bCs w:val="0"/>
      <w:color w:val="365F91"/>
      <w:kern w:val="0"/>
      <w:sz w:val="28"/>
      <w:szCs w:val="28"/>
    </w:rPr>
  </w:style>
  <w:style w:type="paragraph" w:customStyle="1" w:styleId="affff0">
    <w:name w:val="附录标识"/>
    <w:next w:val="af4"/>
    <w:rsid w:val="00E82917"/>
    <w:pPr>
      <w:tabs>
        <w:tab w:val="left" w:pos="1080"/>
      </w:tabs>
      <w:spacing w:before="100" w:beforeAutospacing="1" w:line="360" w:lineRule="auto"/>
      <w:jc w:val="center"/>
      <w:outlineLvl w:val="0"/>
    </w:pPr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ff1">
    <w:name w:val="附录一级无标题条"/>
    <w:basedOn w:val="ad"/>
    <w:next w:val="afff3"/>
    <w:rsid w:val="00E82917"/>
    <w:pPr>
      <w:keepNext w:val="0"/>
      <w:keepLines w:val="0"/>
      <w:widowControl/>
      <w:numPr>
        <w:ilvl w:val="0"/>
        <w:numId w:val="0"/>
      </w:numPr>
      <w:spacing w:beforeLines="0" w:before="0" w:afterLines="0" w:after="0"/>
      <w:ind w:left="300" w:firstLineChars="200" w:firstLine="200"/>
    </w:pPr>
    <w:rPr>
      <w:rFonts w:ascii="宋体" w:eastAsia="宋体" w:cs="Times New Roman"/>
      <w:b w:val="0"/>
      <w:kern w:val="0"/>
      <w:szCs w:val="20"/>
    </w:rPr>
  </w:style>
  <w:style w:type="character" w:customStyle="1" w:styleId="FIF-9Char">
    <w:name w:val="FIF-9级标题 Char"/>
    <w:link w:val="FIF-9"/>
    <w:locked/>
    <w:rsid w:val="007E1E6D"/>
    <w:rPr>
      <w:rFonts w:eastAsia="黑体"/>
      <w:bCs/>
      <w:sz w:val="28"/>
      <w:szCs w:val="32"/>
    </w:rPr>
  </w:style>
  <w:style w:type="paragraph" w:customStyle="1" w:styleId="FIF-9">
    <w:name w:val="FIF-9级标题"/>
    <w:basedOn w:val="af4"/>
    <w:link w:val="FIF-9Char"/>
    <w:qFormat/>
    <w:rsid w:val="007E1E6D"/>
    <w:pPr>
      <w:keepLines/>
      <w:widowControl/>
      <w:numPr>
        <w:numId w:val="150"/>
      </w:numPr>
      <w:spacing w:line="460" w:lineRule="exact"/>
      <w:jc w:val="center"/>
    </w:pPr>
    <w:rPr>
      <w:rFonts w:asciiTheme="minorHAnsi" w:eastAsia="黑体" w:hAnsiTheme="minorHAnsi"/>
      <w:bCs/>
      <w:sz w:val="28"/>
      <w:szCs w:val="32"/>
    </w:rPr>
  </w:style>
  <w:style w:type="paragraph" w:customStyle="1" w:styleId="FIF-biaoge-lixiang">
    <w:name w:val="FIF-biaoge-lixiang"/>
    <w:basedOn w:val="af4"/>
    <w:rsid w:val="00E82917"/>
    <w:pPr>
      <w:widowControl/>
      <w:suppressAutoHyphens/>
      <w:spacing w:line="400" w:lineRule="exact"/>
      <w:ind w:firstLineChars="200" w:hanging="266"/>
    </w:pPr>
    <w:rPr>
      <w:rFonts w:eastAsia="宋体" w:cs="Times New Roman"/>
      <w:kern w:val="0"/>
      <w:sz w:val="24"/>
      <w:szCs w:val="24"/>
    </w:rPr>
  </w:style>
  <w:style w:type="paragraph" w:customStyle="1" w:styleId="affff2">
    <w:name w:val="示例×："/>
    <w:basedOn w:val="af4"/>
    <w:next w:val="af4"/>
    <w:rsid w:val="00E82917"/>
    <w:pPr>
      <w:tabs>
        <w:tab w:val="left" w:pos="1155"/>
        <w:tab w:val="left" w:pos="1575"/>
      </w:tabs>
      <w:autoSpaceDE w:val="0"/>
      <w:autoSpaceDN w:val="0"/>
      <w:spacing w:line="460" w:lineRule="exact"/>
      <w:ind w:left="-25" w:firstLineChars="250" w:hanging="420"/>
    </w:pPr>
    <w:rPr>
      <w:rFonts w:ascii="宋体" w:eastAsia="宋体" w:cs="Times New Roman"/>
      <w:kern w:val="0"/>
      <w:sz w:val="24"/>
      <w:szCs w:val="20"/>
    </w:rPr>
  </w:style>
  <w:style w:type="paragraph" w:customStyle="1" w:styleId="p16">
    <w:name w:val="p16"/>
    <w:basedOn w:val="af4"/>
    <w:rsid w:val="00E82917"/>
    <w:pPr>
      <w:widowControl/>
      <w:spacing w:line="460" w:lineRule="atLeast"/>
      <w:ind w:firstLineChars="200" w:firstLine="420"/>
    </w:pPr>
    <w:rPr>
      <w:rFonts w:ascii="仿宋_GB2312" w:eastAsia="仿宋_GB2312" w:hAnsi="宋体" w:cs="宋体"/>
      <w:kern w:val="0"/>
      <w:sz w:val="28"/>
      <w:szCs w:val="28"/>
    </w:rPr>
  </w:style>
  <w:style w:type="paragraph" w:customStyle="1" w:styleId="affff3">
    <w:name w:val="页脚 字符"/>
    <w:basedOn w:val="af4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paragraph" w:customStyle="1" w:styleId="p0">
    <w:name w:val="p0"/>
    <w:next w:val="affff3"/>
    <w:rsid w:val="00E82917"/>
    <w:rPr>
      <w:rFonts w:ascii="Times New Roman" w:eastAsia="宋体" w:hAnsi="Times New Roman" w:cs="Times New Roman"/>
      <w:kern w:val="0"/>
      <w:szCs w:val="21"/>
    </w:rPr>
  </w:style>
  <w:style w:type="character" w:customStyle="1" w:styleId="affff4">
    <w:name w:val="副标题 字符"/>
    <w:rsid w:val="00E82917"/>
    <w:rPr>
      <w:rFonts w:ascii="黑体" w:eastAsia="黑体" w:hAnsi="黑体" w:cs="Times New Roman" w:hint="eastAsia"/>
      <w:bCs/>
      <w:kern w:val="28"/>
      <w:sz w:val="28"/>
      <w:szCs w:val="32"/>
    </w:rPr>
  </w:style>
  <w:style w:type="character" w:customStyle="1" w:styleId="1b">
    <w:name w:val="页码1"/>
    <w:rsid w:val="00E82917"/>
    <w:rPr>
      <w:rFonts w:ascii="Arial" w:eastAsia="宋体" w:hAnsi="Arial" w:cs="Arial" w:hint="default"/>
      <w:sz w:val="18"/>
    </w:rPr>
  </w:style>
  <w:style w:type="character" w:customStyle="1" w:styleId="1c">
    <w:name w:val="批注引用1"/>
    <w:rsid w:val="00E82917"/>
    <w:rPr>
      <w:sz w:val="21"/>
      <w:szCs w:val="21"/>
    </w:rPr>
  </w:style>
  <w:style w:type="character" w:customStyle="1" w:styleId="1d">
    <w:name w:val="页脚 字符1"/>
    <w:rsid w:val="00E82917"/>
    <w:rPr>
      <w:kern w:val="2"/>
      <w:sz w:val="18"/>
      <w:szCs w:val="18"/>
    </w:rPr>
  </w:style>
  <w:style w:type="character" w:customStyle="1" w:styleId="HTML1">
    <w:name w:val="HTML 缩写1"/>
    <w:basedOn w:val="af6"/>
    <w:rsid w:val="00E82917"/>
  </w:style>
  <w:style w:type="paragraph" w:customStyle="1" w:styleId="4111114">
    <w:name w:val="样式 正文缩进表正文正文非缩进特点四号正文不缩进标题4四号1表正文1正文非缩进1特点1正文不缩进1标题4..."/>
    <w:basedOn w:val="af4"/>
    <w:link w:val="4111114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4111114CharChar">
    <w:name w:val="样式 正文缩进表正文正文非缩进特点四号正文不缩进标题4四号1表正文1正文非缩进1特点1正文不缩进1标题4... Char Char"/>
    <w:link w:val="4111114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ListLabel44">
    <w:name w:val="ListLabel 44"/>
    <w:rsid w:val="00E82917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vanish w:val="0"/>
      <w:webHidden w:val="0"/>
      <w:color w:val="000000"/>
      <w:spacing w:val="0"/>
      <w:position w:val="0"/>
      <w:sz w:val="21"/>
      <w:u w:val="none"/>
      <w:effect w:val="none"/>
      <w:vertAlign w:val="baseline"/>
      <w:em w:val="none"/>
      <w:specVanish w:val="0"/>
    </w:rPr>
  </w:style>
  <w:style w:type="character" w:customStyle="1" w:styleId="22">
    <w:name w:val="页码2"/>
    <w:basedOn w:val="af6"/>
    <w:rsid w:val="00E82917"/>
  </w:style>
  <w:style w:type="character" w:customStyle="1" w:styleId="affff5">
    <w:name w:val="标题 字符"/>
    <w:rsid w:val="00E82917"/>
    <w:rPr>
      <w:rFonts w:ascii="Times New Roman" w:hAnsi="Times New Roman" w:cs="Times New Roman" w:hint="default"/>
      <w:b/>
      <w:bCs/>
      <w:kern w:val="2"/>
      <w:sz w:val="36"/>
      <w:szCs w:val="32"/>
    </w:rPr>
  </w:style>
  <w:style w:type="character" w:customStyle="1" w:styleId="23">
    <w:name w:val="标题 2 字符"/>
    <w:rsid w:val="00E82917"/>
    <w:rPr>
      <w:rFonts w:ascii="黑体" w:eastAsia="黑体" w:hAnsi="黑体" w:hint="eastAsia"/>
      <w:bCs/>
      <w:color w:val="000000"/>
      <w:kern w:val="2"/>
      <w:sz w:val="28"/>
      <w:szCs w:val="32"/>
      <w:lang w:val="en-US" w:eastAsia="zh-CN"/>
    </w:rPr>
  </w:style>
  <w:style w:type="paragraph" w:customStyle="1" w:styleId="FIF-1">
    <w:name w:val="FIF-1级标题"/>
    <w:basedOn w:val="af4"/>
    <w:link w:val="FIF-1CharChar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FIF-1CharChar">
    <w:name w:val="FIF-1级标题 Char Char"/>
    <w:link w:val="FIF-1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Char11">
    <w:name w:val="标题 Char1"/>
    <w:basedOn w:val="af6"/>
    <w:uiPriority w:val="10"/>
    <w:rsid w:val="00E82917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har12">
    <w:name w:val="副标题 Char1"/>
    <w:basedOn w:val="af6"/>
    <w:uiPriority w:val="11"/>
    <w:rsid w:val="00E82917"/>
    <w:rPr>
      <w:rFonts w:asciiTheme="majorHAnsi" w:hAnsiTheme="majorHAnsi" w:cstheme="majorBidi" w:hint="default"/>
      <w:b/>
      <w:bCs/>
      <w:kern w:val="28"/>
      <w:sz w:val="32"/>
      <w:szCs w:val="32"/>
    </w:rPr>
  </w:style>
  <w:style w:type="paragraph" w:customStyle="1" w:styleId="affff6">
    <w:name w:val="正文列项_字母"/>
    <w:basedOn w:val="af4"/>
    <w:link w:val="CharChar8"/>
    <w:rsid w:val="00E82917"/>
    <w:pPr>
      <w:spacing w:line="460" w:lineRule="exact"/>
      <w:ind w:firstLineChars="200" w:firstLine="200"/>
    </w:pPr>
    <w:rPr>
      <w:rFonts w:eastAsia="宋体" w:cs="Times New Roman"/>
      <w:sz w:val="28"/>
      <w:szCs w:val="24"/>
    </w:rPr>
  </w:style>
  <w:style w:type="character" w:customStyle="1" w:styleId="CharChar8">
    <w:name w:val="正文列项_字母 Char Char"/>
    <w:link w:val="affff6"/>
    <w:locked/>
    <w:rsid w:val="00E82917"/>
    <w:rPr>
      <w:rFonts w:ascii="Times New Roman" w:eastAsia="宋体" w:hAnsi="Times New Roman" w:cs="Times New Roman"/>
      <w:sz w:val="28"/>
      <w:szCs w:val="24"/>
    </w:rPr>
  </w:style>
  <w:style w:type="character" w:customStyle="1" w:styleId="FIF-4Char">
    <w:name w:val="FIF-4级标题 Char"/>
    <w:rsid w:val="00E82917"/>
    <w:rPr>
      <w:rFonts w:ascii="Times New Roman" w:eastAsia="宋体" w:hAnsi="Times New Roman" w:cs="Times New Roman" w:hint="default"/>
      <w:kern w:val="2"/>
      <w:sz w:val="28"/>
      <w:szCs w:val="28"/>
    </w:rPr>
  </w:style>
  <w:style w:type="paragraph" w:customStyle="1" w:styleId="affff7">
    <w:name w:val="附录列项_字母"/>
    <w:basedOn w:val="afff3"/>
    <w:rsid w:val="00E82917"/>
    <w:pPr>
      <w:tabs>
        <w:tab w:val="left" w:pos="737"/>
        <w:tab w:val="num" w:pos="15876"/>
      </w:tabs>
      <w:ind w:left="1134" w:firstLineChars="0" w:hanging="567"/>
      <w:outlineLvl w:val="7"/>
    </w:pPr>
    <w:rPr>
      <w:rFonts w:ascii="Times New Roman"/>
    </w:rPr>
  </w:style>
  <w:style w:type="paragraph" w:customStyle="1" w:styleId="FIF2">
    <w:name w:val="FIF_图形_2"/>
    <w:basedOn w:val="FIF"/>
    <w:rsid w:val="00E82917"/>
  </w:style>
  <w:style w:type="paragraph" w:customStyle="1" w:styleId="24">
    <w:name w:val="样式2"/>
    <w:basedOn w:val="FIF-3"/>
    <w:rsid w:val="00E82917"/>
    <w:pPr>
      <w:suppressAutoHyphens/>
      <w:ind w:left="0" w:firstLine="0"/>
      <w:outlineLvl w:val="9"/>
    </w:pPr>
    <w:rPr>
      <w:b w:val="0"/>
    </w:rPr>
  </w:style>
  <w:style w:type="paragraph" w:customStyle="1" w:styleId="FiF-50">
    <w:name w:val="FiF-5级标题"/>
    <w:basedOn w:val="FIF-4"/>
    <w:rsid w:val="00E82917"/>
    <w:pPr>
      <w:tabs>
        <w:tab w:val="clear" w:pos="629"/>
        <w:tab w:val="clear" w:pos="9345"/>
      </w:tabs>
      <w:outlineLvl w:val="4"/>
    </w:pPr>
  </w:style>
  <w:style w:type="paragraph" w:customStyle="1" w:styleId="affff8">
    <w:name w:val="三级条标题"/>
    <w:basedOn w:val="afff4"/>
    <w:next w:val="afff3"/>
    <w:rsid w:val="00E82917"/>
    <w:pPr>
      <w:tabs>
        <w:tab w:val="clear" w:pos="15876"/>
      </w:tabs>
      <w:ind w:left="0" w:firstLineChars="0" w:firstLine="0"/>
      <w:outlineLvl w:val="4"/>
    </w:pPr>
  </w:style>
  <w:style w:type="character" w:customStyle="1" w:styleId="FIF-9CharChar">
    <w:name w:val="FIF-9级标题 Char Char"/>
    <w:rsid w:val="007E1E6D"/>
    <w:rPr>
      <w:rFonts w:eastAsia="黑体"/>
      <w:bCs/>
      <w:kern w:val="2"/>
      <w:sz w:val="28"/>
      <w:szCs w:val="32"/>
    </w:rPr>
  </w:style>
  <w:style w:type="paragraph" w:customStyle="1" w:styleId="25">
    <w:name w:val="文档结构图2"/>
    <w:basedOn w:val="af4"/>
    <w:rsid w:val="007E1E6D"/>
    <w:pPr>
      <w:spacing w:line="460" w:lineRule="exact"/>
      <w:ind w:firstLineChars="200" w:firstLine="200"/>
    </w:pPr>
    <w:rPr>
      <w:rFonts w:ascii="宋体" w:eastAsia="宋体" w:cs="Times New Roman"/>
      <w:sz w:val="18"/>
      <w:szCs w:val="18"/>
    </w:rPr>
  </w:style>
  <w:style w:type="paragraph" w:styleId="affff9">
    <w:name w:val="Normal (Web)"/>
    <w:basedOn w:val="af4"/>
    <w:uiPriority w:val="99"/>
    <w:unhideWhenUsed/>
    <w:rsid w:val="00051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DisplayEquationChar">
    <w:name w:val="MTDisplayEquation Char"/>
    <w:locked/>
    <w:rsid w:val="00FF3C8A"/>
    <w:rPr>
      <w:kern w:val="2"/>
      <w:sz w:val="24"/>
    </w:rPr>
  </w:style>
  <w:style w:type="character" w:customStyle="1" w:styleId="Charf">
    <w:name w:val="段 Char"/>
    <w:locked/>
    <w:rsid w:val="00FF3C8A"/>
    <w:rPr>
      <w:rFonts w:ascii="宋体"/>
      <w:noProof/>
      <w:sz w:val="28"/>
    </w:rPr>
  </w:style>
  <w:style w:type="table" w:styleId="affffa">
    <w:name w:val="Table Grid"/>
    <w:basedOn w:val="af7"/>
    <w:uiPriority w:val="39"/>
    <w:rsid w:val="00757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37325;&#22823;&#35013;&#32622;&#25991;&#20214;&#32534;&#36753;&#22120;&#65288;&#24037;&#31243;&#29256;&#65289;\Templates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9B22-6BEF-4689-B1C2-3B79E485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</Template>
  <TotalTime>0</TotalTime>
  <Pages>10</Pages>
  <Words>480</Words>
  <Characters>2740</Characters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2019-09-17T02:14:00Z</dcterms:created>
  <dcterms:modified xsi:type="dcterms:W3CDTF">2019-09-17T02:14:00Z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1</vt:i4>
  </property>
  <property fmtid="{D5CDD505-2E9C-101B-9397-08002B2CF9AE}" pid="3" name="密级str">
    <vt:lpwstr>内部</vt:lpwstr>
  </property>
  <property fmtid="{D5CDD505-2E9C-101B-9397-08002B2CF9AE}" pid="4" name="密级期限">
    <vt:i4>1</vt:i4>
  </property>
  <property fmtid="{D5CDD505-2E9C-101B-9397-08002B2CF9AE}" pid="5" name="题名">
    <vt:lpwstr>装置运行管控系统软件设计说明</vt:lpwstr>
  </property>
  <property fmtid="{D5CDD505-2E9C-101B-9397-08002B2CF9AE}" pid="6" name="文件名称">
    <vt:lpwstr>重大装置项目文件</vt:lpwstr>
  </property>
  <property fmtid="{D5CDD505-2E9C-101B-9397-08002B2CF9AE}" pid="7" name="文件编号1">
    <vt:lpwstr>18</vt:lpwstr>
  </property>
  <property fmtid="{D5CDD505-2E9C-101B-9397-08002B2CF9AE}" pid="8" name="文件编号2">
    <vt:lpwstr>F2D0800</vt:lpwstr>
  </property>
  <property fmtid="{D5CDD505-2E9C-101B-9397-08002B2CF9AE}" pid="9" name="文件编号3">
    <vt:lpwstr>102</vt:lpwstr>
  </property>
  <property fmtid="{D5CDD505-2E9C-101B-9397-08002B2CF9AE}" pid="10" name="文件编号4">
    <vt:lpwstr>SM</vt:lpwstr>
  </property>
  <property fmtid="{D5CDD505-2E9C-101B-9397-08002B2CF9AE}" pid="11" name="文件编号5">
    <vt:lpwstr>01</vt:lpwstr>
  </property>
  <property fmtid="{D5CDD505-2E9C-101B-9397-08002B2CF9AE}" pid="12" name="文件版本">
    <vt:lpwstr/>
  </property>
  <property fmtid="{D5CDD505-2E9C-101B-9397-08002B2CF9AE}" pid="13" name="项目名称">
    <vt:lpwstr>装置运行管控系统工程设计</vt:lpwstr>
  </property>
  <property fmtid="{D5CDD505-2E9C-101B-9397-08002B2CF9AE}" pid="14" name="项目编号">
    <vt:lpwstr>F2D08</vt:lpwstr>
  </property>
  <property fmtid="{D5CDD505-2E9C-101B-9397-08002B2CF9AE}" pid="15" name="编写单位">
    <vt:lpwstr>山东中创软件工程股份有限公司</vt:lpwstr>
  </property>
  <property fmtid="{D5CDD505-2E9C-101B-9397-08002B2CF9AE}" pid="16" name="附件">
    <vt:lpwstr/>
  </property>
  <property fmtid="{D5CDD505-2E9C-101B-9397-08002B2CF9AE}" pid="17" name="Logo路径">
    <vt:lpwstr>C:\Users\Administrator\Desktop\zc.png</vt:lpwstr>
  </property>
  <property fmtid="{D5CDD505-2E9C-101B-9397-08002B2CF9AE}" pid="18" name="Logo忽略">
    <vt:bool>false</vt:bool>
  </property>
  <property fmtid="{D5CDD505-2E9C-101B-9397-08002B2CF9AE}" pid="19" name="发布时间">
    <vt:lpwstr/>
  </property>
  <property fmtid="{D5CDD505-2E9C-101B-9397-08002B2CF9AE}" pid="20" name="文档模板名称">
    <vt:lpwstr>通用模板</vt:lpwstr>
  </property>
  <property fmtid="{D5CDD505-2E9C-101B-9397-08002B2CF9AE}" pid="21" name="MTWinEqns">
    <vt:bool>true</vt:bool>
  </property>
</Properties>
</file>